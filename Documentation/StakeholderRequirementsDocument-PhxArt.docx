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EE" w:rsidRPr="00E86C46" w:rsidRDefault="004C35EE" w:rsidP="003D2FCC"/>
    <w:p w:rsidR="003D2FCC" w:rsidRPr="00E86C46" w:rsidRDefault="003D2FCC" w:rsidP="003D2FCC"/>
    <w:p w:rsidR="003D2FCC" w:rsidRPr="00E86C46" w:rsidRDefault="003D2FCC" w:rsidP="003D2FCC"/>
    <w:p w:rsidR="003D2FCC" w:rsidRPr="00E86C46" w:rsidRDefault="003D2FCC" w:rsidP="003D2FCC"/>
    <w:p w:rsidR="003D2FCC" w:rsidRPr="00E86C46" w:rsidRDefault="003D2FCC" w:rsidP="003D2FCC"/>
    <w:p w:rsidR="003D2FCC" w:rsidRPr="00E86C46" w:rsidRDefault="003D2FCC" w:rsidP="003D2FCC"/>
    <w:p w:rsidR="004C35EE" w:rsidRPr="002E78C9" w:rsidRDefault="007F6C99">
      <w:pPr>
        <w:pStyle w:val="DocumentTitle"/>
        <w:rPr>
          <w:color w:val="C00000"/>
        </w:rPr>
      </w:pPr>
      <w:r>
        <w:rPr>
          <w:color w:val="C00000"/>
        </w:rPr>
        <w:t>Stakeholder Requirements</w:t>
      </w:r>
      <w:r w:rsidR="000B17DD" w:rsidRPr="002E78C9">
        <w:rPr>
          <w:color w:val="C00000"/>
        </w:rPr>
        <w:t xml:space="preserve"> Document</w:t>
      </w:r>
    </w:p>
    <w:p w:rsidR="004C35EE" w:rsidRPr="002E78C9" w:rsidRDefault="000B300B">
      <w:pPr>
        <w:pStyle w:val="DocumentVersion"/>
        <w:rPr>
          <w:color w:val="C00000"/>
        </w:rPr>
      </w:pPr>
      <w:r w:rsidRPr="002E78C9">
        <w:rPr>
          <w:noProof/>
          <w:color w:val="C0000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haracter">
                  <wp:posOffset>-1252220</wp:posOffset>
                </wp:positionH>
                <wp:positionV relativeFrom="line">
                  <wp:posOffset>526415</wp:posOffset>
                </wp:positionV>
                <wp:extent cx="2862580" cy="4143375"/>
                <wp:effectExtent l="0" t="0" r="0" b="0"/>
                <wp:wrapNone/>
                <wp:docPr id="2" name="Text Box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2580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10C3" w:rsidRPr="002E78C9" w:rsidRDefault="000B300B" w:rsidP="002E78C9">
                            <w:pPr>
                              <w:rPr>
                                <w:szCs w:val="18"/>
                              </w:rPr>
                            </w:pPr>
                            <w:r w:rsidRPr="005F239C">
                              <w:rPr>
                                <w:noProof/>
                                <w:szCs w:val="18"/>
                                <w:lang w:eastAsia="en-US"/>
                              </w:rPr>
                              <w:drawing>
                                <wp:inline distT="0" distB="0" distL="0" distR="0">
                                  <wp:extent cx="2680335" cy="1118235"/>
                                  <wp:effectExtent l="0" t="0" r="0" b="0"/>
                                  <wp:docPr id="1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0335" cy="1118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-98.6pt;margin-top:41.45pt;width:225.4pt;height:3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" filled="f" stroked="f">
                <o:lock v:ext="edit" aspectratio="t"/>
                <v:textbox>
                  <w:txbxContent>
                    <w:p w:rsidR="000310C3" w:rsidRPr="002E78C9" w:rsidRDefault="000B300B" w:rsidP="002E78C9">
                      <w:pPr>
                        <w:rPr>
                          <w:szCs w:val="18"/>
                        </w:rPr>
                      </w:pPr>
                      <w:r w:rsidRPr="005F239C">
                        <w:rPr>
                          <w:noProof/>
                          <w:szCs w:val="18"/>
                          <w:lang w:eastAsia="en-US"/>
                        </w:rPr>
                        <w:drawing>
                          <wp:inline distT="0" distB="0" distL="0" distR="0">
                            <wp:extent cx="2680335" cy="1118235"/>
                            <wp:effectExtent l="0" t="0" r="0" b="0"/>
                            <wp:docPr id="1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0335" cy="1118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4C35EE" w:rsidRPr="002E78C9">
        <w:rPr>
          <w:color w:val="C00000"/>
        </w:rPr>
        <w:t xml:space="preserve">Version </w:t>
      </w:r>
      <w:r w:rsidR="000178F7" w:rsidRPr="002E78C9">
        <w:rPr>
          <w:color w:val="C00000"/>
        </w:rPr>
        <w:t>1.</w:t>
      </w:r>
      <w:r w:rsidR="005F239C">
        <w:rPr>
          <w:color w:val="C00000"/>
        </w:rPr>
        <w:t>0</w:t>
      </w:r>
      <w:r w:rsidR="00BA4077" w:rsidRPr="002E78C9">
        <w:rPr>
          <w:color w:val="C00000"/>
        </w:rPr>
        <w:t xml:space="preserve">● </w:t>
      </w:r>
      <w:r w:rsidR="00016A7F" w:rsidRPr="002E78C9">
        <w:rPr>
          <w:color w:val="C00000"/>
        </w:rPr>
        <w:fldChar w:fldCharType="begin"/>
      </w:r>
      <w:r w:rsidR="00016A7F" w:rsidRPr="002E78C9">
        <w:rPr>
          <w:color w:val="C00000"/>
        </w:rPr>
        <w:instrText xml:space="preserve"> DATE  \@ "MMMM d, yyyy"  \* MERGEFORMAT </w:instrText>
      </w:r>
      <w:r w:rsidR="00016A7F" w:rsidRPr="002E78C9">
        <w:rPr>
          <w:color w:val="C00000"/>
        </w:rPr>
        <w:fldChar w:fldCharType="separate"/>
      </w:r>
      <w:r w:rsidR="00D80D13">
        <w:rPr>
          <w:noProof/>
          <w:color w:val="C00000"/>
        </w:rPr>
        <w:t>March 24, 2021</w:t>
      </w:r>
      <w:r w:rsidR="00016A7F" w:rsidRPr="002E78C9">
        <w:rPr>
          <w:color w:val="C00000"/>
        </w:rPr>
        <w:fldChar w:fldCharType="end"/>
      </w:r>
    </w:p>
    <w:p w:rsidR="002E78C9" w:rsidRPr="00E86C46" w:rsidRDefault="002E78C9">
      <w:pPr>
        <w:pStyle w:val="DocumentVersion"/>
        <w:jc w:val="center"/>
        <w:sectPr w:rsidR="002E78C9" w:rsidRPr="00E86C46" w:rsidSect="00FD7726">
          <w:headerReference w:type="even" r:id="rId10"/>
          <w:headerReference w:type="default" r:id="rId11"/>
          <w:footerReference w:type="even" r:id="rId12"/>
          <w:footerReference w:type="default" r:id="rId13"/>
          <w:type w:val="nextColumn"/>
          <w:pgSz w:w="12240" w:h="15840" w:code="1"/>
          <w:pgMar w:top="1440" w:right="1440" w:bottom="1440" w:left="1440" w:header="706" w:footer="706" w:gutter="0"/>
          <w:cols w:space="720"/>
          <w:docGrid w:linePitch="360"/>
        </w:sectPr>
      </w:pPr>
    </w:p>
    <w:p w:rsidR="004C35EE" w:rsidRPr="00E86C46" w:rsidRDefault="004C35EE">
      <w:pPr>
        <w:pStyle w:val="CompanyAddress"/>
        <w:rPr>
          <w:lang w:val="en-US"/>
        </w:rPr>
      </w:pPr>
    </w:p>
    <w:p w:rsidR="004C35EE" w:rsidRPr="00E86C46" w:rsidRDefault="004C35EE">
      <w:pPr>
        <w:pStyle w:val="CompanyAddress"/>
        <w:rPr>
          <w:lang w:val="en-US"/>
        </w:rPr>
      </w:pPr>
    </w:p>
    <w:p w:rsidR="004C35EE" w:rsidRPr="00E86C46" w:rsidRDefault="004C35EE">
      <w:pPr>
        <w:pStyle w:val="Disclaimer"/>
      </w:pPr>
      <w:r w:rsidRPr="00E86C46">
        <w:t xml:space="preserve">Last edited: </w:t>
      </w:r>
      <w:r w:rsidRPr="00E86C46">
        <w:fldChar w:fldCharType="begin"/>
      </w:r>
      <w:r w:rsidRPr="00E86C46">
        <w:instrText xml:space="preserve"> DATE \@ "dd MMMM yyyy" \* MERGEFORMAT</w:instrText>
      </w:r>
      <w:r w:rsidRPr="00E86C46">
        <w:fldChar w:fldCharType="separate"/>
      </w:r>
      <w:r w:rsidR="00D80D13">
        <w:rPr>
          <w:noProof/>
        </w:rPr>
        <w:t>24 March 2021</w:t>
      </w:r>
      <w:r w:rsidRPr="00E86C46">
        <w:fldChar w:fldCharType="end"/>
      </w:r>
    </w:p>
    <w:p w:rsidR="00087265" w:rsidRPr="00E86C46" w:rsidRDefault="007D67D7" w:rsidP="00087265">
      <w:pPr>
        <w:pStyle w:val="Disclaimer"/>
      </w:pPr>
      <w:r>
        <w:t>Copyright © 2</w:t>
      </w:r>
      <w:r w:rsidR="00DB4B5A">
        <w:t>020</w:t>
      </w:r>
      <w:r>
        <w:t xml:space="preserve"> -</w:t>
      </w:r>
      <w:r w:rsidR="00DB4B5A">
        <w:t>Studio 4 Game</w:t>
      </w:r>
      <w:r w:rsidR="005F239C">
        <w:t xml:space="preserve"> Innovation, ASU</w:t>
      </w:r>
      <w:r w:rsidR="00087265" w:rsidRPr="00E86C46">
        <w:t xml:space="preserve">.  All rights reserved. </w:t>
      </w:r>
    </w:p>
    <w:p w:rsidR="00087265" w:rsidRPr="00E86C46" w:rsidRDefault="00087265" w:rsidP="00087265">
      <w:pPr>
        <w:pStyle w:val="Disclaimer"/>
      </w:pPr>
      <w:r w:rsidRPr="00E86C46">
        <w:t>No part of this publication may be reproduced, transmitted, transcribed, stored in a retrieval system, or translated into any language, in any form or by any means, electronic, mechanical, photocopying, recording, or otherwise, without prior written permission from</w:t>
      </w:r>
      <w:r w:rsidR="002E78C9">
        <w:t xml:space="preserve"> </w:t>
      </w:r>
      <w:r w:rsidR="005F239C">
        <w:t>Studio 4 Gam</w:t>
      </w:r>
      <w:r w:rsidR="0061409F">
        <w:t>e</w:t>
      </w:r>
      <w:r w:rsidR="005F239C">
        <w:t xml:space="preserve"> Innovation, ASU</w:t>
      </w:r>
      <w:r w:rsidRPr="00E86C46">
        <w:t xml:space="preserve">. </w:t>
      </w:r>
    </w:p>
    <w:p w:rsidR="00CC1830" w:rsidRDefault="00CC1830" w:rsidP="00087265">
      <w:pPr>
        <w:pStyle w:val="Disclaimer"/>
      </w:pPr>
    </w:p>
    <w:p w:rsidR="00087265" w:rsidRPr="00E86C46" w:rsidRDefault="00087265" w:rsidP="00087265">
      <w:pPr>
        <w:pStyle w:val="Disclaimer"/>
      </w:pPr>
      <w:r w:rsidRPr="00E86C46">
        <w:t>All copyright, confidential information, patents, design rights and all other intellectual property rights of whatsoever nature contained herein are and shall remain the sole and exclusive property of</w:t>
      </w:r>
      <w:r w:rsidR="002E78C9">
        <w:t xml:space="preserve"> </w:t>
      </w:r>
      <w:r w:rsidR="005F239C">
        <w:t>Studio 4 Gam</w:t>
      </w:r>
      <w:r w:rsidR="0061409F">
        <w:t>e</w:t>
      </w:r>
      <w:r w:rsidR="005F239C">
        <w:t xml:space="preserve"> Innovation, ASU</w:t>
      </w:r>
      <w:r w:rsidRPr="00E86C46">
        <w:t xml:space="preserve">. The information furnished herein </w:t>
      </w:r>
      <w:proofErr w:type="gramStart"/>
      <w:r w:rsidRPr="00E86C46">
        <w:t>is believed</w:t>
      </w:r>
      <w:proofErr w:type="gramEnd"/>
      <w:r w:rsidRPr="00E86C46">
        <w:t xml:space="preserve"> to be accurate and reliable. </w:t>
      </w:r>
    </w:p>
    <w:p w:rsidR="00087265" w:rsidRPr="00E86C46" w:rsidRDefault="00087265" w:rsidP="00087265">
      <w:pPr>
        <w:pStyle w:val="Disclaimer"/>
      </w:pPr>
      <w:r w:rsidRPr="00E86C46">
        <w:t xml:space="preserve">However, no responsibility </w:t>
      </w:r>
      <w:proofErr w:type="gramStart"/>
      <w:r w:rsidRPr="00E86C46">
        <w:t>is assumed</w:t>
      </w:r>
      <w:proofErr w:type="gramEnd"/>
      <w:r w:rsidRPr="00E86C46">
        <w:t xml:space="preserve"> by</w:t>
      </w:r>
      <w:r w:rsidR="002E78C9">
        <w:t xml:space="preserve"> </w:t>
      </w:r>
      <w:r w:rsidR="005F239C">
        <w:t>Studio 4 Gam</w:t>
      </w:r>
      <w:r w:rsidR="0061409F">
        <w:t>e</w:t>
      </w:r>
      <w:r w:rsidR="005F239C">
        <w:t xml:space="preserve"> Innovation, ASU</w:t>
      </w:r>
      <w:r w:rsidRPr="00E86C46">
        <w:t xml:space="preserve"> for its use, or for any infringements of patents or other rights of third parties resulting from its use.</w:t>
      </w:r>
    </w:p>
    <w:p w:rsidR="00CC1830" w:rsidRDefault="00CC1830" w:rsidP="00087265">
      <w:pPr>
        <w:pStyle w:val="Disclaimer"/>
      </w:pPr>
    </w:p>
    <w:p w:rsidR="00087265" w:rsidRPr="00E86C46" w:rsidRDefault="005F239C" w:rsidP="00087265">
      <w:pPr>
        <w:pStyle w:val="Disclaimer"/>
      </w:pPr>
      <w:r>
        <w:t>Studio 4 Gam</w:t>
      </w:r>
      <w:r w:rsidR="0061409F">
        <w:t>e</w:t>
      </w:r>
      <w:r>
        <w:t xml:space="preserve"> Innovation, ASU</w:t>
      </w:r>
      <w:r w:rsidR="00087265" w:rsidRPr="00E86C46">
        <w:t xml:space="preserve"> name and</w:t>
      </w:r>
      <w:r w:rsidR="002E78C9">
        <w:t xml:space="preserve"> </w:t>
      </w:r>
      <w:r w:rsidR="00832C53">
        <w:t>Studio 4 Game</w:t>
      </w:r>
      <w:r>
        <w:t xml:space="preserve"> Innovation, ASU</w:t>
      </w:r>
      <w:r w:rsidR="00087265" w:rsidRPr="00E86C46">
        <w:t xml:space="preserve"> logo are trademarks or registered trademarks </w:t>
      </w:r>
      <w:r w:rsidR="00832C53">
        <w:t>of Studio 4 Game</w:t>
      </w:r>
      <w:r>
        <w:t xml:space="preserve"> Innovation, ASU</w:t>
      </w:r>
      <w:r w:rsidR="00087265" w:rsidRPr="00E86C46">
        <w:t>.</w:t>
      </w:r>
    </w:p>
    <w:p w:rsidR="00087265" w:rsidRPr="00E86C46" w:rsidRDefault="00087265" w:rsidP="00087265">
      <w:pPr>
        <w:pStyle w:val="Disclaimer"/>
      </w:pPr>
      <w:r w:rsidRPr="00E86C46">
        <w:t>All other trademarks are the property of their respective owners</w:t>
      </w:r>
    </w:p>
    <w:p w:rsidR="007B440F" w:rsidRPr="00E86C46" w:rsidRDefault="007B440F" w:rsidP="00087265">
      <w:pPr>
        <w:pStyle w:val="Disclaimer"/>
      </w:pPr>
    </w:p>
    <w:p w:rsidR="007B440F" w:rsidRPr="00E86C46" w:rsidRDefault="007B440F" w:rsidP="00087265">
      <w:pPr>
        <w:pStyle w:val="Disclaimer"/>
      </w:pPr>
    </w:p>
    <w:p w:rsidR="007B440F" w:rsidRPr="00E86C46" w:rsidRDefault="007B440F" w:rsidP="00087265">
      <w:pPr>
        <w:pStyle w:val="Disclaimer"/>
        <w:sectPr w:rsidR="007B440F" w:rsidRPr="00E86C46" w:rsidSect="00FD7726">
          <w:footerReference w:type="even" r:id="rId14"/>
          <w:type w:val="nextColumn"/>
          <w:pgSz w:w="12240" w:h="15840" w:code="1"/>
          <w:pgMar w:top="1440" w:right="1440" w:bottom="1411" w:left="1440" w:header="706" w:footer="706" w:gutter="0"/>
          <w:cols w:space="720"/>
          <w:docGrid w:linePitch="360"/>
        </w:sectPr>
      </w:pPr>
    </w:p>
    <w:p w:rsidR="003248F1" w:rsidRPr="00E86C46" w:rsidRDefault="007F6C99" w:rsidP="00770AE3">
      <w:pPr>
        <w:pStyle w:val="ReviewGate"/>
      </w:pPr>
      <w:bookmarkStart w:id="0" w:name="_Toc13907870"/>
      <w:r>
        <w:lastRenderedPageBreak/>
        <w:t xml:space="preserve">Stakeholder Requirements </w:t>
      </w:r>
      <w:r w:rsidR="0050441E" w:rsidRPr="00E86C46">
        <w:t>Document</w:t>
      </w:r>
    </w:p>
    <w:p w:rsidR="001A4ED3" w:rsidRPr="00E86C46" w:rsidRDefault="00832C53" w:rsidP="00615CE8">
      <w:pPr>
        <w:jc w:val="center"/>
      </w:pPr>
      <w:r>
        <w:rPr>
          <w:rFonts w:ascii="Helvetica" w:hAnsi="Helvetica" w:cs="Arial"/>
          <w:b/>
          <w:bCs/>
          <w:color w:val="98968A"/>
          <w:kern w:val="32"/>
          <w:sz w:val="40"/>
          <w:szCs w:val="40"/>
        </w:rPr>
        <w:t>Studio 4 Game</w:t>
      </w:r>
      <w:r w:rsidR="005F239C">
        <w:rPr>
          <w:rFonts w:ascii="Helvetica" w:hAnsi="Helvetica" w:cs="Arial"/>
          <w:b/>
          <w:bCs/>
          <w:color w:val="98968A"/>
          <w:kern w:val="32"/>
          <w:sz w:val="40"/>
          <w:szCs w:val="40"/>
        </w:rPr>
        <w:t xml:space="preserve"> Innovation, ASU</w:t>
      </w:r>
    </w:p>
    <w:p w:rsidR="00FC4D05" w:rsidRDefault="005A33D0" w:rsidP="00770AE3">
      <w:pPr>
        <w:pStyle w:val="ReviewGate"/>
      </w:pPr>
      <w:r>
        <w:t>Project Initialization</w:t>
      </w:r>
      <w:r w:rsidR="00FC4D05">
        <w:t xml:space="preserve"> </w:t>
      </w:r>
    </w:p>
    <w:p w:rsidR="009B71C9" w:rsidRPr="009B71C9" w:rsidRDefault="00BE76AA" w:rsidP="009B71C9">
      <w:pPr>
        <w:pStyle w:val="ReviewGate"/>
        <w:rPr>
          <w:sz w:val="40"/>
          <w:szCs w:val="40"/>
        </w:rPr>
      </w:pPr>
      <w:r>
        <w:rPr>
          <w:sz w:val="40"/>
          <w:szCs w:val="40"/>
        </w:rPr>
        <w:t>Whispers of the American West</w:t>
      </w:r>
    </w:p>
    <w:p w:rsidR="0088177F" w:rsidRPr="00E86C46" w:rsidRDefault="00BF5269" w:rsidP="0016627A">
      <w:pPr>
        <w:pStyle w:val="Table-Text"/>
        <w:ind w:firstLine="720"/>
      </w:pPr>
      <w:r>
        <w:t xml:space="preserve">Version: </w:t>
      </w:r>
      <w:r w:rsidR="00A356B9">
        <w:t>1.</w:t>
      </w:r>
      <w:r w:rsidR="00615CE8">
        <w:t>0</w:t>
      </w:r>
      <w:r>
        <w:tab/>
      </w:r>
      <w:r>
        <w:tab/>
        <w:t xml:space="preserve">Revision Date: </w:t>
      </w:r>
      <w:r w:rsidR="00A014D2">
        <w:t>08-07-2020</w:t>
      </w:r>
    </w:p>
    <w:p w:rsidR="001A4ED3" w:rsidRPr="00E86C46" w:rsidRDefault="001A4ED3" w:rsidP="009C4FD1"/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1980"/>
        <w:gridCol w:w="2790"/>
        <w:gridCol w:w="3870"/>
      </w:tblGrid>
      <w:tr w:rsidR="001A4ED3" w:rsidRPr="00102855">
        <w:trPr>
          <w:cantSplit/>
        </w:trPr>
        <w:tc>
          <w:tcPr>
            <w:tcW w:w="8640" w:type="dxa"/>
            <w:gridSpan w:val="3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1A4ED3" w:rsidRPr="00102855" w:rsidRDefault="001A4ED3" w:rsidP="00CB7716">
            <w:pPr>
              <w:pStyle w:val="TableText0"/>
              <w:rPr>
                <w:b/>
                <w:bCs/>
                <w:sz w:val="20"/>
                <w:szCs w:val="20"/>
              </w:rPr>
            </w:pPr>
            <w:r w:rsidRPr="00102855">
              <w:rPr>
                <w:b/>
                <w:bCs/>
                <w:sz w:val="20"/>
                <w:szCs w:val="20"/>
              </w:rPr>
              <w:t>Executive Sponsor</w:t>
            </w:r>
          </w:p>
        </w:tc>
      </w:tr>
      <w:tr w:rsidR="001A4ED3" w:rsidRPr="00102855" w:rsidTr="00102855">
        <w:trPr>
          <w:cantSplit/>
        </w:trPr>
        <w:tc>
          <w:tcPr>
            <w:tcW w:w="1980" w:type="dxa"/>
            <w:tcBorders>
              <w:top w:val="nil"/>
              <w:bottom w:val="single" w:sz="4" w:space="0" w:color="999999"/>
            </w:tcBorders>
          </w:tcPr>
          <w:p w:rsidR="001A4ED3" w:rsidRPr="00102855" w:rsidRDefault="00615CE8" w:rsidP="00CB7716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790" w:type="dxa"/>
            <w:tcBorders>
              <w:top w:val="nil"/>
              <w:bottom w:val="single" w:sz="4" w:space="0" w:color="999999"/>
            </w:tcBorders>
          </w:tcPr>
          <w:p w:rsidR="001A4ED3" w:rsidRPr="00102855" w:rsidRDefault="00171EE6" w:rsidP="00056358">
            <w:pPr>
              <w:pStyle w:val="TableText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Phx</w:t>
            </w:r>
            <w:proofErr w:type="spellEnd"/>
            <w:r>
              <w:rPr>
                <w:sz w:val="20"/>
                <w:szCs w:val="20"/>
              </w:rPr>
              <w:t xml:space="preserve"> Art</w:t>
            </w:r>
          </w:p>
        </w:tc>
        <w:tc>
          <w:tcPr>
            <w:tcW w:w="3870" w:type="dxa"/>
            <w:tcBorders>
              <w:top w:val="nil"/>
              <w:bottom w:val="single" w:sz="4" w:space="0" w:color="999999"/>
            </w:tcBorders>
          </w:tcPr>
          <w:p w:rsidR="001A4ED3" w:rsidRPr="00102855" w:rsidRDefault="00615CE8" w:rsidP="00FE355F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</w:tr>
      <w:tr w:rsidR="001A4ED3" w:rsidRPr="00102855" w:rsidTr="00102855">
        <w:trPr>
          <w:cantSplit/>
          <w:trHeight w:val="360"/>
        </w:trPr>
        <w:tc>
          <w:tcPr>
            <w:tcW w:w="4770" w:type="dxa"/>
            <w:gridSpan w:val="2"/>
            <w:tcBorders>
              <w:bottom w:val="single" w:sz="4" w:space="0" w:color="999999"/>
            </w:tcBorders>
            <w:vAlign w:val="bottom"/>
          </w:tcPr>
          <w:p w:rsidR="001A4ED3" w:rsidRPr="00102855" w:rsidRDefault="001A4ED3" w:rsidP="00CB7716">
            <w:pPr>
              <w:pStyle w:val="TableText0"/>
              <w:rPr>
                <w:sz w:val="20"/>
                <w:szCs w:val="20"/>
              </w:rPr>
            </w:pPr>
            <w:r w:rsidRPr="00102855">
              <w:rPr>
                <w:sz w:val="20"/>
                <w:szCs w:val="20"/>
              </w:rPr>
              <w:t>Signature</w:t>
            </w:r>
          </w:p>
        </w:tc>
        <w:tc>
          <w:tcPr>
            <w:tcW w:w="3870" w:type="dxa"/>
            <w:tcBorders>
              <w:bottom w:val="single" w:sz="4" w:space="0" w:color="999999"/>
            </w:tcBorders>
            <w:vAlign w:val="bottom"/>
          </w:tcPr>
          <w:p w:rsidR="001A4ED3" w:rsidRPr="00102855" w:rsidRDefault="00615CE8" w:rsidP="00CB7716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</w:tbl>
    <w:p w:rsidR="001A4ED3" w:rsidRPr="00102855" w:rsidRDefault="001A4ED3" w:rsidP="009C4FD1"/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1980"/>
        <w:gridCol w:w="2790"/>
        <w:gridCol w:w="3870"/>
      </w:tblGrid>
      <w:tr w:rsidR="001A4ED3" w:rsidRPr="00102855">
        <w:trPr>
          <w:cantSplit/>
        </w:trPr>
        <w:tc>
          <w:tcPr>
            <w:tcW w:w="8640" w:type="dxa"/>
            <w:gridSpan w:val="3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1A4ED3" w:rsidRPr="00102855" w:rsidRDefault="001A4ED3" w:rsidP="00CB7716">
            <w:pPr>
              <w:pStyle w:val="TableText0"/>
              <w:rPr>
                <w:b/>
                <w:bCs/>
                <w:sz w:val="20"/>
                <w:szCs w:val="20"/>
              </w:rPr>
            </w:pPr>
            <w:r w:rsidRPr="00102855">
              <w:rPr>
                <w:b/>
                <w:bCs/>
                <w:sz w:val="20"/>
                <w:szCs w:val="20"/>
              </w:rPr>
              <w:t>Technology Sponsor</w:t>
            </w:r>
          </w:p>
        </w:tc>
      </w:tr>
      <w:tr w:rsidR="001A4ED3" w:rsidRPr="00102855" w:rsidTr="00102855">
        <w:trPr>
          <w:cantSplit/>
        </w:trPr>
        <w:tc>
          <w:tcPr>
            <w:tcW w:w="1980" w:type="dxa"/>
            <w:tcBorders>
              <w:top w:val="nil"/>
              <w:bottom w:val="single" w:sz="4" w:space="0" w:color="999999"/>
            </w:tcBorders>
          </w:tcPr>
          <w:p w:rsidR="001A4ED3" w:rsidRPr="00102855" w:rsidRDefault="00447DE4" w:rsidP="00CB7716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Theresa Devine</w:t>
            </w:r>
          </w:p>
        </w:tc>
        <w:tc>
          <w:tcPr>
            <w:tcW w:w="2790" w:type="dxa"/>
            <w:tcBorders>
              <w:top w:val="nil"/>
              <w:bottom w:val="single" w:sz="4" w:space="0" w:color="999999"/>
            </w:tcBorders>
          </w:tcPr>
          <w:p w:rsidR="001A4ED3" w:rsidRPr="00102855" w:rsidRDefault="00447DE4" w:rsidP="00CB7716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Professor</w:t>
            </w:r>
          </w:p>
        </w:tc>
        <w:tc>
          <w:tcPr>
            <w:tcW w:w="3870" w:type="dxa"/>
            <w:tcBorders>
              <w:top w:val="nil"/>
              <w:bottom w:val="single" w:sz="4" w:space="0" w:color="999999"/>
            </w:tcBorders>
          </w:tcPr>
          <w:p w:rsidR="00102855" w:rsidRPr="00102855" w:rsidRDefault="00AC27F2" w:rsidP="00102855">
            <w:pPr>
              <w:pStyle w:val="NoSpacing"/>
            </w:pPr>
            <w:r>
              <w:t>tcdevine@asu.edu</w:t>
            </w:r>
          </w:p>
        </w:tc>
      </w:tr>
      <w:tr w:rsidR="001A4ED3" w:rsidRPr="00102855" w:rsidTr="00B22277">
        <w:trPr>
          <w:cantSplit/>
          <w:trHeight w:val="360"/>
        </w:trPr>
        <w:tc>
          <w:tcPr>
            <w:tcW w:w="4770" w:type="dxa"/>
            <w:gridSpan w:val="2"/>
            <w:tcBorders>
              <w:bottom w:val="single" w:sz="4" w:space="0" w:color="999999"/>
            </w:tcBorders>
            <w:vAlign w:val="bottom"/>
          </w:tcPr>
          <w:p w:rsidR="001A4ED3" w:rsidRPr="00102855" w:rsidRDefault="00AC27F2" w:rsidP="00CB7716">
            <w:pPr>
              <w:pStyle w:val="TableText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901874" cy="1966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gitalSignature00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163" cy="20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tcBorders>
              <w:bottom w:val="single" w:sz="4" w:space="0" w:color="999999"/>
            </w:tcBorders>
            <w:vAlign w:val="bottom"/>
          </w:tcPr>
          <w:p w:rsidR="001A4ED3" w:rsidRPr="00102855" w:rsidRDefault="00447DE4" w:rsidP="00CB7716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08-07-2020</w:t>
            </w:r>
          </w:p>
        </w:tc>
      </w:tr>
    </w:tbl>
    <w:p w:rsidR="00BB5C39" w:rsidRPr="00102855" w:rsidRDefault="00BB5C39">
      <w:pPr>
        <w:pStyle w:val="TOCHeader"/>
        <w:rPr>
          <w:sz w:val="20"/>
          <w:szCs w:val="20"/>
          <w:lang w:val="en-US"/>
        </w:rPr>
      </w:pP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1980"/>
        <w:gridCol w:w="2790"/>
        <w:gridCol w:w="3870"/>
      </w:tblGrid>
      <w:tr w:rsidR="00BB5C39" w:rsidRPr="00102855" w:rsidTr="00F600F0">
        <w:trPr>
          <w:cantSplit/>
        </w:trPr>
        <w:tc>
          <w:tcPr>
            <w:tcW w:w="8640" w:type="dxa"/>
            <w:gridSpan w:val="3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BB5C39" w:rsidRPr="00102855" w:rsidRDefault="00615CE8" w:rsidP="00F600F0">
            <w:pPr>
              <w:pStyle w:val="TableText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Development</w:t>
            </w:r>
          </w:p>
        </w:tc>
      </w:tr>
      <w:tr w:rsidR="00BB5C39" w:rsidRPr="00102855" w:rsidTr="00102855">
        <w:trPr>
          <w:cantSplit/>
        </w:trPr>
        <w:tc>
          <w:tcPr>
            <w:tcW w:w="1980" w:type="dxa"/>
            <w:tcBorders>
              <w:top w:val="nil"/>
              <w:bottom w:val="single" w:sz="4" w:space="0" w:color="999999"/>
            </w:tcBorders>
          </w:tcPr>
          <w:p w:rsidR="00BB5C39" w:rsidRPr="00102855" w:rsidRDefault="00447DE4" w:rsidP="00F600F0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IAP 220 </w:t>
            </w:r>
          </w:p>
        </w:tc>
        <w:tc>
          <w:tcPr>
            <w:tcW w:w="2790" w:type="dxa"/>
            <w:tcBorders>
              <w:top w:val="nil"/>
              <w:bottom w:val="single" w:sz="4" w:space="0" w:color="999999"/>
            </w:tcBorders>
          </w:tcPr>
          <w:p w:rsidR="00BB5C39" w:rsidRPr="00102855" w:rsidRDefault="00447DE4" w:rsidP="00F600F0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Enrolled Students</w:t>
            </w:r>
          </w:p>
        </w:tc>
        <w:tc>
          <w:tcPr>
            <w:tcW w:w="3870" w:type="dxa"/>
            <w:tcBorders>
              <w:top w:val="nil"/>
              <w:bottom w:val="single" w:sz="4" w:space="0" w:color="999999"/>
            </w:tcBorders>
          </w:tcPr>
          <w:p w:rsidR="00BB5C39" w:rsidRPr="00102855" w:rsidRDefault="00BB5C39" w:rsidP="00102855">
            <w:pPr>
              <w:pStyle w:val="NoSpacing"/>
            </w:pPr>
          </w:p>
        </w:tc>
      </w:tr>
      <w:tr w:rsidR="00BB5C39" w:rsidRPr="00102855" w:rsidTr="00102855">
        <w:trPr>
          <w:cantSplit/>
          <w:trHeight w:val="360"/>
        </w:trPr>
        <w:tc>
          <w:tcPr>
            <w:tcW w:w="4770" w:type="dxa"/>
            <w:gridSpan w:val="2"/>
            <w:tcBorders>
              <w:bottom w:val="single" w:sz="4" w:space="0" w:color="999999"/>
            </w:tcBorders>
            <w:vAlign w:val="bottom"/>
          </w:tcPr>
          <w:p w:rsidR="00BB5C39" w:rsidRPr="00102855" w:rsidRDefault="00BB5C39" w:rsidP="00F600F0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bottom w:val="single" w:sz="4" w:space="0" w:color="999999"/>
            </w:tcBorders>
            <w:vAlign w:val="bottom"/>
          </w:tcPr>
          <w:p w:rsidR="00BB5C39" w:rsidRPr="00102855" w:rsidRDefault="00447DE4" w:rsidP="00F600F0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08-07-2020</w:t>
            </w:r>
          </w:p>
        </w:tc>
      </w:tr>
    </w:tbl>
    <w:p w:rsidR="00102855" w:rsidRDefault="00102855" w:rsidP="00102855">
      <w:pPr>
        <w:pStyle w:val="TOCHeader"/>
        <w:rPr>
          <w:sz w:val="20"/>
          <w:szCs w:val="20"/>
          <w:lang w:val="en-US"/>
        </w:rPr>
      </w:pPr>
    </w:p>
    <w:tbl>
      <w:tblPr>
        <w:tblW w:w="8640" w:type="dxa"/>
        <w:tblInd w:w="43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8" w:type="dxa"/>
          <w:left w:w="72" w:type="dxa"/>
          <w:bottom w:w="58" w:type="dxa"/>
          <w:right w:w="72" w:type="dxa"/>
        </w:tblCellMar>
        <w:tblLook w:val="0000" w:firstRow="0" w:lastRow="0" w:firstColumn="0" w:lastColumn="0" w:noHBand="0" w:noVBand="0"/>
      </w:tblPr>
      <w:tblGrid>
        <w:gridCol w:w="1980"/>
        <w:gridCol w:w="2790"/>
        <w:gridCol w:w="3870"/>
      </w:tblGrid>
      <w:tr w:rsidR="000B594F" w:rsidRPr="00102855" w:rsidTr="00987411">
        <w:trPr>
          <w:cantSplit/>
        </w:trPr>
        <w:tc>
          <w:tcPr>
            <w:tcW w:w="8640" w:type="dxa"/>
            <w:gridSpan w:val="3"/>
            <w:tcBorders>
              <w:bottom w:val="single" w:sz="4" w:space="0" w:color="999999"/>
            </w:tcBorders>
            <w:shd w:val="clear" w:color="auto" w:fill="E6E6E6"/>
            <w:tcMar>
              <w:top w:w="29" w:type="dxa"/>
              <w:bottom w:w="29" w:type="dxa"/>
            </w:tcMar>
          </w:tcPr>
          <w:p w:rsidR="000B594F" w:rsidRPr="00102855" w:rsidRDefault="00615CE8" w:rsidP="00987411">
            <w:pPr>
              <w:pStyle w:val="TableText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Research</w:t>
            </w:r>
          </w:p>
        </w:tc>
      </w:tr>
      <w:tr w:rsidR="000B594F" w:rsidRPr="00102855" w:rsidTr="00987411">
        <w:trPr>
          <w:cantSplit/>
        </w:trPr>
        <w:tc>
          <w:tcPr>
            <w:tcW w:w="1980" w:type="dxa"/>
            <w:tcBorders>
              <w:top w:val="nil"/>
              <w:bottom w:val="single" w:sz="4" w:space="0" w:color="999999"/>
            </w:tcBorders>
          </w:tcPr>
          <w:p w:rsidR="000B594F" w:rsidRPr="00102855" w:rsidRDefault="000B594F" w:rsidP="00987411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bottom w:val="single" w:sz="4" w:space="0" w:color="999999"/>
            </w:tcBorders>
          </w:tcPr>
          <w:p w:rsidR="000B594F" w:rsidRPr="00102855" w:rsidRDefault="00447DE4" w:rsidP="00987411">
            <w:pPr>
              <w:pStyle w:val="TableText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Phx</w:t>
            </w:r>
            <w:proofErr w:type="spellEnd"/>
            <w:r>
              <w:rPr>
                <w:sz w:val="20"/>
                <w:szCs w:val="20"/>
              </w:rPr>
              <w:t xml:space="preserve"> Art</w:t>
            </w:r>
          </w:p>
        </w:tc>
        <w:tc>
          <w:tcPr>
            <w:tcW w:w="3870" w:type="dxa"/>
            <w:tcBorders>
              <w:top w:val="nil"/>
              <w:bottom w:val="single" w:sz="4" w:space="0" w:color="999999"/>
            </w:tcBorders>
          </w:tcPr>
          <w:p w:rsidR="000B594F" w:rsidRPr="00102855" w:rsidRDefault="000B594F" w:rsidP="00987411">
            <w:pPr>
              <w:pStyle w:val="NoSpacing"/>
            </w:pPr>
          </w:p>
        </w:tc>
      </w:tr>
      <w:tr w:rsidR="000B594F" w:rsidRPr="00102855" w:rsidTr="00987411">
        <w:trPr>
          <w:cantSplit/>
          <w:trHeight w:val="360"/>
        </w:trPr>
        <w:tc>
          <w:tcPr>
            <w:tcW w:w="4770" w:type="dxa"/>
            <w:gridSpan w:val="2"/>
            <w:tcBorders>
              <w:bottom w:val="single" w:sz="4" w:space="0" w:color="999999"/>
            </w:tcBorders>
            <w:vAlign w:val="bottom"/>
          </w:tcPr>
          <w:p w:rsidR="000B594F" w:rsidRPr="00102855" w:rsidRDefault="000B594F" w:rsidP="00987411">
            <w:pPr>
              <w:pStyle w:val="TableText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bottom w:val="single" w:sz="4" w:space="0" w:color="999999"/>
            </w:tcBorders>
            <w:vAlign w:val="bottom"/>
          </w:tcPr>
          <w:p w:rsidR="000B594F" w:rsidRPr="00102855" w:rsidRDefault="000B594F" w:rsidP="00987411">
            <w:pPr>
              <w:pStyle w:val="TableText0"/>
              <w:rPr>
                <w:sz w:val="20"/>
                <w:szCs w:val="20"/>
              </w:rPr>
            </w:pPr>
          </w:p>
        </w:tc>
      </w:tr>
    </w:tbl>
    <w:p w:rsidR="000B594F" w:rsidRDefault="000B594F" w:rsidP="00102855">
      <w:pPr>
        <w:pStyle w:val="TOCHeader"/>
        <w:rPr>
          <w:sz w:val="20"/>
          <w:szCs w:val="20"/>
          <w:lang w:val="en-US"/>
        </w:rPr>
        <w:sectPr w:rsidR="000B594F" w:rsidSect="00FD7726">
          <w:headerReference w:type="even" r:id="rId16"/>
          <w:headerReference w:type="default" r:id="rId17"/>
          <w:footerReference w:type="default" r:id="rId18"/>
          <w:type w:val="nextColumn"/>
          <w:pgSz w:w="12240" w:h="15840" w:code="1"/>
          <w:pgMar w:top="1440" w:right="1440" w:bottom="1418" w:left="1440" w:header="709" w:footer="709" w:gutter="0"/>
          <w:cols w:space="720"/>
          <w:docGrid w:linePitch="360"/>
        </w:sectPr>
      </w:pPr>
    </w:p>
    <w:p w:rsidR="004C35EE" w:rsidRPr="00E86C46" w:rsidRDefault="004C35EE">
      <w:pPr>
        <w:pStyle w:val="TOCHeader"/>
        <w:rPr>
          <w:lang w:val="en-US"/>
        </w:rPr>
      </w:pPr>
      <w:r w:rsidRPr="00E86C46">
        <w:rPr>
          <w:lang w:val="en-US"/>
        </w:rPr>
        <w:lastRenderedPageBreak/>
        <w:t>Table of Contents</w:t>
      </w:r>
    </w:p>
    <w:p w:rsidR="00A1397B" w:rsidRDefault="00ED20F0">
      <w:pPr>
        <w:pStyle w:val="TO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E86C46">
        <w:rPr>
          <w:lang w:val="en-US"/>
        </w:rPr>
        <w:fldChar w:fldCharType="begin"/>
      </w:r>
      <w:r w:rsidRPr="00E86C46">
        <w:rPr>
          <w:lang w:val="en-US"/>
        </w:rPr>
        <w:instrText xml:space="preserve"> TOC \o "1-3" \h \z \u </w:instrText>
      </w:r>
      <w:r w:rsidRPr="00E86C46">
        <w:rPr>
          <w:lang w:val="en-US"/>
        </w:rPr>
        <w:fldChar w:fldCharType="separate"/>
      </w:r>
      <w:hyperlink w:anchor="_Toc47697463" w:history="1">
        <w:r w:rsidR="00A1397B" w:rsidRPr="009F686B">
          <w:rPr>
            <w:rStyle w:val="Hyperlink"/>
            <w:noProof/>
          </w:rPr>
          <w:t>1</w:t>
        </w:r>
        <w:r w:rsidR="00A139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1397B" w:rsidRPr="009F686B">
          <w:rPr>
            <w:rStyle w:val="Hyperlink"/>
            <w:noProof/>
          </w:rPr>
          <w:t>Executive Summary</w:t>
        </w:r>
        <w:r w:rsidR="00A1397B">
          <w:rPr>
            <w:noProof/>
            <w:webHidden/>
          </w:rPr>
          <w:tab/>
        </w:r>
        <w:r w:rsidR="00A1397B">
          <w:rPr>
            <w:noProof/>
            <w:webHidden/>
          </w:rPr>
          <w:fldChar w:fldCharType="begin"/>
        </w:r>
        <w:r w:rsidR="00A1397B">
          <w:rPr>
            <w:noProof/>
            <w:webHidden/>
          </w:rPr>
          <w:instrText xml:space="preserve"> PAGEREF _Toc47697463 \h </w:instrText>
        </w:r>
        <w:r w:rsidR="00A1397B">
          <w:rPr>
            <w:noProof/>
            <w:webHidden/>
          </w:rPr>
        </w:r>
        <w:r w:rsidR="00A1397B">
          <w:rPr>
            <w:noProof/>
            <w:webHidden/>
          </w:rPr>
          <w:fldChar w:fldCharType="separate"/>
        </w:r>
        <w:r w:rsidR="00A1397B">
          <w:rPr>
            <w:noProof/>
            <w:webHidden/>
          </w:rPr>
          <w:t>7</w:t>
        </w:r>
        <w:r w:rsidR="00A1397B">
          <w:rPr>
            <w:noProof/>
            <w:webHidden/>
          </w:rPr>
          <w:fldChar w:fldCharType="end"/>
        </w:r>
      </w:hyperlink>
    </w:p>
    <w:p w:rsidR="00A1397B" w:rsidRDefault="00786A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7697464" w:history="1">
        <w:r w:rsidR="00A1397B" w:rsidRPr="009F686B">
          <w:rPr>
            <w:rStyle w:val="Hyperlink"/>
            <w:noProof/>
          </w:rPr>
          <w:t>1.1</w:t>
        </w:r>
        <w:r w:rsidR="00A139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A1397B" w:rsidRPr="009F686B">
          <w:rPr>
            <w:rStyle w:val="Hyperlink"/>
            <w:noProof/>
          </w:rPr>
          <w:t>Purpose of this document</w:t>
        </w:r>
        <w:r w:rsidR="00A1397B">
          <w:rPr>
            <w:noProof/>
            <w:webHidden/>
          </w:rPr>
          <w:tab/>
        </w:r>
        <w:r w:rsidR="00A1397B">
          <w:rPr>
            <w:noProof/>
            <w:webHidden/>
          </w:rPr>
          <w:fldChar w:fldCharType="begin"/>
        </w:r>
        <w:r w:rsidR="00A1397B">
          <w:rPr>
            <w:noProof/>
            <w:webHidden/>
          </w:rPr>
          <w:instrText xml:space="preserve"> PAGEREF _Toc47697464 \h </w:instrText>
        </w:r>
        <w:r w:rsidR="00A1397B">
          <w:rPr>
            <w:noProof/>
            <w:webHidden/>
          </w:rPr>
        </w:r>
        <w:r w:rsidR="00A1397B">
          <w:rPr>
            <w:noProof/>
            <w:webHidden/>
          </w:rPr>
          <w:fldChar w:fldCharType="separate"/>
        </w:r>
        <w:r w:rsidR="00A1397B">
          <w:rPr>
            <w:noProof/>
            <w:webHidden/>
          </w:rPr>
          <w:t>7</w:t>
        </w:r>
        <w:r w:rsidR="00A1397B">
          <w:rPr>
            <w:noProof/>
            <w:webHidden/>
          </w:rPr>
          <w:fldChar w:fldCharType="end"/>
        </w:r>
      </w:hyperlink>
    </w:p>
    <w:p w:rsidR="00A1397B" w:rsidRDefault="00786AF4">
      <w:pPr>
        <w:pStyle w:val="TO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7697465" w:history="1">
        <w:r w:rsidR="00A1397B" w:rsidRPr="009F686B">
          <w:rPr>
            <w:rStyle w:val="Hyperlink"/>
            <w:noProof/>
          </w:rPr>
          <w:t>2</w:t>
        </w:r>
        <w:r w:rsidR="00A139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1397B" w:rsidRPr="009F686B">
          <w:rPr>
            <w:rStyle w:val="Hyperlink"/>
            <w:noProof/>
          </w:rPr>
          <w:t>Design Overview</w:t>
        </w:r>
        <w:r w:rsidR="00A1397B">
          <w:rPr>
            <w:noProof/>
            <w:webHidden/>
          </w:rPr>
          <w:tab/>
        </w:r>
        <w:r w:rsidR="00A1397B">
          <w:rPr>
            <w:noProof/>
            <w:webHidden/>
          </w:rPr>
          <w:fldChar w:fldCharType="begin"/>
        </w:r>
        <w:r w:rsidR="00A1397B">
          <w:rPr>
            <w:noProof/>
            <w:webHidden/>
          </w:rPr>
          <w:instrText xml:space="preserve"> PAGEREF _Toc47697465 \h </w:instrText>
        </w:r>
        <w:r w:rsidR="00A1397B">
          <w:rPr>
            <w:noProof/>
            <w:webHidden/>
          </w:rPr>
        </w:r>
        <w:r w:rsidR="00A1397B">
          <w:rPr>
            <w:noProof/>
            <w:webHidden/>
          </w:rPr>
          <w:fldChar w:fldCharType="separate"/>
        </w:r>
        <w:r w:rsidR="00A1397B">
          <w:rPr>
            <w:noProof/>
            <w:webHidden/>
          </w:rPr>
          <w:t>8</w:t>
        </w:r>
        <w:r w:rsidR="00A1397B">
          <w:rPr>
            <w:noProof/>
            <w:webHidden/>
          </w:rPr>
          <w:fldChar w:fldCharType="end"/>
        </w:r>
      </w:hyperlink>
    </w:p>
    <w:p w:rsidR="00A1397B" w:rsidRDefault="00786A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7697466" w:history="1">
        <w:r w:rsidR="00A1397B" w:rsidRPr="009F686B">
          <w:rPr>
            <w:rStyle w:val="Hyperlink"/>
            <w:noProof/>
          </w:rPr>
          <w:t>2.1</w:t>
        </w:r>
        <w:r w:rsidR="00A139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A1397B" w:rsidRPr="009F686B">
          <w:rPr>
            <w:rStyle w:val="Hyperlink"/>
            <w:noProof/>
          </w:rPr>
          <w:t>End User Characteristics</w:t>
        </w:r>
        <w:r w:rsidR="00A1397B">
          <w:rPr>
            <w:noProof/>
            <w:webHidden/>
          </w:rPr>
          <w:tab/>
        </w:r>
        <w:r w:rsidR="00A1397B">
          <w:rPr>
            <w:noProof/>
            <w:webHidden/>
          </w:rPr>
          <w:fldChar w:fldCharType="begin"/>
        </w:r>
        <w:r w:rsidR="00A1397B">
          <w:rPr>
            <w:noProof/>
            <w:webHidden/>
          </w:rPr>
          <w:instrText xml:space="preserve"> PAGEREF _Toc47697466 \h </w:instrText>
        </w:r>
        <w:r w:rsidR="00A1397B">
          <w:rPr>
            <w:noProof/>
            <w:webHidden/>
          </w:rPr>
        </w:r>
        <w:r w:rsidR="00A1397B">
          <w:rPr>
            <w:noProof/>
            <w:webHidden/>
          </w:rPr>
          <w:fldChar w:fldCharType="separate"/>
        </w:r>
        <w:r w:rsidR="00A1397B">
          <w:rPr>
            <w:noProof/>
            <w:webHidden/>
          </w:rPr>
          <w:t>8</w:t>
        </w:r>
        <w:r w:rsidR="00A1397B">
          <w:rPr>
            <w:noProof/>
            <w:webHidden/>
          </w:rPr>
          <w:fldChar w:fldCharType="end"/>
        </w:r>
      </w:hyperlink>
    </w:p>
    <w:p w:rsidR="00A1397B" w:rsidRDefault="00786AF4">
      <w:pPr>
        <w:pStyle w:val="TOC3"/>
        <w:tabs>
          <w:tab w:val="left" w:pos="10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/>
        </w:rPr>
      </w:pPr>
      <w:hyperlink w:anchor="_Toc47697467" w:history="1">
        <w:r w:rsidR="00A1397B" w:rsidRPr="009F686B">
          <w:rPr>
            <w:rStyle w:val="Hyperlink"/>
            <w:noProof/>
          </w:rPr>
          <w:t>2.1.1</w:t>
        </w:r>
        <w:r w:rsidR="00A139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/>
          </w:rPr>
          <w:tab/>
        </w:r>
        <w:r w:rsidR="00A1397B" w:rsidRPr="009F686B">
          <w:rPr>
            <w:rStyle w:val="Hyperlink"/>
            <w:noProof/>
          </w:rPr>
          <w:t>User Objectives and Workflow</w:t>
        </w:r>
        <w:r w:rsidR="00A1397B">
          <w:rPr>
            <w:noProof/>
            <w:webHidden/>
          </w:rPr>
          <w:tab/>
        </w:r>
        <w:r w:rsidR="00A1397B">
          <w:rPr>
            <w:noProof/>
            <w:webHidden/>
          </w:rPr>
          <w:fldChar w:fldCharType="begin"/>
        </w:r>
        <w:r w:rsidR="00A1397B">
          <w:rPr>
            <w:noProof/>
            <w:webHidden/>
          </w:rPr>
          <w:instrText xml:space="preserve"> PAGEREF _Toc47697467 \h </w:instrText>
        </w:r>
        <w:r w:rsidR="00A1397B">
          <w:rPr>
            <w:noProof/>
            <w:webHidden/>
          </w:rPr>
        </w:r>
        <w:r w:rsidR="00A1397B">
          <w:rPr>
            <w:noProof/>
            <w:webHidden/>
          </w:rPr>
          <w:fldChar w:fldCharType="separate"/>
        </w:r>
        <w:r w:rsidR="00A1397B">
          <w:rPr>
            <w:noProof/>
            <w:webHidden/>
          </w:rPr>
          <w:t>9</w:t>
        </w:r>
        <w:r w:rsidR="00A1397B">
          <w:rPr>
            <w:noProof/>
            <w:webHidden/>
          </w:rPr>
          <w:fldChar w:fldCharType="end"/>
        </w:r>
      </w:hyperlink>
    </w:p>
    <w:p w:rsidR="00A1397B" w:rsidRDefault="00786AF4">
      <w:pPr>
        <w:pStyle w:val="TO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7697468" w:history="1">
        <w:r w:rsidR="00A1397B" w:rsidRPr="009F686B">
          <w:rPr>
            <w:rStyle w:val="Hyperlink"/>
            <w:noProof/>
          </w:rPr>
          <w:t>3</w:t>
        </w:r>
        <w:r w:rsidR="00A139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1397B" w:rsidRPr="009F686B">
          <w:rPr>
            <w:rStyle w:val="Hyperlink"/>
            <w:noProof/>
          </w:rPr>
          <w:t>Business Requirements</w:t>
        </w:r>
        <w:r w:rsidR="00A1397B">
          <w:rPr>
            <w:noProof/>
            <w:webHidden/>
          </w:rPr>
          <w:tab/>
        </w:r>
        <w:r w:rsidR="00A1397B">
          <w:rPr>
            <w:noProof/>
            <w:webHidden/>
          </w:rPr>
          <w:fldChar w:fldCharType="begin"/>
        </w:r>
        <w:r w:rsidR="00A1397B">
          <w:rPr>
            <w:noProof/>
            <w:webHidden/>
          </w:rPr>
          <w:instrText xml:space="preserve"> PAGEREF _Toc47697468 \h </w:instrText>
        </w:r>
        <w:r w:rsidR="00A1397B">
          <w:rPr>
            <w:noProof/>
            <w:webHidden/>
          </w:rPr>
        </w:r>
        <w:r w:rsidR="00A1397B">
          <w:rPr>
            <w:noProof/>
            <w:webHidden/>
          </w:rPr>
          <w:fldChar w:fldCharType="separate"/>
        </w:r>
        <w:r w:rsidR="00A1397B">
          <w:rPr>
            <w:noProof/>
            <w:webHidden/>
          </w:rPr>
          <w:t>10</w:t>
        </w:r>
        <w:r w:rsidR="00A1397B">
          <w:rPr>
            <w:noProof/>
            <w:webHidden/>
          </w:rPr>
          <w:fldChar w:fldCharType="end"/>
        </w:r>
      </w:hyperlink>
    </w:p>
    <w:p w:rsidR="00A1397B" w:rsidRDefault="00786AF4">
      <w:pPr>
        <w:pStyle w:val="TO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7697469" w:history="1">
        <w:r w:rsidR="00A1397B" w:rsidRPr="009F686B">
          <w:rPr>
            <w:rStyle w:val="Hyperlink"/>
            <w:noProof/>
          </w:rPr>
          <w:t>4</w:t>
        </w:r>
        <w:r w:rsidR="00A139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1397B" w:rsidRPr="009F686B">
          <w:rPr>
            <w:rStyle w:val="Hyperlink"/>
            <w:noProof/>
          </w:rPr>
          <w:t>Appendix A</w:t>
        </w:r>
        <w:r w:rsidR="00A1397B">
          <w:rPr>
            <w:noProof/>
            <w:webHidden/>
          </w:rPr>
          <w:tab/>
        </w:r>
        <w:r w:rsidR="00A1397B">
          <w:rPr>
            <w:noProof/>
            <w:webHidden/>
          </w:rPr>
          <w:fldChar w:fldCharType="begin"/>
        </w:r>
        <w:r w:rsidR="00A1397B">
          <w:rPr>
            <w:noProof/>
            <w:webHidden/>
          </w:rPr>
          <w:instrText xml:space="preserve"> PAGEREF _Toc47697469 \h </w:instrText>
        </w:r>
        <w:r w:rsidR="00A1397B">
          <w:rPr>
            <w:noProof/>
            <w:webHidden/>
          </w:rPr>
        </w:r>
        <w:r w:rsidR="00A1397B">
          <w:rPr>
            <w:noProof/>
            <w:webHidden/>
          </w:rPr>
          <w:fldChar w:fldCharType="separate"/>
        </w:r>
        <w:r w:rsidR="00A1397B">
          <w:rPr>
            <w:noProof/>
            <w:webHidden/>
          </w:rPr>
          <w:t>11</w:t>
        </w:r>
        <w:r w:rsidR="00A1397B">
          <w:rPr>
            <w:noProof/>
            <w:webHidden/>
          </w:rPr>
          <w:fldChar w:fldCharType="end"/>
        </w:r>
      </w:hyperlink>
    </w:p>
    <w:p w:rsidR="00A1397B" w:rsidRDefault="00786A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7697470" w:history="1">
        <w:r w:rsidR="00A1397B" w:rsidRPr="009F686B">
          <w:rPr>
            <w:rStyle w:val="Hyperlink"/>
            <w:noProof/>
          </w:rPr>
          <w:t>4.1</w:t>
        </w:r>
        <w:r w:rsidR="00A139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A1397B" w:rsidRPr="009F686B">
          <w:rPr>
            <w:rStyle w:val="Hyperlink"/>
            <w:noProof/>
          </w:rPr>
          <w:t>Packaging and Installation</w:t>
        </w:r>
        <w:r w:rsidR="00A1397B">
          <w:rPr>
            <w:noProof/>
            <w:webHidden/>
          </w:rPr>
          <w:tab/>
        </w:r>
        <w:r w:rsidR="00A1397B">
          <w:rPr>
            <w:noProof/>
            <w:webHidden/>
          </w:rPr>
          <w:fldChar w:fldCharType="begin"/>
        </w:r>
        <w:r w:rsidR="00A1397B">
          <w:rPr>
            <w:noProof/>
            <w:webHidden/>
          </w:rPr>
          <w:instrText xml:space="preserve"> PAGEREF _Toc47697470 \h </w:instrText>
        </w:r>
        <w:r w:rsidR="00A1397B">
          <w:rPr>
            <w:noProof/>
            <w:webHidden/>
          </w:rPr>
        </w:r>
        <w:r w:rsidR="00A1397B">
          <w:rPr>
            <w:noProof/>
            <w:webHidden/>
          </w:rPr>
          <w:fldChar w:fldCharType="separate"/>
        </w:r>
        <w:r w:rsidR="00A1397B">
          <w:rPr>
            <w:noProof/>
            <w:webHidden/>
          </w:rPr>
          <w:t>11</w:t>
        </w:r>
        <w:r w:rsidR="00A1397B">
          <w:rPr>
            <w:noProof/>
            <w:webHidden/>
          </w:rPr>
          <w:fldChar w:fldCharType="end"/>
        </w:r>
      </w:hyperlink>
    </w:p>
    <w:p w:rsidR="00A1397B" w:rsidRDefault="00786AF4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47697471" w:history="1">
        <w:r w:rsidR="00A1397B" w:rsidRPr="009F686B">
          <w:rPr>
            <w:rStyle w:val="Hyperlink"/>
            <w:noProof/>
          </w:rPr>
          <w:t>4.2</w:t>
        </w:r>
        <w:r w:rsidR="00A139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A1397B" w:rsidRPr="009F686B">
          <w:rPr>
            <w:rStyle w:val="Hyperlink"/>
            <w:noProof/>
          </w:rPr>
          <w:t>Glossary of Terms</w:t>
        </w:r>
        <w:r w:rsidR="00A1397B">
          <w:rPr>
            <w:noProof/>
            <w:webHidden/>
          </w:rPr>
          <w:tab/>
        </w:r>
        <w:r w:rsidR="00A1397B">
          <w:rPr>
            <w:noProof/>
            <w:webHidden/>
          </w:rPr>
          <w:fldChar w:fldCharType="begin"/>
        </w:r>
        <w:r w:rsidR="00A1397B">
          <w:rPr>
            <w:noProof/>
            <w:webHidden/>
          </w:rPr>
          <w:instrText xml:space="preserve"> PAGEREF _Toc47697471 \h </w:instrText>
        </w:r>
        <w:r w:rsidR="00A1397B">
          <w:rPr>
            <w:noProof/>
            <w:webHidden/>
          </w:rPr>
        </w:r>
        <w:r w:rsidR="00A1397B">
          <w:rPr>
            <w:noProof/>
            <w:webHidden/>
          </w:rPr>
          <w:fldChar w:fldCharType="separate"/>
        </w:r>
        <w:r w:rsidR="00A1397B">
          <w:rPr>
            <w:noProof/>
            <w:webHidden/>
          </w:rPr>
          <w:t>11</w:t>
        </w:r>
        <w:r w:rsidR="00A1397B">
          <w:rPr>
            <w:noProof/>
            <w:webHidden/>
          </w:rPr>
          <w:fldChar w:fldCharType="end"/>
        </w:r>
      </w:hyperlink>
    </w:p>
    <w:p w:rsidR="00072B20" w:rsidRDefault="00ED20F0">
      <w:r w:rsidRPr="00E86C46">
        <w:fldChar w:fldCharType="end"/>
      </w:r>
    </w:p>
    <w:p w:rsidR="00931723" w:rsidRPr="00E86C46" w:rsidRDefault="00931723" w:rsidP="00931723">
      <w:pPr>
        <w:pStyle w:val="StyleHeadingALeft0Hanging045"/>
        <w:tabs>
          <w:tab w:val="clear" w:pos="504"/>
        </w:tabs>
      </w:pPr>
      <w:r w:rsidRPr="00E86C46">
        <w:lastRenderedPageBreak/>
        <w:t>Document History</w:t>
      </w:r>
    </w:p>
    <w:p w:rsidR="00931723" w:rsidRPr="00E86C46" w:rsidRDefault="00931723" w:rsidP="00D979E0">
      <w:r w:rsidRPr="00E86C46">
        <w:t>Paper copies are valid only on the day they are printed. Contact the author if you are in any doubt about the accuracy of this document.</w:t>
      </w:r>
    </w:p>
    <w:p w:rsidR="00931723" w:rsidRPr="00E86C46" w:rsidRDefault="00931723" w:rsidP="00FF1FAB">
      <w:pPr>
        <w:pStyle w:val="StyleHeadingBFirstline0"/>
        <w:numPr>
          <w:ilvl w:val="0"/>
          <w:numId w:val="0"/>
        </w:numPr>
      </w:pPr>
      <w:r w:rsidRPr="00E86C46">
        <w:t>Revision History</w:t>
      </w:r>
    </w:p>
    <w:tbl>
      <w:tblPr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2255"/>
        <w:gridCol w:w="2399"/>
        <w:gridCol w:w="2933"/>
      </w:tblGrid>
      <w:tr w:rsidR="00931723" w:rsidRPr="00E86C46" w:rsidTr="00CC6239">
        <w:trPr>
          <w:cantSplit/>
          <w:jc w:val="center"/>
        </w:trPr>
        <w:tc>
          <w:tcPr>
            <w:tcW w:w="1818" w:type="dxa"/>
            <w:shd w:val="clear" w:color="auto" w:fill="D9D9D9"/>
          </w:tcPr>
          <w:p w:rsidR="00931723" w:rsidRPr="00E86C46" w:rsidRDefault="00931723" w:rsidP="00E02719">
            <w:pPr>
              <w:pStyle w:val="Table-Text"/>
            </w:pPr>
            <w:r w:rsidRPr="00E86C46">
              <w:t>Revision Number</w:t>
            </w:r>
          </w:p>
        </w:tc>
        <w:tc>
          <w:tcPr>
            <w:tcW w:w="2255" w:type="dxa"/>
            <w:shd w:val="clear" w:color="auto" w:fill="D9D9D9"/>
          </w:tcPr>
          <w:p w:rsidR="00931723" w:rsidRPr="00E86C46" w:rsidRDefault="00931723" w:rsidP="00E02719">
            <w:pPr>
              <w:pStyle w:val="Table-Text"/>
            </w:pPr>
            <w:r w:rsidRPr="00E86C46">
              <w:t>Revision Date</w:t>
            </w:r>
          </w:p>
        </w:tc>
        <w:tc>
          <w:tcPr>
            <w:tcW w:w="2399" w:type="dxa"/>
            <w:shd w:val="clear" w:color="auto" w:fill="D9D9D9"/>
          </w:tcPr>
          <w:p w:rsidR="00931723" w:rsidRPr="00E86C46" w:rsidRDefault="00931723" w:rsidP="00E02719">
            <w:pPr>
              <w:pStyle w:val="Table-Text"/>
            </w:pPr>
            <w:r w:rsidRPr="00E86C46">
              <w:t>Summary of Changes</w:t>
            </w:r>
          </w:p>
        </w:tc>
        <w:tc>
          <w:tcPr>
            <w:tcW w:w="2933" w:type="dxa"/>
            <w:shd w:val="clear" w:color="auto" w:fill="D9D9D9"/>
          </w:tcPr>
          <w:p w:rsidR="00931723" w:rsidRPr="00E86C46" w:rsidRDefault="00931723" w:rsidP="00E02719">
            <w:pPr>
              <w:pStyle w:val="Table-Text"/>
            </w:pPr>
            <w:r w:rsidRPr="00E86C46">
              <w:t>Author</w:t>
            </w:r>
          </w:p>
        </w:tc>
      </w:tr>
      <w:tr w:rsidR="00931723" w:rsidRPr="00E86C46" w:rsidTr="00CC6239">
        <w:trPr>
          <w:cantSplit/>
          <w:jc w:val="center"/>
        </w:trPr>
        <w:tc>
          <w:tcPr>
            <w:tcW w:w="1818" w:type="dxa"/>
          </w:tcPr>
          <w:p w:rsidR="00931723" w:rsidRPr="00E86C46" w:rsidRDefault="000178F7" w:rsidP="00E02719">
            <w:pPr>
              <w:pStyle w:val="Table-Text"/>
            </w:pPr>
            <w:r>
              <w:t>1.0</w:t>
            </w:r>
          </w:p>
        </w:tc>
        <w:tc>
          <w:tcPr>
            <w:tcW w:w="2255" w:type="dxa"/>
          </w:tcPr>
          <w:p w:rsidR="00931723" w:rsidRPr="00E86C46" w:rsidRDefault="00447DE4" w:rsidP="00447DE4">
            <w:pPr>
              <w:pStyle w:val="Table-Text"/>
            </w:pPr>
            <w:r>
              <w:t>August</w:t>
            </w:r>
            <w:r w:rsidR="00CC6239">
              <w:t xml:space="preserve"> </w:t>
            </w:r>
            <w:r>
              <w:t>07, 2020</w:t>
            </w:r>
          </w:p>
        </w:tc>
        <w:tc>
          <w:tcPr>
            <w:tcW w:w="2399" w:type="dxa"/>
          </w:tcPr>
          <w:p w:rsidR="00931723" w:rsidRPr="00E86C46" w:rsidRDefault="000178F7" w:rsidP="00E02719">
            <w:pPr>
              <w:pStyle w:val="Table-Text"/>
            </w:pPr>
            <w:r>
              <w:t>Initial Draft</w:t>
            </w:r>
          </w:p>
        </w:tc>
        <w:tc>
          <w:tcPr>
            <w:tcW w:w="2933" w:type="dxa"/>
          </w:tcPr>
          <w:p w:rsidR="00931723" w:rsidRPr="00E86C46" w:rsidRDefault="000178F7" w:rsidP="00E02719">
            <w:pPr>
              <w:pStyle w:val="Table-Text"/>
            </w:pPr>
            <w:r>
              <w:t>T</w:t>
            </w:r>
            <w:r w:rsidR="00CC6239">
              <w:t xml:space="preserve">heresa </w:t>
            </w:r>
            <w:r>
              <w:t>Devine</w:t>
            </w:r>
          </w:p>
        </w:tc>
      </w:tr>
      <w:tr w:rsidR="00931723" w:rsidRPr="00E86C46" w:rsidTr="00CC6239">
        <w:trPr>
          <w:cantSplit/>
          <w:jc w:val="center"/>
        </w:trPr>
        <w:tc>
          <w:tcPr>
            <w:tcW w:w="1818" w:type="dxa"/>
          </w:tcPr>
          <w:p w:rsidR="00931723" w:rsidRPr="00E86C46" w:rsidRDefault="00931723" w:rsidP="00E02719">
            <w:pPr>
              <w:pStyle w:val="Table-Text"/>
            </w:pPr>
          </w:p>
        </w:tc>
        <w:tc>
          <w:tcPr>
            <w:tcW w:w="2255" w:type="dxa"/>
          </w:tcPr>
          <w:p w:rsidR="00931723" w:rsidRPr="00E86C46" w:rsidRDefault="00931723" w:rsidP="00E02719">
            <w:pPr>
              <w:pStyle w:val="Table-Text"/>
            </w:pPr>
          </w:p>
        </w:tc>
        <w:tc>
          <w:tcPr>
            <w:tcW w:w="2399" w:type="dxa"/>
          </w:tcPr>
          <w:p w:rsidR="00931723" w:rsidRPr="00E86C46" w:rsidRDefault="00931723" w:rsidP="00A77413">
            <w:pPr>
              <w:pStyle w:val="Table-Text"/>
            </w:pPr>
          </w:p>
        </w:tc>
        <w:tc>
          <w:tcPr>
            <w:tcW w:w="2933" w:type="dxa"/>
          </w:tcPr>
          <w:p w:rsidR="00931723" w:rsidRPr="00E86C46" w:rsidRDefault="00931723" w:rsidP="00E02719">
            <w:pPr>
              <w:pStyle w:val="Table-Text"/>
            </w:pPr>
          </w:p>
        </w:tc>
      </w:tr>
      <w:tr w:rsidR="00DF015F" w:rsidRPr="00E86C46" w:rsidTr="00CC6239">
        <w:trPr>
          <w:cantSplit/>
          <w:jc w:val="center"/>
        </w:trPr>
        <w:tc>
          <w:tcPr>
            <w:tcW w:w="1818" w:type="dxa"/>
          </w:tcPr>
          <w:p w:rsidR="00DF015F" w:rsidRDefault="00DF015F" w:rsidP="00E02719">
            <w:pPr>
              <w:pStyle w:val="Table-Text"/>
            </w:pPr>
          </w:p>
        </w:tc>
        <w:tc>
          <w:tcPr>
            <w:tcW w:w="2255" w:type="dxa"/>
          </w:tcPr>
          <w:p w:rsidR="00DF015F" w:rsidRDefault="00DF015F" w:rsidP="00DF015F">
            <w:pPr>
              <w:pStyle w:val="Table-Text"/>
            </w:pPr>
          </w:p>
        </w:tc>
        <w:tc>
          <w:tcPr>
            <w:tcW w:w="2399" w:type="dxa"/>
          </w:tcPr>
          <w:p w:rsidR="00DF015F" w:rsidRDefault="00DF015F" w:rsidP="007B04BA">
            <w:pPr>
              <w:pStyle w:val="Table-Text"/>
            </w:pPr>
          </w:p>
        </w:tc>
        <w:tc>
          <w:tcPr>
            <w:tcW w:w="2933" w:type="dxa"/>
          </w:tcPr>
          <w:p w:rsidR="00DF015F" w:rsidRDefault="00DF015F" w:rsidP="00E02719">
            <w:pPr>
              <w:pStyle w:val="Table-Text"/>
            </w:pPr>
          </w:p>
        </w:tc>
      </w:tr>
      <w:tr w:rsidR="003D19E0" w:rsidRPr="00E86C46" w:rsidTr="00CC6239">
        <w:trPr>
          <w:cantSplit/>
          <w:jc w:val="center"/>
        </w:trPr>
        <w:tc>
          <w:tcPr>
            <w:tcW w:w="1818" w:type="dxa"/>
          </w:tcPr>
          <w:p w:rsidR="003D19E0" w:rsidRDefault="003D19E0" w:rsidP="00E02719">
            <w:pPr>
              <w:pStyle w:val="Table-Text"/>
            </w:pPr>
          </w:p>
        </w:tc>
        <w:tc>
          <w:tcPr>
            <w:tcW w:w="2255" w:type="dxa"/>
          </w:tcPr>
          <w:p w:rsidR="003D19E0" w:rsidRDefault="003D19E0" w:rsidP="00DF015F">
            <w:pPr>
              <w:pStyle w:val="Table-Text"/>
            </w:pPr>
          </w:p>
        </w:tc>
        <w:tc>
          <w:tcPr>
            <w:tcW w:w="2399" w:type="dxa"/>
          </w:tcPr>
          <w:p w:rsidR="003D19E0" w:rsidRDefault="003D19E0" w:rsidP="007B04BA">
            <w:pPr>
              <w:pStyle w:val="Table-Text"/>
            </w:pPr>
          </w:p>
        </w:tc>
        <w:tc>
          <w:tcPr>
            <w:tcW w:w="2933" w:type="dxa"/>
          </w:tcPr>
          <w:p w:rsidR="003D19E0" w:rsidRDefault="003D19E0" w:rsidP="00E02719">
            <w:pPr>
              <w:pStyle w:val="Table-Text"/>
            </w:pPr>
          </w:p>
        </w:tc>
      </w:tr>
    </w:tbl>
    <w:p w:rsidR="00931723" w:rsidRPr="00E86C46" w:rsidRDefault="001B4511" w:rsidP="00FF1FAB">
      <w:pPr>
        <w:pStyle w:val="StyleHeadingBFirstline0"/>
        <w:numPr>
          <w:ilvl w:val="0"/>
          <w:numId w:val="0"/>
        </w:numPr>
      </w:pPr>
      <w:r w:rsidRPr="00E86C46">
        <w:t>Reference Documents</w:t>
      </w:r>
    </w:p>
    <w:p w:rsidR="00931723" w:rsidRPr="00E86C46" w:rsidRDefault="001B4511" w:rsidP="00D979E0">
      <w:r w:rsidRPr="00E86C46">
        <w:t>Please see the following documents for more information</w:t>
      </w:r>
      <w:r w:rsidR="00931723" w:rsidRPr="00E86C46">
        <w:t xml:space="preserve">: </w:t>
      </w:r>
    </w:p>
    <w:tbl>
      <w:tblPr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1955"/>
        <w:gridCol w:w="1955"/>
      </w:tblGrid>
      <w:tr w:rsidR="000628A9" w:rsidRPr="00E86C46">
        <w:trPr>
          <w:cantSplit/>
          <w:jc w:val="center"/>
        </w:trPr>
        <w:tc>
          <w:tcPr>
            <w:tcW w:w="5495" w:type="dxa"/>
            <w:shd w:val="clear" w:color="auto" w:fill="D9D9D9"/>
          </w:tcPr>
          <w:p w:rsidR="000628A9" w:rsidRPr="00E86C46" w:rsidRDefault="000628A9" w:rsidP="00E02719">
            <w:pPr>
              <w:pStyle w:val="Table-Text"/>
            </w:pPr>
            <w:r w:rsidRPr="00E86C46">
              <w:t>Document Name</w:t>
            </w:r>
          </w:p>
        </w:tc>
        <w:tc>
          <w:tcPr>
            <w:tcW w:w="1955" w:type="dxa"/>
            <w:shd w:val="clear" w:color="auto" w:fill="D9D9D9"/>
          </w:tcPr>
          <w:p w:rsidR="000628A9" w:rsidRPr="00E86C46" w:rsidRDefault="000628A9" w:rsidP="00E02719">
            <w:pPr>
              <w:pStyle w:val="Table-Text"/>
            </w:pPr>
            <w:r w:rsidRPr="00E86C46">
              <w:t>Version</w:t>
            </w:r>
          </w:p>
        </w:tc>
        <w:tc>
          <w:tcPr>
            <w:tcW w:w="1955" w:type="dxa"/>
            <w:shd w:val="clear" w:color="auto" w:fill="D9D9D9"/>
          </w:tcPr>
          <w:p w:rsidR="000628A9" w:rsidRPr="00E86C46" w:rsidRDefault="000628A9" w:rsidP="00E02719">
            <w:pPr>
              <w:pStyle w:val="Table-Text"/>
            </w:pPr>
            <w:r w:rsidRPr="00E86C46">
              <w:t>Author</w:t>
            </w:r>
          </w:p>
        </w:tc>
      </w:tr>
      <w:tr w:rsidR="000628A9" w:rsidRPr="00E86C46">
        <w:trPr>
          <w:cantSplit/>
          <w:jc w:val="center"/>
        </w:trPr>
        <w:tc>
          <w:tcPr>
            <w:tcW w:w="5495" w:type="dxa"/>
          </w:tcPr>
          <w:p w:rsidR="000628A9" w:rsidRPr="00E86C46" w:rsidRDefault="007A0F3C" w:rsidP="00E02719">
            <w:pPr>
              <w:pStyle w:val="Table-Text"/>
            </w:pPr>
            <w:r w:rsidRPr="007A0F3C">
              <w:t>00-Game Concept Document-</w:t>
            </w:r>
            <w:proofErr w:type="spellStart"/>
            <w:r w:rsidRPr="007A0F3C">
              <w:t>WhispersOfTheAmericanWest</w:t>
            </w:r>
            <w:proofErr w:type="spellEnd"/>
            <w:r w:rsidRPr="007A0F3C">
              <w:t>-</w:t>
            </w:r>
            <w:proofErr w:type="spellStart"/>
            <w:r w:rsidRPr="007A0F3C">
              <w:t>v2021.docx</w:t>
            </w:r>
            <w:proofErr w:type="spellEnd"/>
          </w:p>
        </w:tc>
        <w:tc>
          <w:tcPr>
            <w:tcW w:w="1955" w:type="dxa"/>
          </w:tcPr>
          <w:p w:rsidR="000628A9" w:rsidRPr="00E86C46" w:rsidRDefault="00447DE4" w:rsidP="00E02719">
            <w:pPr>
              <w:pStyle w:val="Table-Text"/>
            </w:pPr>
            <w:r>
              <w:t>2.0</w:t>
            </w:r>
          </w:p>
        </w:tc>
        <w:tc>
          <w:tcPr>
            <w:tcW w:w="1955" w:type="dxa"/>
          </w:tcPr>
          <w:p w:rsidR="000628A9" w:rsidRPr="00E86C46" w:rsidRDefault="00447DE4" w:rsidP="00E02719">
            <w:pPr>
              <w:pStyle w:val="Table-Text"/>
            </w:pPr>
            <w:r>
              <w:t>Theresa Devine</w:t>
            </w:r>
          </w:p>
        </w:tc>
      </w:tr>
      <w:tr w:rsidR="0087142B" w:rsidRPr="00E86C46">
        <w:trPr>
          <w:cantSplit/>
          <w:jc w:val="center"/>
        </w:trPr>
        <w:tc>
          <w:tcPr>
            <w:tcW w:w="5495" w:type="dxa"/>
          </w:tcPr>
          <w:p w:rsidR="0087142B" w:rsidRPr="0087142B" w:rsidRDefault="007A0F3C" w:rsidP="00E02719">
            <w:pPr>
              <w:pStyle w:val="Table-Text"/>
            </w:pPr>
            <w:r w:rsidRPr="007A0F3C">
              <w:t>01-</w:t>
            </w:r>
            <w:proofErr w:type="spellStart"/>
            <w:r w:rsidRPr="007A0F3C">
              <w:t>Game_Design_Document</w:t>
            </w:r>
            <w:proofErr w:type="spellEnd"/>
            <w:r w:rsidRPr="007A0F3C">
              <w:t>-</w:t>
            </w:r>
            <w:proofErr w:type="spellStart"/>
            <w:r w:rsidRPr="007A0F3C">
              <w:t>WhispersOfTheAmericanWest-v2021.docx</w:t>
            </w:r>
            <w:proofErr w:type="spellEnd"/>
          </w:p>
        </w:tc>
        <w:tc>
          <w:tcPr>
            <w:tcW w:w="1955" w:type="dxa"/>
          </w:tcPr>
          <w:p w:rsidR="0087142B" w:rsidRDefault="00447DE4" w:rsidP="00E02719">
            <w:pPr>
              <w:pStyle w:val="Table-Text"/>
            </w:pPr>
            <w:r>
              <w:t>2.0</w:t>
            </w:r>
          </w:p>
        </w:tc>
        <w:tc>
          <w:tcPr>
            <w:tcW w:w="1955" w:type="dxa"/>
          </w:tcPr>
          <w:p w:rsidR="0087142B" w:rsidRDefault="00447DE4" w:rsidP="00E02719">
            <w:pPr>
              <w:pStyle w:val="Table-Text"/>
            </w:pPr>
            <w:r>
              <w:t>Theresa Devine</w:t>
            </w:r>
          </w:p>
        </w:tc>
      </w:tr>
      <w:tr w:rsidR="00447DE4" w:rsidRPr="00E86C46">
        <w:trPr>
          <w:cantSplit/>
          <w:jc w:val="center"/>
        </w:trPr>
        <w:tc>
          <w:tcPr>
            <w:tcW w:w="5495" w:type="dxa"/>
          </w:tcPr>
          <w:p w:rsidR="00447DE4" w:rsidRPr="00447DE4" w:rsidRDefault="00447DE4" w:rsidP="00E02719">
            <w:pPr>
              <w:pStyle w:val="Table-Text"/>
            </w:pPr>
            <w:r w:rsidRPr="00447DE4">
              <w:t>World Diagram-NorthWing.docx</w:t>
            </w:r>
          </w:p>
        </w:tc>
        <w:tc>
          <w:tcPr>
            <w:tcW w:w="1955" w:type="dxa"/>
          </w:tcPr>
          <w:p w:rsidR="00447DE4" w:rsidRDefault="00447DE4" w:rsidP="00E02719">
            <w:pPr>
              <w:pStyle w:val="Table-Text"/>
            </w:pPr>
            <w:r>
              <w:t>1.0</w:t>
            </w:r>
          </w:p>
        </w:tc>
        <w:tc>
          <w:tcPr>
            <w:tcW w:w="1955" w:type="dxa"/>
          </w:tcPr>
          <w:p w:rsidR="00447DE4" w:rsidRDefault="00447DE4" w:rsidP="00E02719">
            <w:pPr>
              <w:pStyle w:val="Table-Text"/>
            </w:pPr>
            <w:r>
              <w:t>Theresa Devine</w:t>
            </w:r>
          </w:p>
        </w:tc>
      </w:tr>
      <w:tr w:rsidR="0087142B" w:rsidRPr="00E86C46" w:rsidTr="00F600F0">
        <w:trPr>
          <w:cantSplit/>
          <w:jc w:val="center"/>
        </w:trPr>
        <w:tc>
          <w:tcPr>
            <w:tcW w:w="5495" w:type="dxa"/>
          </w:tcPr>
          <w:p w:rsidR="0087142B" w:rsidRPr="00E86C46" w:rsidRDefault="00447DE4" w:rsidP="00F600F0">
            <w:pPr>
              <w:pStyle w:val="Table-Text"/>
            </w:pPr>
            <w:r w:rsidRPr="00447DE4">
              <w:t>StakeholderQuestionnaire-PhxArt.docx</w:t>
            </w:r>
          </w:p>
        </w:tc>
        <w:tc>
          <w:tcPr>
            <w:tcW w:w="1955" w:type="dxa"/>
          </w:tcPr>
          <w:p w:rsidR="0087142B" w:rsidRPr="00E86C46" w:rsidRDefault="00447DE4" w:rsidP="00F600F0">
            <w:pPr>
              <w:pStyle w:val="Table-Text"/>
            </w:pPr>
            <w:r>
              <w:t>1.0</w:t>
            </w:r>
          </w:p>
        </w:tc>
        <w:tc>
          <w:tcPr>
            <w:tcW w:w="1955" w:type="dxa"/>
          </w:tcPr>
          <w:p w:rsidR="0087142B" w:rsidRPr="00E86C46" w:rsidRDefault="00447DE4" w:rsidP="00F600F0">
            <w:pPr>
              <w:pStyle w:val="Table-Text"/>
            </w:pPr>
            <w:r>
              <w:t>Theresa Devine</w:t>
            </w:r>
          </w:p>
        </w:tc>
      </w:tr>
      <w:tr w:rsidR="00287D1E" w:rsidRPr="00E86C46" w:rsidTr="00F600F0">
        <w:trPr>
          <w:cantSplit/>
          <w:jc w:val="center"/>
        </w:trPr>
        <w:tc>
          <w:tcPr>
            <w:tcW w:w="5495" w:type="dxa"/>
          </w:tcPr>
          <w:p w:rsidR="00287D1E" w:rsidRPr="0087142B" w:rsidRDefault="00287D1E" w:rsidP="00F600F0">
            <w:pPr>
              <w:pStyle w:val="Table-Text"/>
            </w:pPr>
          </w:p>
        </w:tc>
        <w:tc>
          <w:tcPr>
            <w:tcW w:w="1955" w:type="dxa"/>
          </w:tcPr>
          <w:p w:rsidR="00287D1E" w:rsidRDefault="00287D1E" w:rsidP="00F600F0">
            <w:pPr>
              <w:pStyle w:val="Table-Text"/>
            </w:pPr>
          </w:p>
        </w:tc>
        <w:tc>
          <w:tcPr>
            <w:tcW w:w="1955" w:type="dxa"/>
          </w:tcPr>
          <w:p w:rsidR="00287D1E" w:rsidRDefault="00287D1E" w:rsidP="00F600F0">
            <w:pPr>
              <w:pStyle w:val="Table-Text"/>
            </w:pPr>
          </w:p>
        </w:tc>
      </w:tr>
    </w:tbl>
    <w:p w:rsidR="00931723" w:rsidRPr="00E86C46" w:rsidRDefault="00931723" w:rsidP="00FF1FAB">
      <w:pPr>
        <w:pStyle w:val="StyleHeadingBFirstline0"/>
        <w:numPr>
          <w:ilvl w:val="0"/>
          <w:numId w:val="0"/>
        </w:numPr>
      </w:pPr>
      <w:r w:rsidRPr="00E86C46">
        <w:t>Distribution List</w:t>
      </w:r>
    </w:p>
    <w:p w:rsidR="00931723" w:rsidRPr="00E86C46" w:rsidRDefault="00931723" w:rsidP="00D979E0">
      <w:r w:rsidRPr="00E86C46">
        <w:t xml:space="preserve">This document </w:t>
      </w:r>
      <w:proofErr w:type="gramStart"/>
      <w:r w:rsidRPr="00E86C46">
        <w:t>has been distributed</w:t>
      </w:r>
      <w:proofErr w:type="gramEnd"/>
      <w:r w:rsidRPr="00E86C46">
        <w:t xml:space="preserve"> to:</w:t>
      </w:r>
    </w:p>
    <w:tbl>
      <w:tblPr>
        <w:tblW w:w="9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6"/>
        <w:gridCol w:w="1980"/>
        <w:gridCol w:w="1875"/>
      </w:tblGrid>
      <w:tr w:rsidR="00E457EC" w:rsidRPr="00E86C46" w:rsidTr="00E131FE">
        <w:trPr>
          <w:cantSplit/>
          <w:jc w:val="center"/>
        </w:trPr>
        <w:tc>
          <w:tcPr>
            <w:tcW w:w="5476" w:type="dxa"/>
            <w:shd w:val="clear" w:color="auto" w:fill="D9D9D9"/>
          </w:tcPr>
          <w:p w:rsidR="00E457EC" w:rsidRPr="00E86C46" w:rsidRDefault="00E457EC" w:rsidP="00E02719">
            <w:pPr>
              <w:pStyle w:val="Table-Text"/>
            </w:pPr>
            <w:r w:rsidRPr="00E86C46">
              <w:t>Name</w:t>
            </w:r>
          </w:p>
        </w:tc>
        <w:tc>
          <w:tcPr>
            <w:tcW w:w="1980" w:type="dxa"/>
            <w:shd w:val="clear" w:color="auto" w:fill="D9D9D9"/>
          </w:tcPr>
          <w:p w:rsidR="00E457EC" w:rsidRPr="00E86C46" w:rsidRDefault="00E457EC" w:rsidP="00E02719">
            <w:pPr>
              <w:pStyle w:val="Table-Text"/>
            </w:pPr>
            <w:r w:rsidRPr="00E86C46">
              <w:t>Position</w:t>
            </w:r>
          </w:p>
        </w:tc>
        <w:tc>
          <w:tcPr>
            <w:tcW w:w="1875" w:type="dxa"/>
            <w:shd w:val="clear" w:color="auto" w:fill="D9D9D9"/>
          </w:tcPr>
          <w:p w:rsidR="00E457EC" w:rsidRPr="00E86C46" w:rsidRDefault="00E457EC" w:rsidP="00E02719">
            <w:pPr>
              <w:pStyle w:val="Table-Text"/>
            </w:pPr>
            <w:r w:rsidRPr="00E86C46">
              <w:t>Action</w:t>
            </w:r>
          </w:p>
        </w:tc>
      </w:tr>
      <w:tr w:rsidR="00E457EC" w:rsidRPr="00E86C46" w:rsidTr="00E131FE">
        <w:trPr>
          <w:cantSplit/>
          <w:jc w:val="center"/>
        </w:trPr>
        <w:tc>
          <w:tcPr>
            <w:tcW w:w="5476" w:type="dxa"/>
          </w:tcPr>
          <w:p w:rsidR="00E457EC" w:rsidRPr="00E86C46" w:rsidRDefault="00447DE4" w:rsidP="00E02719">
            <w:pPr>
              <w:pStyle w:val="Table-Text"/>
            </w:pPr>
            <w:r>
              <w:t xml:space="preserve">IAP 220 </w:t>
            </w:r>
          </w:p>
        </w:tc>
        <w:tc>
          <w:tcPr>
            <w:tcW w:w="1980" w:type="dxa"/>
          </w:tcPr>
          <w:p w:rsidR="00E457EC" w:rsidRPr="00E86C46" w:rsidRDefault="00447DE4" w:rsidP="00056358">
            <w:pPr>
              <w:pStyle w:val="Table-Text"/>
            </w:pPr>
            <w:r>
              <w:t>Enrolled Students</w:t>
            </w:r>
          </w:p>
        </w:tc>
        <w:tc>
          <w:tcPr>
            <w:tcW w:w="1875" w:type="dxa"/>
          </w:tcPr>
          <w:p w:rsidR="00E457EC" w:rsidRPr="00E86C46" w:rsidRDefault="00447DE4" w:rsidP="00E02719">
            <w:pPr>
              <w:pStyle w:val="Table-Text"/>
            </w:pPr>
            <w:r>
              <w:t>Review</w:t>
            </w:r>
          </w:p>
        </w:tc>
      </w:tr>
      <w:tr w:rsidR="00E457EC" w:rsidRPr="00E86C46" w:rsidTr="00E131FE">
        <w:trPr>
          <w:cantSplit/>
          <w:jc w:val="center"/>
        </w:trPr>
        <w:tc>
          <w:tcPr>
            <w:tcW w:w="5476" w:type="dxa"/>
          </w:tcPr>
          <w:p w:rsidR="00E457EC" w:rsidRPr="00E86C46" w:rsidRDefault="00E457EC" w:rsidP="00E02719">
            <w:pPr>
              <w:pStyle w:val="Table-Text"/>
            </w:pPr>
          </w:p>
        </w:tc>
        <w:tc>
          <w:tcPr>
            <w:tcW w:w="1980" w:type="dxa"/>
          </w:tcPr>
          <w:p w:rsidR="00E457EC" w:rsidRPr="00E86C46" w:rsidRDefault="00E457EC" w:rsidP="003518DD">
            <w:pPr>
              <w:pStyle w:val="Table-Text"/>
            </w:pPr>
          </w:p>
        </w:tc>
        <w:tc>
          <w:tcPr>
            <w:tcW w:w="1875" w:type="dxa"/>
          </w:tcPr>
          <w:p w:rsidR="00E457EC" w:rsidRPr="00E86C46" w:rsidRDefault="00E457EC" w:rsidP="00E02719">
            <w:pPr>
              <w:pStyle w:val="Table-Text"/>
            </w:pPr>
          </w:p>
        </w:tc>
      </w:tr>
      <w:tr w:rsidR="005E3DE3" w:rsidRPr="00E86C46" w:rsidTr="00E131FE">
        <w:trPr>
          <w:cantSplit/>
          <w:jc w:val="center"/>
        </w:trPr>
        <w:tc>
          <w:tcPr>
            <w:tcW w:w="5476" w:type="dxa"/>
          </w:tcPr>
          <w:p w:rsidR="005E3DE3" w:rsidRDefault="005E3DE3" w:rsidP="00E02719">
            <w:pPr>
              <w:pStyle w:val="Table-Text"/>
            </w:pPr>
          </w:p>
        </w:tc>
        <w:tc>
          <w:tcPr>
            <w:tcW w:w="1980" w:type="dxa"/>
          </w:tcPr>
          <w:p w:rsidR="005E3DE3" w:rsidRDefault="005E3DE3" w:rsidP="003518DD">
            <w:pPr>
              <w:pStyle w:val="Table-Text"/>
            </w:pPr>
          </w:p>
        </w:tc>
        <w:tc>
          <w:tcPr>
            <w:tcW w:w="1875" w:type="dxa"/>
          </w:tcPr>
          <w:p w:rsidR="005E3DE3" w:rsidRDefault="005E3DE3" w:rsidP="00E02719">
            <w:pPr>
              <w:pStyle w:val="Table-Text"/>
            </w:pPr>
          </w:p>
        </w:tc>
      </w:tr>
      <w:bookmarkEnd w:id="0"/>
      <w:tr w:rsidR="003C3D9F" w:rsidRPr="00E86C46" w:rsidTr="00E131FE">
        <w:trPr>
          <w:cantSplit/>
          <w:jc w:val="center"/>
        </w:trPr>
        <w:tc>
          <w:tcPr>
            <w:tcW w:w="5476" w:type="dxa"/>
          </w:tcPr>
          <w:p w:rsidR="003C3D9F" w:rsidRPr="00581C46" w:rsidRDefault="003C3D9F" w:rsidP="00987411">
            <w:pPr>
              <w:pStyle w:val="Table-Text"/>
            </w:pPr>
          </w:p>
        </w:tc>
        <w:tc>
          <w:tcPr>
            <w:tcW w:w="1980" w:type="dxa"/>
          </w:tcPr>
          <w:p w:rsidR="003C3D9F" w:rsidRPr="00581C46" w:rsidRDefault="003C3D9F" w:rsidP="00987411">
            <w:pPr>
              <w:pStyle w:val="Table-Text"/>
            </w:pPr>
          </w:p>
        </w:tc>
        <w:tc>
          <w:tcPr>
            <w:tcW w:w="1875" w:type="dxa"/>
          </w:tcPr>
          <w:p w:rsidR="003C3D9F" w:rsidRPr="00581C46" w:rsidRDefault="003C3D9F" w:rsidP="00987411">
            <w:pPr>
              <w:pStyle w:val="Table-Text"/>
            </w:pPr>
          </w:p>
        </w:tc>
      </w:tr>
      <w:tr w:rsidR="003C3D9F" w:rsidRPr="00E86C46" w:rsidTr="00E131FE">
        <w:trPr>
          <w:cantSplit/>
          <w:jc w:val="center"/>
        </w:trPr>
        <w:tc>
          <w:tcPr>
            <w:tcW w:w="5476" w:type="dxa"/>
          </w:tcPr>
          <w:p w:rsidR="003C3D9F" w:rsidRPr="00581C46" w:rsidRDefault="003C3D9F" w:rsidP="00E02719">
            <w:pPr>
              <w:pStyle w:val="Table-Text"/>
            </w:pPr>
          </w:p>
        </w:tc>
        <w:tc>
          <w:tcPr>
            <w:tcW w:w="1980" w:type="dxa"/>
          </w:tcPr>
          <w:p w:rsidR="003C3D9F" w:rsidRPr="00581C46" w:rsidRDefault="003C3D9F" w:rsidP="003518DD">
            <w:pPr>
              <w:pStyle w:val="Table-Text"/>
            </w:pPr>
          </w:p>
        </w:tc>
        <w:tc>
          <w:tcPr>
            <w:tcW w:w="1875" w:type="dxa"/>
          </w:tcPr>
          <w:p w:rsidR="003C3D9F" w:rsidRPr="00581C46" w:rsidRDefault="003C3D9F" w:rsidP="00E02719">
            <w:pPr>
              <w:pStyle w:val="Table-Text"/>
              <w:rPr>
                <w:b/>
              </w:rPr>
            </w:pPr>
          </w:p>
        </w:tc>
      </w:tr>
      <w:tr w:rsidR="003C3D9F" w:rsidRPr="00E86C46" w:rsidTr="00E131FE">
        <w:trPr>
          <w:cantSplit/>
          <w:jc w:val="center"/>
        </w:trPr>
        <w:tc>
          <w:tcPr>
            <w:tcW w:w="5476" w:type="dxa"/>
          </w:tcPr>
          <w:p w:rsidR="003C3D9F" w:rsidRPr="00581C46" w:rsidRDefault="003C3D9F" w:rsidP="00E02719">
            <w:pPr>
              <w:pStyle w:val="Table-Text"/>
            </w:pPr>
          </w:p>
        </w:tc>
        <w:tc>
          <w:tcPr>
            <w:tcW w:w="1980" w:type="dxa"/>
          </w:tcPr>
          <w:p w:rsidR="003C3D9F" w:rsidRPr="00581C46" w:rsidRDefault="003C3D9F" w:rsidP="00010480">
            <w:pPr>
              <w:pStyle w:val="Table-Text"/>
            </w:pPr>
          </w:p>
        </w:tc>
        <w:tc>
          <w:tcPr>
            <w:tcW w:w="1875" w:type="dxa"/>
          </w:tcPr>
          <w:p w:rsidR="003C3D9F" w:rsidRDefault="003C3D9F" w:rsidP="00010480">
            <w:pPr>
              <w:pStyle w:val="Table-Text"/>
            </w:pPr>
          </w:p>
        </w:tc>
      </w:tr>
      <w:tr w:rsidR="003C3D9F" w:rsidRPr="00E86C46" w:rsidTr="00E131FE">
        <w:trPr>
          <w:cantSplit/>
          <w:jc w:val="center"/>
        </w:trPr>
        <w:tc>
          <w:tcPr>
            <w:tcW w:w="5476" w:type="dxa"/>
          </w:tcPr>
          <w:p w:rsidR="003C3D9F" w:rsidRDefault="003C3D9F" w:rsidP="00C14A8E">
            <w:pPr>
              <w:pStyle w:val="Table-Text"/>
              <w:rPr>
                <w:rFonts w:cs="Arial"/>
              </w:rPr>
            </w:pPr>
            <w:bookmarkStart w:id="1" w:name="_Toc146698395"/>
            <w:bookmarkEnd w:id="1"/>
          </w:p>
        </w:tc>
        <w:tc>
          <w:tcPr>
            <w:tcW w:w="1980" w:type="dxa"/>
          </w:tcPr>
          <w:p w:rsidR="003C3D9F" w:rsidRDefault="003C3D9F" w:rsidP="00010480">
            <w:pPr>
              <w:pStyle w:val="Table-Text"/>
              <w:rPr>
                <w:rFonts w:cs="Arial"/>
              </w:rPr>
            </w:pPr>
          </w:p>
        </w:tc>
        <w:tc>
          <w:tcPr>
            <w:tcW w:w="1875" w:type="dxa"/>
          </w:tcPr>
          <w:p w:rsidR="003C3D9F" w:rsidRDefault="003C3D9F" w:rsidP="00010480">
            <w:pPr>
              <w:pStyle w:val="Table-Text"/>
            </w:pPr>
          </w:p>
        </w:tc>
      </w:tr>
      <w:tr w:rsidR="003C3D9F" w:rsidRPr="00E86C46" w:rsidTr="00E131FE">
        <w:trPr>
          <w:cantSplit/>
          <w:jc w:val="center"/>
        </w:trPr>
        <w:tc>
          <w:tcPr>
            <w:tcW w:w="5476" w:type="dxa"/>
          </w:tcPr>
          <w:p w:rsidR="003C3D9F" w:rsidRPr="008E6C4F" w:rsidRDefault="003C3D9F" w:rsidP="00C14A8E">
            <w:pPr>
              <w:pStyle w:val="Table-Text"/>
            </w:pPr>
          </w:p>
        </w:tc>
        <w:tc>
          <w:tcPr>
            <w:tcW w:w="1980" w:type="dxa"/>
          </w:tcPr>
          <w:p w:rsidR="003C3D9F" w:rsidRDefault="003C3D9F" w:rsidP="00010480">
            <w:pPr>
              <w:pStyle w:val="Table-Text"/>
              <w:rPr>
                <w:rFonts w:cs="Arial"/>
              </w:rPr>
            </w:pPr>
          </w:p>
        </w:tc>
        <w:tc>
          <w:tcPr>
            <w:tcW w:w="1875" w:type="dxa"/>
          </w:tcPr>
          <w:p w:rsidR="003C3D9F" w:rsidRDefault="003C3D9F" w:rsidP="00010480">
            <w:pPr>
              <w:pStyle w:val="Table-Text"/>
            </w:pPr>
          </w:p>
        </w:tc>
      </w:tr>
    </w:tbl>
    <w:p w:rsidR="00E735FC" w:rsidRPr="00E86C46" w:rsidRDefault="00E735FC" w:rsidP="00E735FC">
      <w:pPr>
        <w:pStyle w:val="StyleHeadingBFirstline0"/>
        <w:numPr>
          <w:ilvl w:val="0"/>
          <w:numId w:val="0"/>
        </w:numPr>
      </w:pPr>
      <w:r>
        <w:lastRenderedPageBreak/>
        <w:t>Meetings</w:t>
      </w:r>
      <w:r w:rsidRPr="00E86C46">
        <w:t>:</w:t>
      </w:r>
    </w:p>
    <w:tbl>
      <w:tblPr>
        <w:tblW w:w="9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1955"/>
        <w:gridCol w:w="2672"/>
      </w:tblGrid>
      <w:tr w:rsidR="00E735FC" w:rsidRPr="00E86C46" w:rsidTr="00E06B63">
        <w:trPr>
          <w:cantSplit/>
          <w:jc w:val="center"/>
        </w:trPr>
        <w:tc>
          <w:tcPr>
            <w:tcW w:w="4704" w:type="dxa"/>
            <w:shd w:val="clear" w:color="auto" w:fill="D9D9D9"/>
          </w:tcPr>
          <w:p w:rsidR="00E735FC" w:rsidRPr="00E86C46" w:rsidRDefault="00E735FC" w:rsidP="00E06B63">
            <w:pPr>
              <w:pStyle w:val="Table-Text"/>
            </w:pPr>
            <w:r>
              <w:t>Date</w:t>
            </w:r>
          </w:p>
        </w:tc>
        <w:tc>
          <w:tcPr>
            <w:tcW w:w="1955" w:type="dxa"/>
            <w:shd w:val="clear" w:color="auto" w:fill="D9D9D9"/>
          </w:tcPr>
          <w:p w:rsidR="00E735FC" w:rsidRPr="00E86C46" w:rsidRDefault="00E735FC" w:rsidP="00E06B63">
            <w:pPr>
              <w:pStyle w:val="Table-Text"/>
            </w:pPr>
            <w:r>
              <w:t>Time</w:t>
            </w:r>
          </w:p>
        </w:tc>
        <w:tc>
          <w:tcPr>
            <w:tcW w:w="2672" w:type="dxa"/>
            <w:shd w:val="clear" w:color="auto" w:fill="D9D9D9"/>
          </w:tcPr>
          <w:p w:rsidR="00E735FC" w:rsidRPr="00E86C46" w:rsidRDefault="00E735FC" w:rsidP="00E06B63">
            <w:pPr>
              <w:pStyle w:val="Table-Text"/>
            </w:pPr>
            <w:r>
              <w:t>Place</w:t>
            </w:r>
          </w:p>
        </w:tc>
      </w:tr>
      <w:tr w:rsidR="00E735FC" w:rsidRPr="00E86C46" w:rsidTr="00E06B63">
        <w:trPr>
          <w:cantSplit/>
          <w:jc w:val="center"/>
        </w:trPr>
        <w:tc>
          <w:tcPr>
            <w:tcW w:w="4704" w:type="dxa"/>
          </w:tcPr>
          <w:p w:rsidR="00E735FC" w:rsidRPr="00E86C46" w:rsidRDefault="00E735FC" w:rsidP="00E06B63">
            <w:pPr>
              <w:pStyle w:val="Table-Text"/>
            </w:pPr>
          </w:p>
        </w:tc>
        <w:tc>
          <w:tcPr>
            <w:tcW w:w="1955" w:type="dxa"/>
          </w:tcPr>
          <w:p w:rsidR="00E735FC" w:rsidRPr="00E86C46" w:rsidRDefault="00E735FC" w:rsidP="00E06B63">
            <w:pPr>
              <w:pStyle w:val="Table-Text"/>
            </w:pPr>
          </w:p>
        </w:tc>
        <w:tc>
          <w:tcPr>
            <w:tcW w:w="2672" w:type="dxa"/>
          </w:tcPr>
          <w:p w:rsidR="00E735FC" w:rsidRPr="00E86C46" w:rsidRDefault="00E735FC" w:rsidP="00E06B63">
            <w:pPr>
              <w:pStyle w:val="Table-Text"/>
            </w:pPr>
          </w:p>
        </w:tc>
      </w:tr>
      <w:tr w:rsidR="00E735FC" w:rsidRPr="00E86C46" w:rsidTr="00E06B63">
        <w:trPr>
          <w:cantSplit/>
          <w:jc w:val="center"/>
        </w:trPr>
        <w:tc>
          <w:tcPr>
            <w:tcW w:w="4704" w:type="dxa"/>
          </w:tcPr>
          <w:p w:rsidR="00E735FC" w:rsidRDefault="00E735FC" w:rsidP="00E06B63">
            <w:pPr>
              <w:pStyle w:val="Table-Text"/>
            </w:pPr>
          </w:p>
        </w:tc>
        <w:tc>
          <w:tcPr>
            <w:tcW w:w="1955" w:type="dxa"/>
          </w:tcPr>
          <w:p w:rsidR="00E735FC" w:rsidRPr="00E86C46" w:rsidRDefault="00E735FC" w:rsidP="00E06B63">
            <w:pPr>
              <w:pStyle w:val="Table-Text"/>
            </w:pPr>
          </w:p>
        </w:tc>
        <w:tc>
          <w:tcPr>
            <w:tcW w:w="2672" w:type="dxa"/>
          </w:tcPr>
          <w:p w:rsidR="00E735FC" w:rsidRPr="00E86C46" w:rsidRDefault="00E735FC" w:rsidP="00E06B63">
            <w:pPr>
              <w:pStyle w:val="Table-Text"/>
            </w:pPr>
          </w:p>
        </w:tc>
      </w:tr>
      <w:tr w:rsidR="00E735FC" w:rsidRPr="00E86C46" w:rsidTr="00E06B63">
        <w:trPr>
          <w:cantSplit/>
          <w:jc w:val="center"/>
        </w:trPr>
        <w:tc>
          <w:tcPr>
            <w:tcW w:w="4704" w:type="dxa"/>
          </w:tcPr>
          <w:p w:rsidR="00E735FC" w:rsidRDefault="00E735FC" w:rsidP="00E06B63">
            <w:pPr>
              <w:pStyle w:val="Table-Text"/>
            </w:pPr>
          </w:p>
        </w:tc>
        <w:tc>
          <w:tcPr>
            <w:tcW w:w="1955" w:type="dxa"/>
          </w:tcPr>
          <w:p w:rsidR="00E735FC" w:rsidRDefault="00E735FC" w:rsidP="00E06B63">
            <w:pPr>
              <w:pStyle w:val="Table-Text"/>
            </w:pPr>
          </w:p>
        </w:tc>
        <w:tc>
          <w:tcPr>
            <w:tcW w:w="2672" w:type="dxa"/>
          </w:tcPr>
          <w:p w:rsidR="00E735FC" w:rsidRDefault="00E735FC" w:rsidP="00E06B63">
            <w:pPr>
              <w:pStyle w:val="Table-Text"/>
            </w:pPr>
          </w:p>
        </w:tc>
      </w:tr>
      <w:tr w:rsidR="00E735FC" w:rsidRPr="00E86C46" w:rsidTr="00E06B63">
        <w:trPr>
          <w:cantSplit/>
          <w:jc w:val="center"/>
        </w:trPr>
        <w:tc>
          <w:tcPr>
            <w:tcW w:w="4704" w:type="dxa"/>
          </w:tcPr>
          <w:p w:rsidR="00E735FC" w:rsidRDefault="00E735FC" w:rsidP="00E06B63">
            <w:pPr>
              <w:pStyle w:val="Table-Text"/>
            </w:pPr>
          </w:p>
        </w:tc>
        <w:tc>
          <w:tcPr>
            <w:tcW w:w="1955" w:type="dxa"/>
          </w:tcPr>
          <w:p w:rsidR="00E735FC" w:rsidRDefault="00E735FC" w:rsidP="00E06B63">
            <w:pPr>
              <w:pStyle w:val="Table-Text"/>
            </w:pPr>
          </w:p>
        </w:tc>
        <w:tc>
          <w:tcPr>
            <w:tcW w:w="2672" w:type="dxa"/>
          </w:tcPr>
          <w:p w:rsidR="00E735FC" w:rsidRDefault="00E735FC" w:rsidP="00E06B63">
            <w:pPr>
              <w:pStyle w:val="Table-Text"/>
            </w:pPr>
          </w:p>
        </w:tc>
      </w:tr>
      <w:tr w:rsidR="00E735FC" w:rsidRPr="00E86C46" w:rsidTr="00E06B63">
        <w:trPr>
          <w:cantSplit/>
          <w:jc w:val="center"/>
        </w:trPr>
        <w:tc>
          <w:tcPr>
            <w:tcW w:w="4704" w:type="dxa"/>
          </w:tcPr>
          <w:p w:rsidR="00E735FC" w:rsidRDefault="00E735FC" w:rsidP="00E06B63">
            <w:pPr>
              <w:pStyle w:val="Table-Text"/>
            </w:pPr>
          </w:p>
        </w:tc>
        <w:tc>
          <w:tcPr>
            <w:tcW w:w="1955" w:type="dxa"/>
          </w:tcPr>
          <w:p w:rsidR="00E735FC" w:rsidRDefault="00E735FC" w:rsidP="00E06B63">
            <w:pPr>
              <w:pStyle w:val="Table-Text"/>
            </w:pPr>
          </w:p>
        </w:tc>
        <w:tc>
          <w:tcPr>
            <w:tcW w:w="2672" w:type="dxa"/>
          </w:tcPr>
          <w:p w:rsidR="00E735FC" w:rsidRDefault="00E735FC" w:rsidP="00E06B63">
            <w:pPr>
              <w:pStyle w:val="Table-Text"/>
            </w:pPr>
          </w:p>
        </w:tc>
      </w:tr>
      <w:tr w:rsidR="00E735FC" w:rsidRPr="00E86C46" w:rsidTr="00E06B63">
        <w:trPr>
          <w:cantSplit/>
          <w:jc w:val="center"/>
        </w:trPr>
        <w:tc>
          <w:tcPr>
            <w:tcW w:w="4704" w:type="dxa"/>
          </w:tcPr>
          <w:p w:rsidR="00094E24" w:rsidRPr="00E86C46" w:rsidRDefault="00094E24" w:rsidP="00E06B63">
            <w:pPr>
              <w:pStyle w:val="Table-Text"/>
            </w:pPr>
          </w:p>
        </w:tc>
        <w:tc>
          <w:tcPr>
            <w:tcW w:w="1955" w:type="dxa"/>
          </w:tcPr>
          <w:p w:rsidR="00E735FC" w:rsidRPr="00E86C46" w:rsidRDefault="00E735FC" w:rsidP="00E06B63">
            <w:pPr>
              <w:pStyle w:val="Table-Text"/>
            </w:pPr>
          </w:p>
        </w:tc>
        <w:tc>
          <w:tcPr>
            <w:tcW w:w="2672" w:type="dxa"/>
          </w:tcPr>
          <w:p w:rsidR="00E735FC" w:rsidRPr="00E86C46" w:rsidRDefault="00E735FC" w:rsidP="00E06B63">
            <w:pPr>
              <w:pStyle w:val="Table-Text"/>
            </w:pPr>
          </w:p>
        </w:tc>
      </w:tr>
      <w:tr w:rsidR="007A3A24" w:rsidRPr="00E86C46" w:rsidTr="00E06B63">
        <w:trPr>
          <w:cantSplit/>
          <w:jc w:val="center"/>
        </w:trPr>
        <w:tc>
          <w:tcPr>
            <w:tcW w:w="4704" w:type="dxa"/>
          </w:tcPr>
          <w:p w:rsidR="007A3A24" w:rsidRDefault="007A3A24" w:rsidP="00E06B63">
            <w:pPr>
              <w:pStyle w:val="Table-Text"/>
            </w:pPr>
          </w:p>
        </w:tc>
        <w:tc>
          <w:tcPr>
            <w:tcW w:w="1955" w:type="dxa"/>
          </w:tcPr>
          <w:p w:rsidR="007A3A24" w:rsidRDefault="007A3A24" w:rsidP="00E06B63">
            <w:pPr>
              <w:pStyle w:val="Table-Text"/>
            </w:pPr>
          </w:p>
        </w:tc>
        <w:tc>
          <w:tcPr>
            <w:tcW w:w="2672" w:type="dxa"/>
          </w:tcPr>
          <w:p w:rsidR="007A3A24" w:rsidRDefault="007A3A24" w:rsidP="00E06B63">
            <w:pPr>
              <w:pStyle w:val="Table-Text"/>
            </w:pPr>
          </w:p>
        </w:tc>
      </w:tr>
      <w:tr w:rsidR="007A3A24" w:rsidRPr="00E86C46" w:rsidTr="00E06B63">
        <w:trPr>
          <w:cantSplit/>
          <w:jc w:val="center"/>
        </w:trPr>
        <w:tc>
          <w:tcPr>
            <w:tcW w:w="4704" w:type="dxa"/>
          </w:tcPr>
          <w:p w:rsidR="007A3A24" w:rsidRPr="00E86C46" w:rsidRDefault="007A3A24" w:rsidP="00E06B63">
            <w:pPr>
              <w:pStyle w:val="Table-Text"/>
            </w:pPr>
          </w:p>
        </w:tc>
        <w:tc>
          <w:tcPr>
            <w:tcW w:w="1955" w:type="dxa"/>
          </w:tcPr>
          <w:p w:rsidR="007A3A24" w:rsidRPr="00E86C46" w:rsidRDefault="007A3A24" w:rsidP="00E06B63">
            <w:pPr>
              <w:pStyle w:val="Table-Text"/>
            </w:pPr>
          </w:p>
        </w:tc>
        <w:tc>
          <w:tcPr>
            <w:tcW w:w="2672" w:type="dxa"/>
          </w:tcPr>
          <w:p w:rsidR="007A3A24" w:rsidRPr="00E86C46" w:rsidRDefault="007A3A24" w:rsidP="00E06B63">
            <w:pPr>
              <w:pStyle w:val="Table-Text"/>
            </w:pPr>
          </w:p>
        </w:tc>
      </w:tr>
    </w:tbl>
    <w:p w:rsidR="00E735FC" w:rsidRPr="00E86C46" w:rsidRDefault="00E735FC" w:rsidP="00E735FC"/>
    <w:p w:rsidR="00D43937" w:rsidRDefault="00D43937" w:rsidP="00D43937">
      <w:pPr>
        <w:pStyle w:val="StyleHeadingBFirstline0"/>
        <w:numPr>
          <w:ilvl w:val="0"/>
          <w:numId w:val="0"/>
        </w:numPr>
        <w:sectPr w:rsidR="00D43937" w:rsidSect="000B594F">
          <w:pgSz w:w="12240" w:h="15840" w:code="1"/>
          <w:pgMar w:top="1440" w:right="1440" w:bottom="1418" w:left="1440" w:header="709" w:footer="709" w:gutter="0"/>
          <w:cols w:space="720"/>
          <w:docGrid w:linePitch="360"/>
        </w:sectPr>
      </w:pPr>
    </w:p>
    <w:p w:rsidR="00754DF3" w:rsidRPr="00E86C46" w:rsidRDefault="0092219F" w:rsidP="00F508C1">
      <w:pPr>
        <w:pStyle w:val="Heading1"/>
      </w:pPr>
      <w:bookmarkStart w:id="2" w:name="_Toc47697463"/>
      <w:r w:rsidRPr="00E86C46">
        <w:lastRenderedPageBreak/>
        <w:t>Executive Summary</w:t>
      </w:r>
      <w:bookmarkStart w:id="3" w:name="_Toc9415722"/>
      <w:bookmarkEnd w:id="2"/>
    </w:p>
    <w:p w:rsidR="00754DF3" w:rsidRPr="00E457EC" w:rsidRDefault="00E457EC" w:rsidP="00754DF3">
      <w:pPr>
        <w:rPr>
          <w:rFonts w:cs="Arial"/>
        </w:rPr>
      </w:pPr>
      <w:r w:rsidRPr="00AE7E21">
        <w:rPr>
          <w:rFonts w:cs="Arial"/>
        </w:rPr>
        <w:t xml:space="preserve">Overall Objective: </w:t>
      </w:r>
    </w:p>
    <w:p w:rsidR="00754DF3" w:rsidRPr="00DA21C8" w:rsidRDefault="00754DF3" w:rsidP="00047DD2">
      <w:pPr>
        <w:pStyle w:val="Heading2"/>
      </w:pPr>
      <w:bookmarkStart w:id="4" w:name="_Toc153349"/>
      <w:bookmarkStart w:id="5" w:name="_Toc1202563"/>
      <w:bookmarkStart w:id="6" w:name="_Toc66891802"/>
      <w:bookmarkStart w:id="7" w:name="_Toc47697464"/>
      <w:r w:rsidRPr="00DA21C8">
        <w:t>Purpose of this document</w:t>
      </w:r>
      <w:bookmarkEnd w:id="4"/>
      <w:bookmarkEnd w:id="5"/>
      <w:bookmarkEnd w:id="6"/>
      <w:bookmarkEnd w:id="7"/>
    </w:p>
    <w:p w:rsidR="00754DF3" w:rsidRPr="00DA21C8" w:rsidRDefault="00EA086C" w:rsidP="00DA21C8">
      <w:pPr>
        <w:rPr>
          <w:b/>
          <w:i/>
        </w:rPr>
      </w:pPr>
      <w:r w:rsidRPr="00DA21C8">
        <w:t>This document describes</w:t>
      </w:r>
      <w:r w:rsidR="00FD34FB" w:rsidRPr="00DA21C8">
        <w:t xml:space="preserve"> in general</w:t>
      </w:r>
      <w:r w:rsidRPr="00DA21C8">
        <w:t xml:space="preserve"> the</w:t>
      </w:r>
      <w:r w:rsidR="00FD34FB" w:rsidRPr="00DA21C8">
        <w:t xml:space="preserve"> </w:t>
      </w:r>
      <w:r w:rsidR="008F21A9" w:rsidRPr="00DA21C8">
        <w:t>research</w:t>
      </w:r>
      <w:r w:rsidR="00E457EC" w:rsidRPr="00DA21C8">
        <w:t xml:space="preserve"> </w:t>
      </w:r>
      <w:r w:rsidR="00FD34FB" w:rsidRPr="00DA21C8">
        <w:t xml:space="preserve">design strategy for the </w:t>
      </w:r>
      <w:r w:rsidR="00BE76AA">
        <w:rPr>
          <w:b/>
          <w:i/>
        </w:rPr>
        <w:t>Whispers of the American West</w:t>
      </w:r>
      <w:r w:rsidR="00DA21C8" w:rsidRPr="00DA21C8">
        <w:rPr>
          <w:b/>
          <w:i/>
        </w:rPr>
        <w:t xml:space="preserve"> </w:t>
      </w:r>
      <w:r w:rsidR="0061409F" w:rsidRPr="00DA21C8">
        <w:t>and</w:t>
      </w:r>
      <w:r w:rsidRPr="00DA21C8">
        <w:t xml:space="preserve"> </w:t>
      </w:r>
      <w:r w:rsidR="00FD34FB" w:rsidRPr="00DA21C8">
        <w:t xml:space="preserve">specifically </w:t>
      </w:r>
      <w:r w:rsidR="00E457EC" w:rsidRPr="00DA21C8">
        <w:t xml:space="preserve">addresses the </w:t>
      </w:r>
      <w:r w:rsidR="00A633E3" w:rsidRPr="00DA21C8">
        <w:t>layout</w:t>
      </w:r>
      <w:r w:rsidR="00B1177E" w:rsidRPr="00DA21C8">
        <w:t xml:space="preserve"> </w:t>
      </w:r>
      <w:r w:rsidR="00E457EC" w:rsidRPr="00DA21C8">
        <w:t>and functionality</w:t>
      </w:r>
      <w:r w:rsidR="00A633E3" w:rsidRPr="00DA21C8">
        <w:t>.</w:t>
      </w:r>
      <w:r w:rsidR="0016627A" w:rsidRPr="00DA21C8">
        <w:t xml:space="preserve"> </w:t>
      </w:r>
      <w:r w:rsidR="00FD34FB" w:rsidRPr="00DA21C8">
        <w:t xml:space="preserve">This is the first iteration of a larger project. </w:t>
      </w:r>
      <w:r w:rsidR="003412D7" w:rsidRPr="00DA21C8">
        <w:t>This document provides a tangible set of requirements and the definition of the scope of those requirements to the executive and technology sponsors.</w:t>
      </w:r>
    </w:p>
    <w:p w:rsidR="00754DF3" w:rsidRDefault="00754DF3" w:rsidP="00754DF3"/>
    <w:p w:rsidR="00CB78F0" w:rsidRPr="00E86C46" w:rsidRDefault="00CB78F0" w:rsidP="00CB78F0">
      <w:pPr>
        <w:pStyle w:val="Heading1"/>
      </w:pPr>
      <w:bookmarkStart w:id="8" w:name="_Toc1202562"/>
      <w:bookmarkStart w:id="9" w:name="_Toc66891812"/>
      <w:bookmarkStart w:id="10" w:name="_Toc221967446"/>
      <w:bookmarkStart w:id="11" w:name="_Toc47697465"/>
      <w:bookmarkStart w:id="12" w:name="_Toc523282950"/>
      <w:r w:rsidRPr="00E86C46">
        <w:lastRenderedPageBreak/>
        <w:t>Design Overview</w:t>
      </w:r>
      <w:bookmarkEnd w:id="8"/>
      <w:bookmarkEnd w:id="9"/>
      <w:bookmarkEnd w:id="10"/>
      <w:bookmarkEnd w:id="11"/>
    </w:p>
    <w:p w:rsidR="00CB78F0" w:rsidRDefault="00962B23" w:rsidP="00CB78F0">
      <w:pPr>
        <w:pStyle w:val="Heading2"/>
      </w:pPr>
      <w:bookmarkStart w:id="13" w:name="_Toc153360"/>
      <w:bookmarkStart w:id="14" w:name="_Toc1202583"/>
      <w:bookmarkStart w:id="15" w:name="_Toc66891829"/>
      <w:bookmarkStart w:id="16" w:name="_Toc221967452"/>
      <w:bookmarkStart w:id="17" w:name="_Toc47697466"/>
      <w:bookmarkEnd w:id="12"/>
      <w:r>
        <w:t xml:space="preserve">End </w:t>
      </w:r>
      <w:r w:rsidR="00CB78F0" w:rsidRPr="00E86C46">
        <w:t>User Characteristics</w:t>
      </w:r>
      <w:bookmarkEnd w:id="13"/>
      <w:bookmarkEnd w:id="14"/>
      <w:bookmarkEnd w:id="15"/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1988"/>
        <w:gridCol w:w="4760"/>
        <w:gridCol w:w="1697"/>
      </w:tblGrid>
      <w:tr w:rsidR="00E54761" w:rsidTr="00E54761">
        <w:tc>
          <w:tcPr>
            <w:tcW w:w="909" w:type="dxa"/>
            <w:shd w:val="pct12" w:color="auto" w:fill="auto"/>
          </w:tcPr>
          <w:p w:rsidR="00E54761" w:rsidRDefault="00E54761" w:rsidP="00D376B4">
            <w:r>
              <w:t>How many?</w:t>
            </w:r>
          </w:p>
        </w:tc>
        <w:tc>
          <w:tcPr>
            <w:tcW w:w="2029" w:type="dxa"/>
            <w:shd w:val="pct12" w:color="auto" w:fill="auto"/>
          </w:tcPr>
          <w:p w:rsidR="00E54761" w:rsidRDefault="00E54761" w:rsidP="00D376B4">
            <w:r>
              <w:t xml:space="preserve">Title </w:t>
            </w:r>
          </w:p>
        </w:tc>
        <w:tc>
          <w:tcPr>
            <w:tcW w:w="4910" w:type="dxa"/>
            <w:shd w:val="pct12" w:color="auto" w:fill="auto"/>
          </w:tcPr>
          <w:p w:rsidR="00E54761" w:rsidRDefault="00E54761" w:rsidP="00D376B4">
            <w:r>
              <w:t>Description of Characteristics</w:t>
            </w:r>
          </w:p>
        </w:tc>
        <w:tc>
          <w:tcPr>
            <w:tcW w:w="1728" w:type="dxa"/>
            <w:shd w:val="pct12" w:color="auto" w:fill="auto"/>
          </w:tcPr>
          <w:p w:rsidR="00E54761" w:rsidRDefault="00E54761" w:rsidP="00D376B4">
            <w:r>
              <w:t xml:space="preserve">Training level </w:t>
            </w:r>
          </w:p>
          <w:p w:rsidR="00E54761" w:rsidRDefault="00E54761" w:rsidP="00E54761">
            <w:pPr>
              <w:pStyle w:val="NoSpacing"/>
            </w:pPr>
            <w:r>
              <w:t>1 = none</w:t>
            </w:r>
          </w:p>
          <w:p w:rsidR="00E54761" w:rsidRDefault="00E54761" w:rsidP="00E54761">
            <w:pPr>
              <w:pStyle w:val="NoSpacing"/>
            </w:pPr>
            <w:r>
              <w:t>2 = some</w:t>
            </w:r>
          </w:p>
          <w:p w:rsidR="00E54761" w:rsidRDefault="00E54761" w:rsidP="00E54761">
            <w:pPr>
              <w:pStyle w:val="NoSpacing"/>
            </w:pPr>
            <w:r>
              <w:t>3 = complete</w:t>
            </w:r>
          </w:p>
        </w:tc>
      </w:tr>
      <w:tr w:rsidR="00E54761" w:rsidTr="00E54761">
        <w:tc>
          <w:tcPr>
            <w:tcW w:w="909" w:type="dxa"/>
          </w:tcPr>
          <w:p w:rsidR="00E54761" w:rsidRDefault="00B11A27" w:rsidP="00D376B4">
            <w:r>
              <w:t>??</w:t>
            </w:r>
          </w:p>
        </w:tc>
        <w:tc>
          <w:tcPr>
            <w:tcW w:w="2029" w:type="dxa"/>
          </w:tcPr>
          <w:p w:rsidR="00B11A27" w:rsidRDefault="00B11A27" w:rsidP="00B11A27">
            <w:r>
              <w:t xml:space="preserve">Casual Online Museum Attendees </w:t>
            </w:r>
          </w:p>
          <w:p w:rsidR="00E54761" w:rsidRDefault="00B11A27" w:rsidP="00B11A27">
            <w:r>
              <w:t>(Adults, Parents, Kids)</w:t>
            </w:r>
          </w:p>
        </w:tc>
        <w:tc>
          <w:tcPr>
            <w:tcW w:w="4910" w:type="dxa"/>
          </w:tcPr>
          <w:p w:rsidR="00E54761" w:rsidRDefault="00B11A27" w:rsidP="00B11A27">
            <w:r>
              <w:t>All of these players will have no learning curve.  These players are able to download and play the game on their own computer</w:t>
            </w:r>
          </w:p>
        </w:tc>
        <w:tc>
          <w:tcPr>
            <w:tcW w:w="1728" w:type="dxa"/>
          </w:tcPr>
          <w:p w:rsidR="00E54761" w:rsidRDefault="00B11A27" w:rsidP="00E54761">
            <w:r>
              <w:t>1</w:t>
            </w:r>
          </w:p>
        </w:tc>
      </w:tr>
      <w:tr w:rsidR="00E54761" w:rsidTr="00E54761">
        <w:tc>
          <w:tcPr>
            <w:tcW w:w="909" w:type="dxa"/>
          </w:tcPr>
          <w:p w:rsidR="00E54761" w:rsidRDefault="00B11A27" w:rsidP="00D376B4">
            <w:r>
              <w:t>20</w:t>
            </w:r>
          </w:p>
        </w:tc>
        <w:tc>
          <w:tcPr>
            <w:tcW w:w="2029" w:type="dxa"/>
          </w:tcPr>
          <w:p w:rsidR="00E54761" w:rsidRDefault="00B11A27" w:rsidP="00683F72">
            <w:r>
              <w:t>Museum Docents</w:t>
            </w:r>
          </w:p>
        </w:tc>
        <w:tc>
          <w:tcPr>
            <w:tcW w:w="4910" w:type="dxa"/>
          </w:tcPr>
          <w:p w:rsidR="00E54761" w:rsidRDefault="00B11A27" w:rsidP="00E54761">
            <w:proofErr w:type="gramStart"/>
            <w:r>
              <w:t>Are trained</w:t>
            </w:r>
            <w:proofErr w:type="gramEnd"/>
            <w:r>
              <w:t xml:space="preserve"> in educating the public about the collection. They will need further training in using the game. It should be simple for them as well.</w:t>
            </w:r>
          </w:p>
        </w:tc>
        <w:tc>
          <w:tcPr>
            <w:tcW w:w="1728" w:type="dxa"/>
          </w:tcPr>
          <w:p w:rsidR="00E54761" w:rsidRDefault="00B11A27" w:rsidP="00E54761">
            <w:r>
              <w:t>2</w:t>
            </w:r>
          </w:p>
        </w:tc>
      </w:tr>
      <w:tr w:rsidR="00E54761" w:rsidTr="00E54761">
        <w:tc>
          <w:tcPr>
            <w:tcW w:w="909" w:type="dxa"/>
          </w:tcPr>
          <w:p w:rsidR="00E54761" w:rsidRDefault="00B11A27" w:rsidP="00D376B4">
            <w:r>
              <w:t>??</w:t>
            </w:r>
          </w:p>
        </w:tc>
        <w:tc>
          <w:tcPr>
            <w:tcW w:w="2029" w:type="dxa"/>
          </w:tcPr>
          <w:p w:rsidR="00B11A27" w:rsidRDefault="00B11A27" w:rsidP="00B11A27">
            <w:r>
              <w:t>School Art Educators</w:t>
            </w:r>
          </w:p>
          <w:p w:rsidR="00E54761" w:rsidRDefault="00E54761" w:rsidP="00D376B4"/>
        </w:tc>
        <w:tc>
          <w:tcPr>
            <w:tcW w:w="4910" w:type="dxa"/>
          </w:tcPr>
          <w:p w:rsidR="00E54761" w:rsidRDefault="00B11A27" w:rsidP="00E54761">
            <w:r>
              <w:t xml:space="preserve">Similar to the Docents, they </w:t>
            </w:r>
            <w:proofErr w:type="gramStart"/>
            <w:r>
              <w:t>are trained</w:t>
            </w:r>
            <w:proofErr w:type="gramEnd"/>
            <w:r>
              <w:t xml:space="preserve"> in the collection and will need training in using the game.</w:t>
            </w:r>
          </w:p>
        </w:tc>
        <w:tc>
          <w:tcPr>
            <w:tcW w:w="1728" w:type="dxa"/>
          </w:tcPr>
          <w:p w:rsidR="00E54761" w:rsidRDefault="00B11A27" w:rsidP="00E54761">
            <w:r>
              <w:t>2</w:t>
            </w:r>
          </w:p>
        </w:tc>
      </w:tr>
      <w:tr w:rsidR="00E54761" w:rsidTr="00E54761">
        <w:tc>
          <w:tcPr>
            <w:tcW w:w="909" w:type="dxa"/>
          </w:tcPr>
          <w:p w:rsidR="00E54761" w:rsidRDefault="00E54761" w:rsidP="00E341FD">
            <w:pPr>
              <w:jc w:val="both"/>
            </w:pPr>
          </w:p>
        </w:tc>
        <w:tc>
          <w:tcPr>
            <w:tcW w:w="2029" w:type="dxa"/>
          </w:tcPr>
          <w:p w:rsidR="00E54761" w:rsidRDefault="00E54761" w:rsidP="00E54761"/>
        </w:tc>
        <w:tc>
          <w:tcPr>
            <w:tcW w:w="4910" w:type="dxa"/>
          </w:tcPr>
          <w:p w:rsidR="00E54761" w:rsidRDefault="00E54761" w:rsidP="001768E7"/>
        </w:tc>
        <w:tc>
          <w:tcPr>
            <w:tcW w:w="1728" w:type="dxa"/>
          </w:tcPr>
          <w:p w:rsidR="00E54761" w:rsidRDefault="00E54761" w:rsidP="001768E7"/>
        </w:tc>
      </w:tr>
    </w:tbl>
    <w:p w:rsidR="00987CFD" w:rsidRDefault="00987CFD" w:rsidP="00CB78F0">
      <w:pPr>
        <w:pStyle w:val="Heading3"/>
        <w:sectPr w:rsidR="00987CFD" w:rsidSect="00D43937">
          <w:pgSz w:w="12240" w:h="15840" w:code="1"/>
          <w:pgMar w:top="1440" w:right="1440" w:bottom="1418" w:left="1440" w:header="709" w:footer="709" w:gutter="0"/>
          <w:cols w:space="720"/>
          <w:docGrid w:linePitch="360"/>
        </w:sectPr>
      </w:pPr>
      <w:bookmarkStart w:id="18" w:name="_Toc153362"/>
      <w:bookmarkStart w:id="19" w:name="_Toc1202585"/>
      <w:bookmarkStart w:id="20" w:name="_Toc66891831"/>
      <w:bookmarkStart w:id="21" w:name="_Toc221967454"/>
    </w:p>
    <w:p w:rsidR="00CB78F0" w:rsidRDefault="00CB78F0" w:rsidP="00CB78F0">
      <w:pPr>
        <w:pStyle w:val="Heading3"/>
      </w:pPr>
      <w:bookmarkStart w:id="22" w:name="_Toc47697467"/>
      <w:r w:rsidRPr="00E86C46">
        <w:lastRenderedPageBreak/>
        <w:t>User Objectives</w:t>
      </w:r>
      <w:bookmarkEnd w:id="18"/>
      <w:bookmarkEnd w:id="19"/>
      <w:bookmarkEnd w:id="20"/>
      <w:bookmarkEnd w:id="21"/>
      <w:r w:rsidR="002C5D7D">
        <w:t xml:space="preserve"> and Workflow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4801"/>
        <w:gridCol w:w="1713"/>
      </w:tblGrid>
      <w:tr w:rsidR="00D376B4" w:rsidTr="001D46BC">
        <w:tc>
          <w:tcPr>
            <w:tcW w:w="2898" w:type="dxa"/>
            <w:shd w:val="pct12" w:color="auto" w:fill="auto"/>
          </w:tcPr>
          <w:p w:rsidR="00D376B4" w:rsidRDefault="00D376B4" w:rsidP="00D376B4">
            <w:r>
              <w:t>Title</w:t>
            </w:r>
          </w:p>
        </w:tc>
        <w:tc>
          <w:tcPr>
            <w:tcW w:w="4950" w:type="dxa"/>
            <w:shd w:val="pct12" w:color="auto" w:fill="auto"/>
          </w:tcPr>
          <w:p w:rsidR="00D376B4" w:rsidRDefault="00D376B4" w:rsidP="00D376B4">
            <w:r>
              <w:t>Description of Objectives</w:t>
            </w:r>
          </w:p>
        </w:tc>
        <w:tc>
          <w:tcPr>
            <w:tcW w:w="1728" w:type="dxa"/>
            <w:shd w:val="pct12" w:color="auto" w:fill="auto"/>
          </w:tcPr>
          <w:p w:rsidR="00D376B4" w:rsidRDefault="002C5D7D" w:rsidP="00D376B4">
            <w:r>
              <w:t>Order of events</w:t>
            </w:r>
          </w:p>
        </w:tc>
      </w:tr>
      <w:tr w:rsidR="008B4CF8" w:rsidTr="001D46BC">
        <w:tc>
          <w:tcPr>
            <w:tcW w:w="2898" w:type="dxa"/>
          </w:tcPr>
          <w:p w:rsidR="00B11A27" w:rsidRDefault="00B11A27" w:rsidP="00B11A27">
            <w:r>
              <w:t>Museum Educators</w:t>
            </w:r>
          </w:p>
          <w:p w:rsidR="008B4CF8" w:rsidRDefault="008B4CF8" w:rsidP="00767F17"/>
        </w:tc>
        <w:tc>
          <w:tcPr>
            <w:tcW w:w="4950" w:type="dxa"/>
          </w:tcPr>
          <w:p w:rsidR="00E54761" w:rsidRDefault="00B11A27" w:rsidP="00941074">
            <w:r>
              <w:t xml:space="preserve">Initiate project, review requirements and approve, test the game for final approval, train docents, art educators. </w:t>
            </w:r>
            <w:proofErr w:type="spellStart"/>
            <w:r>
              <w:t>Liason</w:t>
            </w:r>
            <w:proofErr w:type="spellEnd"/>
            <w:r>
              <w:t xml:space="preserve"> between ASU Professor and the PAM Administration.</w:t>
            </w:r>
          </w:p>
        </w:tc>
        <w:tc>
          <w:tcPr>
            <w:tcW w:w="1728" w:type="dxa"/>
          </w:tcPr>
          <w:p w:rsidR="008B4CF8" w:rsidRDefault="00B11A27" w:rsidP="00767F17">
            <w:r>
              <w:t>First, intermediary reviews, final approval.</w:t>
            </w:r>
          </w:p>
        </w:tc>
      </w:tr>
      <w:tr w:rsidR="00652DE7" w:rsidTr="001D46BC">
        <w:tc>
          <w:tcPr>
            <w:tcW w:w="2898" w:type="dxa"/>
          </w:tcPr>
          <w:p w:rsidR="00652DE7" w:rsidRDefault="00B11A27" w:rsidP="000310C3">
            <w:r>
              <w:t>ASU Professor</w:t>
            </w:r>
          </w:p>
        </w:tc>
        <w:tc>
          <w:tcPr>
            <w:tcW w:w="4950" w:type="dxa"/>
          </w:tcPr>
          <w:p w:rsidR="00652DE7" w:rsidRDefault="00B11A27" w:rsidP="000310C3">
            <w:r>
              <w:t>Write GDD and project template for Level Design Documents, guide ASU student developers.</w:t>
            </w:r>
          </w:p>
        </w:tc>
        <w:tc>
          <w:tcPr>
            <w:tcW w:w="1728" w:type="dxa"/>
          </w:tcPr>
          <w:p w:rsidR="00652DE7" w:rsidRDefault="00B11A27" w:rsidP="000310C3">
            <w:r>
              <w:t>Second, intermediary reviews and guidance. Final approval before PAM Educators approve.</w:t>
            </w:r>
          </w:p>
        </w:tc>
      </w:tr>
      <w:tr w:rsidR="002C5D7D" w:rsidTr="001D46BC">
        <w:tc>
          <w:tcPr>
            <w:tcW w:w="2898" w:type="dxa"/>
          </w:tcPr>
          <w:p w:rsidR="002C5D7D" w:rsidRDefault="00B11A27" w:rsidP="000310C3">
            <w:r>
              <w:t>ASU student developers</w:t>
            </w:r>
          </w:p>
        </w:tc>
        <w:tc>
          <w:tcPr>
            <w:tcW w:w="4950" w:type="dxa"/>
          </w:tcPr>
          <w:p w:rsidR="002C5D7D" w:rsidRDefault="00B11A27" w:rsidP="00B11A27">
            <w:r>
              <w:t>Write Level Design document for their assigned level. Use template provided by ASU Professor Devine, build an interactive experience that will be a level in the game produced.</w:t>
            </w:r>
          </w:p>
        </w:tc>
        <w:tc>
          <w:tcPr>
            <w:tcW w:w="1728" w:type="dxa"/>
          </w:tcPr>
          <w:p w:rsidR="002C5D7D" w:rsidRDefault="00B11A27" w:rsidP="000310C3">
            <w:r>
              <w:t>Third. Use GDD requirements to write Level Design Documents and develop a level for the game. Each student will have a credit line. They will be primarily concerned with the player use cases</w:t>
            </w:r>
          </w:p>
        </w:tc>
      </w:tr>
      <w:tr w:rsidR="00652DE7" w:rsidTr="001D46BC">
        <w:tc>
          <w:tcPr>
            <w:tcW w:w="2898" w:type="dxa"/>
          </w:tcPr>
          <w:p w:rsidR="00652DE7" w:rsidRDefault="00B11A27" w:rsidP="00652DE7">
            <w:r>
              <w:t>Museum Administrators</w:t>
            </w:r>
          </w:p>
        </w:tc>
        <w:tc>
          <w:tcPr>
            <w:tcW w:w="4950" w:type="dxa"/>
          </w:tcPr>
          <w:p w:rsidR="00652DE7" w:rsidRDefault="00B11A27" w:rsidP="00767F17">
            <w:r>
              <w:t>Will approve the game for release in the PAM.</w:t>
            </w:r>
          </w:p>
        </w:tc>
        <w:tc>
          <w:tcPr>
            <w:tcW w:w="1728" w:type="dxa"/>
          </w:tcPr>
          <w:p w:rsidR="00652DE7" w:rsidRDefault="00B11A27" w:rsidP="00A42506">
            <w:r>
              <w:t>Fourth</w:t>
            </w:r>
          </w:p>
        </w:tc>
      </w:tr>
      <w:tr w:rsidR="00B11A27" w:rsidTr="001D46BC">
        <w:tc>
          <w:tcPr>
            <w:tcW w:w="2898" w:type="dxa"/>
          </w:tcPr>
          <w:p w:rsidR="00B11A27" w:rsidRDefault="00B11A27" w:rsidP="00652DE7">
            <w:r>
              <w:t>Museum Docents</w:t>
            </w:r>
          </w:p>
        </w:tc>
        <w:tc>
          <w:tcPr>
            <w:tcW w:w="4950" w:type="dxa"/>
          </w:tcPr>
          <w:p w:rsidR="00B11A27" w:rsidRDefault="00B11A27" w:rsidP="00767F17">
            <w:r>
              <w:t>Will use the game in their tours after release.</w:t>
            </w:r>
          </w:p>
        </w:tc>
        <w:tc>
          <w:tcPr>
            <w:tcW w:w="1728" w:type="dxa"/>
          </w:tcPr>
          <w:p w:rsidR="00B11A27" w:rsidRDefault="00B11A27" w:rsidP="00A42506">
            <w:r>
              <w:t>Fifth</w:t>
            </w:r>
          </w:p>
        </w:tc>
      </w:tr>
      <w:tr w:rsidR="00B11A27" w:rsidTr="001D46BC">
        <w:tc>
          <w:tcPr>
            <w:tcW w:w="2898" w:type="dxa"/>
          </w:tcPr>
          <w:p w:rsidR="00B11A27" w:rsidRDefault="00B11A27" w:rsidP="00652DE7">
            <w:r>
              <w:t>School Art Educators</w:t>
            </w:r>
          </w:p>
        </w:tc>
        <w:tc>
          <w:tcPr>
            <w:tcW w:w="4950" w:type="dxa"/>
          </w:tcPr>
          <w:p w:rsidR="00B11A27" w:rsidRDefault="00B11A27" w:rsidP="00767F17">
            <w:r>
              <w:t>Will use the game in their lessons after release.</w:t>
            </w:r>
          </w:p>
        </w:tc>
        <w:tc>
          <w:tcPr>
            <w:tcW w:w="1728" w:type="dxa"/>
          </w:tcPr>
          <w:p w:rsidR="00B11A27" w:rsidRDefault="00B11A27" w:rsidP="00A42506">
            <w:r>
              <w:t>Sixth</w:t>
            </w:r>
          </w:p>
        </w:tc>
      </w:tr>
      <w:tr w:rsidR="00B11A27" w:rsidTr="001D46BC">
        <w:tc>
          <w:tcPr>
            <w:tcW w:w="2898" w:type="dxa"/>
          </w:tcPr>
          <w:p w:rsidR="00B11A27" w:rsidRDefault="00B11A27" w:rsidP="00652DE7">
            <w:r>
              <w:t>Casual Online Museum Attendees (players)</w:t>
            </w:r>
          </w:p>
        </w:tc>
        <w:tc>
          <w:tcPr>
            <w:tcW w:w="4950" w:type="dxa"/>
          </w:tcPr>
          <w:p w:rsidR="00B11A27" w:rsidRDefault="00B11A27" w:rsidP="00767F17">
            <w:r>
              <w:t>Play the game for fun, discovery of hidden knowledge</w:t>
            </w:r>
          </w:p>
        </w:tc>
        <w:tc>
          <w:tcPr>
            <w:tcW w:w="1728" w:type="dxa"/>
          </w:tcPr>
          <w:p w:rsidR="00B11A27" w:rsidRDefault="00B11A27" w:rsidP="00A42506">
            <w:r>
              <w:t>Last</w:t>
            </w:r>
          </w:p>
        </w:tc>
      </w:tr>
    </w:tbl>
    <w:p w:rsidR="00D376B4" w:rsidRPr="00D376B4" w:rsidRDefault="00D376B4" w:rsidP="00D376B4"/>
    <w:p w:rsidR="00CB78F0" w:rsidRPr="00E86C46" w:rsidRDefault="00CB78F0" w:rsidP="00754DF3"/>
    <w:p w:rsidR="00F642A9" w:rsidRPr="00E86C46" w:rsidRDefault="00F642A9" w:rsidP="00F642A9">
      <w:pPr>
        <w:pStyle w:val="Heading1"/>
      </w:pPr>
      <w:bookmarkStart w:id="23" w:name="_Toc153364"/>
      <w:bookmarkStart w:id="24" w:name="_Toc47697468"/>
      <w:bookmarkStart w:id="25" w:name="_Toc66801741"/>
      <w:bookmarkEnd w:id="23"/>
      <w:r>
        <w:lastRenderedPageBreak/>
        <w:t>Business Requirements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6102"/>
        <w:gridCol w:w="1440"/>
        <w:gridCol w:w="1260"/>
      </w:tblGrid>
      <w:tr w:rsidR="00683F72" w:rsidRPr="00FD7726" w:rsidTr="00683F72">
        <w:tc>
          <w:tcPr>
            <w:tcW w:w="486" w:type="dxa"/>
            <w:tcBorders>
              <w:bottom w:val="single" w:sz="4" w:space="0" w:color="auto"/>
            </w:tcBorders>
            <w:shd w:val="pct5" w:color="auto" w:fill="FFFFFF"/>
          </w:tcPr>
          <w:p w:rsidR="00683F72" w:rsidRPr="00FD7726" w:rsidRDefault="00683F72" w:rsidP="00620BA8">
            <w:pPr>
              <w:jc w:val="both"/>
            </w:pPr>
            <w:r w:rsidRPr="00FD7726">
              <w:t>#</w:t>
            </w:r>
          </w:p>
        </w:tc>
        <w:tc>
          <w:tcPr>
            <w:tcW w:w="6102" w:type="dxa"/>
            <w:tcBorders>
              <w:bottom w:val="single" w:sz="4" w:space="0" w:color="auto"/>
            </w:tcBorders>
            <w:shd w:val="pct5" w:color="auto" w:fill="FFFFFF"/>
          </w:tcPr>
          <w:p w:rsidR="00683F72" w:rsidRPr="00FD7726" w:rsidRDefault="00683F72" w:rsidP="00620BA8">
            <w:pPr>
              <w:jc w:val="both"/>
            </w:pPr>
            <w:r w:rsidRPr="00FD7726">
              <w:t>Requirement Description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5" w:color="auto" w:fill="FFFFFF"/>
          </w:tcPr>
          <w:p w:rsidR="00683F72" w:rsidRPr="00FD7726" w:rsidRDefault="00683F72" w:rsidP="00620BA8">
            <w:pPr>
              <w:jc w:val="both"/>
            </w:pPr>
            <w:r w:rsidRPr="00FD7726">
              <w:t>Originator of Req.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pct5" w:color="auto" w:fill="FFFFFF"/>
          </w:tcPr>
          <w:p w:rsidR="00683F72" w:rsidRPr="00FD7726" w:rsidRDefault="00683F72" w:rsidP="00620BA8">
            <w:pPr>
              <w:jc w:val="both"/>
            </w:pPr>
            <w:r w:rsidRPr="00FD7726">
              <w:t>Scope (In/Out)</w:t>
            </w:r>
          </w:p>
        </w:tc>
      </w:tr>
      <w:tr w:rsidR="00683F72" w:rsidTr="00683F72"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:rsidR="00683F72" w:rsidRDefault="00683F72" w:rsidP="00620BA8">
            <w:pPr>
              <w:jc w:val="both"/>
            </w:pPr>
            <w:r>
              <w:t>1</w:t>
            </w:r>
          </w:p>
        </w:tc>
        <w:tc>
          <w:tcPr>
            <w:tcW w:w="6102" w:type="dxa"/>
            <w:tcBorders>
              <w:bottom w:val="single" w:sz="4" w:space="0" w:color="auto"/>
            </w:tcBorders>
            <w:shd w:val="clear" w:color="auto" w:fill="auto"/>
          </w:tcPr>
          <w:p w:rsidR="00D07905" w:rsidRDefault="00D8131A" w:rsidP="00C264D0">
            <w:pPr>
              <w:pStyle w:val="NoSpacing"/>
            </w:pPr>
            <w:r>
              <w:t>The game shall be fun.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683F72" w:rsidRDefault="00D8131A" w:rsidP="00C264D0">
            <w:pPr>
              <w:pStyle w:val="NoSpacing"/>
            </w:pPr>
            <w:proofErr w:type="spellStart"/>
            <w:r>
              <w:t>Phx</w:t>
            </w:r>
            <w:proofErr w:type="spellEnd"/>
            <w:r>
              <w:t xml:space="preserve"> Art Museum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683F72" w:rsidRDefault="00D8131A" w:rsidP="00C264D0">
            <w:pPr>
              <w:pStyle w:val="NoSpacing"/>
            </w:pPr>
            <w:r>
              <w:t>In</w:t>
            </w:r>
          </w:p>
        </w:tc>
      </w:tr>
      <w:tr w:rsidR="00683F72" w:rsidTr="00683F72">
        <w:tc>
          <w:tcPr>
            <w:tcW w:w="486" w:type="dxa"/>
            <w:shd w:val="clear" w:color="auto" w:fill="auto"/>
          </w:tcPr>
          <w:p w:rsidR="00683F72" w:rsidRDefault="00683F72" w:rsidP="00620BA8">
            <w:pPr>
              <w:jc w:val="both"/>
            </w:pPr>
            <w:r>
              <w:t>2</w:t>
            </w:r>
          </w:p>
        </w:tc>
        <w:tc>
          <w:tcPr>
            <w:tcW w:w="6102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r>
              <w:t>The game shall be multiplayer</w:t>
            </w:r>
          </w:p>
        </w:tc>
        <w:tc>
          <w:tcPr>
            <w:tcW w:w="144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r>
              <w:t>Theresa Devine</w:t>
            </w:r>
          </w:p>
        </w:tc>
        <w:tc>
          <w:tcPr>
            <w:tcW w:w="126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r>
              <w:t>In</w:t>
            </w:r>
          </w:p>
        </w:tc>
      </w:tr>
      <w:tr w:rsidR="00683F72" w:rsidTr="00683F72">
        <w:tc>
          <w:tcPr>
            <w:tcW w:w="486" w:type="dxa"/>
            <w:shd w:val="clear" w:color="auto" w:fill="auto"/>
          </w:tcPr>
          <w:p w:rsidR="00683F72" w:rsidRDefault="00683F72" w:rsidP="00620BA8">
            <w:pPr>
              <w:jc w:val="both"/>
            </w:pPr>
            <w:r>
              <w:t>3</w:t>
            </w:r>
          </w:p>
        </w:tc>
        <w:tc>
          <w:tcPr>
            <w:tcW w:w="6102" w:type="dxa"/>
            <w:shd w:val="clear" w:color="auto" w:fill="auto"/>
          </w:tcPr>
          <w:p w:rsidR="00683F72" w:rsidRPr="00620AFC" w:rsidRDefault="00D8131A" w:rsidP="00C264D0">
            <w:pPr>
              <w:pStyle w:val="NoSpacing"/>
            </w:pPr>
            <w:r>
              <w:t xml:space="preserve">The game shall communicate the premise </w:t>
            </w:r>
            <w:r w:rsidRPr="00D8131A">
              <w:rPr>
                <w:rFonts w:cs="Arial"/>
                <w:i/>
              </w:rPr>
              <w:t>Art Collections are a joyful celebration of humanity</w:t>
            </w:r>
          </w:p>
        </w:tc>
        <w:tc>
          <w:tcPr>
            <w:tcW w:w="144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proofErr w:type="spellStart"/>
            <w:r>
              <w:t>Phx</w:t>
            </w:r>
            <w:proofErr w:type="spellEnd"/>
            <w:r>
              <w:t xml:space="preserve"> Art Museum</w:t>
            </w:r>
          </w:p>
        </w:tc>
        <w:tc>
          <w:tcPr>
            <w:tcW w:w="126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r>
              <w:t>In</w:t>
            </w:r>
          </w:p>
        </w:tc>
      </w:tr>
      <w:tr w:rsidR="00683F72" w:rsidTr="00683F72">
        <w:tc>
          <w:tcPr>
            <w:tcW w:w="486" w:type="dxa"/>
            <w:shd w:val="clear" w:color="auto" w:fill="auto"/>
          </w:tcPr>
          <w:p w:rsidR="00683F72" w:rsidRDefault="00683F72" w:rsidP="00620BA8">
            <w:pPr>
              <w:jc w:val="both"/>
            </w:pPr>
            <w:r>
              <w:t>4</w:t>
            </w:r>
          </w:p>
        </w:tc>
        <w:tc>
          <w:tcPr>
            <w:tcW w:w="6102" w:type="dxa"/>
            <w:shd w:val="clear" w:color="auto" w:fill="auto"/>
          </w:tcPr>
          <w:p w:rsidR="00683F72" w:rsidRPr="00620AFC" w:rsidRDefault="00D8131A" w:rsidP="00C264D0">
            <w:pPr>
              <w:pStyle w:val="NoSpacing"/>
            </w:pPr>
            <w:r>
              <w:t>The game shall have in-game augmented reality experiences</w:t>
            </w:r>
          </w:p>
        </w:tc>
        <w:tc>
          <w:tcPr>
            <w:tcW w:w="144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proofErr w:type="spellStart"/>
            <w:r>
              <w:t>Phx</w:t>
            </w:r>
            <w:proofErr w:type="spellEnd"/>
            <w:r>
              <w:t xml:space="preserve"> Art Museum</w:t>
            </w:r>
          </w:p>
        </w:tc>
        <w:tc>
          <w:tcPr>
            <w:tcW w:w="1260" w:type="dxa"/>
            <w:shd w:val="clear" w:color="auto" w:fill="auto"/>
          </w:tcPr>
          <w:p w:rsidR="00683F72" w:rsidRDefault="00D80D13" w:rsidP="00C264D0">
            <w:pPr>
              <w:pStyle w:val="NoSpacing"/>
            </w:pPr>
            <w:r>
              <w:t>Out</w:t>
            </w:r>
          </w:p>
        </w:tc>
      </w:tr>
      <w:tr w:rsidR="00683F72" w:rsidTr="00683F72">
        <w:tc>
          <w:tcPr>
            <w:tcW w:w="486" w:type="dxa"/>
            <w:shd w:val="clear" w:color="auto" w:fill="auto"/>
          </w:tcPr>
          <w:p w:rsidR="00683F72" w:rsidRPr="00D8131A" w:rsidRDefault="00683F72" w:rsidP="00620BA8">
            <w:pPr>
              <w:jc w:val="both"/>
              <w:rPr>
                <w:rFonts w:cs="Arial"/>
              </w:rPr>
            </w:pPr>
            <w:r w:rsidRPr="00D8131A">
              <w:rPr>
                <w:rFonts w:cs="Arial"/>
              </w:rPr>
              <w:t>5</w:t>
            </w:r>
          </w:p>
        </w:tc>
        <w:tc>
          <w:tcPr>
            <w:tcW w:w="6102" w:type="dxa"/>
            <w:shd w:val="clear" w:color="auto" w:fill="auto"/>
          </w:tcPr>
          <w:p w:rsidR="00D8131A" w:rsidRPr="00923E95" w:rsidRDefault="00D8131A" w:rsidP="00D8131A">
            <w:pPr>
              <w:spacing w:line="240" w:lineRule="auto"/>
              <w:contextualSpacing/>
              <w:rPr>
                <w:rFonts w:cs="Arial"/>
              </w:rPr>
            </w:pPr>
            <w:r w:rsidRPr="00D8131A">
              <w:rPr>
                <w:rFonts w:cs="Arial"/>
              </w:rPr>
              <w:t xml:space="preserve">The game shall be and </w:t>
            </w:r>
            <w:r w:rsidRPr="00923E95">
              <w:rPr>
                <w:rFonts w:cs="Arial"/>
              </w:rPr>
              <w:t xml:space="preserve">Edutainment Video Art Game and/or have educational experiences that joyfully educate the public as to the diverse voices and contributions that formed the collection of the Phoenix Art Museum. </w:t>
            </w:r>
          </w:p>
          <w:p w:rsidR="00683F72" w:rsidRPr="00D8131A" w:rsidRDefault="00683F72" w:rsidP="00D8131A">
            <w:pPr>
              <w:pStyle w:val="NoSpacing"/>
              <w:rPr>
                <w:rFonts w:cs="Arial"/>
              </w:rPr>
            </w:pPr>
          </w:p>
        </w:tc>
        <w:tc>
          <w:tcPr>
            <w:tcW w:w="144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proofErr w:type="spellStart"/>
            <w:r>
              <w:t>Phx</w:t>
            </w:r>
            <w:proofErr w:type="spellEnd"/>
            <w:r>
              <w:t xml:space="preserve"> Art Museum</w:t>
            </w:r>
          </w:p>
        </w:tc>
        <w:tc>
          <w:tcPr>
            <w:tcW w:w="126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r>
              <w:t>In</w:t>
            </w:r>
          </w:p>
        </w:tc>
      </w:tr>
      <w:tr w:rsidR="00683F72" w:rsidTr="00683F72">
        <w:tc>
          <w:tcPr>
            <w:tcW w:w="486" w:type="dxa"/>
            <w:shd w:val="clear" w:color="auto" w:fill="auto"/>
          </w:tcPr>
          <w:p w:rsidR="00683F72" w:rsidRDefault="00683F72" w:rsidP="00620BA8">
            <w:pPr>
              <w:jc w:val="both"/>
            </w:pPr>
            <w:r>
              <w:t>6</w:t>
            </w:r>
          </w:p>
        </w:tc>
        <w:tc>
          <w:tcPr>
            <w:tcW w:w="6102" w:type="dxa"/>
            <w:shd w:val="clear" w:color="auto" w:fill="auto"/>
          </w:tcPr>
          <w:p w:rsidR="00D8131A" w:rsidRPr="007763FA" w:rsidRDefault="00D8131A" w:rsidP="00D8131A">
            <w:pPr>
              <w:spacing w:line="240" w:lineRule="auto"/>
              <w:contextualSpacing/>
              <w:rPr>
                <w:rFonts w:ascii="Pericles Light" w:hAnsi="Pericles Light"/>
                <w:i/>
                <w:sz w:val="24"/>
                <w:szCs w:val="24"/>
              </w:rPr>
            </w:pPr>
            <w:r>
              <w:t xml:space="preserve">The game shall have a rating of </w:t>
            </w:r>
            <w:r w:rsidRPr="00D8131A">
              <w:rPr>
                <w:rFonts w:cs="Arial"/>
              </w:rPr>
              <w:t>E for Everyone</w:t>
            </w:r>
          </w:p>
          <w:p w:rsidR="00683F72" w:rsidRPr="00620AFC" w:rsidRDefault="00683F72" w:rsidP="00C264D0">
            <w:pPr>
              <w:pStyle w:val="NoSpacing"/>
            </w:pPr>
          </w:p>
        </w:tc>
        <w:tc>
          <w:tcPr>
            <w:tcW w:w="144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proofErr w:type="spellStart"/>
            <w:r>
              <w:t>Phx</w:t>
            </w:r>
            <w:proofErr w:type="spellEnd"/>
            <w:r>
              <w:t xml:space="preserve"> Art Museum</w:t>
            </w:r>
          </w:p>
        </w:tc>
        <w:tc>
          <w:tcPr>
            <w:tcW w:w="126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r>
              <w:t>In</w:t>
            </w:r>
          </w:p>
        </w:tc>
      </w:tr>
      <w:tr w:rsidR="00683F72" w:rsidTr="00C264D0">
        <w:tc>
          <w:tcPr>
            <w:tcW w:w="486" w:type="dxa"/>
            <w:shd w:val="clear" w:color="auto" w:fill="auto"/>
          </w:tcPr>
          <w:p w:rsidR="00683F72" w:rsidRDefault="00683F72" w:rsidP="00620BA8">
            <w:pPr>
              <w:jc w:val="both"/>
            </w:pPr>
            <w:r>
              <w:t>7</w:t>
            </w:r>
          </w:p>
        </w:tc>
        <w:tc>
          <w:tcPr>
            <w:tcW w:w="6102" w:type="dxa"/>
            <w:shd w:val="clear" w:color="auto" w:fill="auto"/>
          </w:tcPr>
          <w:p w:rsidR="00683F72" w:rsidRPr="00620AFC" w:rsidRDefault="00D8131A" w:rsidP="00C264D0">
            <w:pPr>
              <w:pStyle w:val="NoSpacing"/>
            </w:pPr>
            <w:r>
              <w:t xml:space="preserve">The game shall use game technology of </w:t>
            </w:r>
            <w:proofErr w:type="spellStart"/>
            <w:r>
              <w:t>Vuforia</w:t>
            </w:r>
            <w:proofErr w:type="spellEnd"/>
            <w:r>
              <w:t xml:space="preserve"> and Unity</w:t>
            </w:r>
          </w:p>
        </w:tc>
        <w:tc>
          <w:tcPr>
            <w:tcW w:w="144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r>
              <w:t xml:space="preserve">Theresa </w:t>
            </w:r>
            <w:proofErr w:type="spellStart"/>
            <w:r>
              <w:t>Phx</w:t>
            </w:r>
            <w:proofErr w:type="spellEnd"/>
            <w:r>
              <w:t xml:space="preserve"> Art Museum Devine</w:t>
            </w:r>
          </w:p>
        </w:tc>
        <w:tc>
          <w:tcPr>
            <w:tcW w:w="1260" w:type="dxa"/>
            <w:shd w:val="clear" w:color="auto" w:fill="auto"/>
          </w:tcPr>
          <w:p w:rsidR="00683F72" w:rsidRDefault="00D8131A" w:rsidP="00C264D0">
            <w:pPr>
              <w:pStyle w:val="NoSpacing"/>
            </w:pPr>
            <w:r>
              <w:t>Out</w:t>
            </w:r>
          </w:p>
        </w:tc>
      </w:tr>
      <w:tr w:rsidR="00C264D0" w:rsidTr="00C264D0">
        <w:tc>
          <w:tcPr>
            <w:tcW w:w="486" w:type="dxa"/>
            <w:shd w:val="clear" w:color="auto" w:fill="auto"/>
          </w:tcPr>
          <w:p w:rsidR="00C264D0" w:rsidRDefault="00C264D0" w:rsidP="00620BA8">
            <w:pPr>
              <w:jc w:val="both"/>
            </w:pPr>
            <w:r>
              <w:t>8</w:t>
            </w:r>
          </w:p>
        </w:tc>
        <w:tc>
          <w:tcPr>
            <w:tcW w:w="6102" w:type="dxa"/>
            <w:shd w:val="clear" w:color="auto" w:fill="auto"/>
          </w:tcPr>
          <w:p w:rsidR="00C264D0" w:rsidRDefault="00D8131A" w:rsidP="00C264D0">
            <w:pPr>
              <w:pStyle w:val="NoSpacing"/>
            </w:pPr>
            <w:r>
              <w:t>The game shall be developed by the IAP 220: Introduction to Game Studies at ASU</w:t>
            </w:r>
          </w:p>
        </w:tc>
        <w:tc>
          <w:tcPr>
            <w:tcW w:w="1440" w:type="dxa"/>
            <w:shd w:val="clear" w:color="auto" w:fill="auto"/>
          </w:tcPr>
          <w:p w:rsidR="00C264D0" w:rsidRDefault="00D8131A" w:rsidP="00C264D0">
            <w:pPr>
              <w:pStyle w:val="NoSpacing"/>
            </w:pPr>
            <w:r>
              <w:t>Theresa Devine</w:t>
            </w:r>
          </w:p>
        </w:tc>
        <w:tc>
          <w:tcPr>
            <w:tcW w:w="1260" w:type="dxa"/>
            <w:shd w:val="clear" w:color="auto" w:fill="auto"/>
          </w:tcPr>
          <w:p w:rsidR="00C264D0" w:rsidRDefault="00D8131A" w:rsidP="00C264D0">
            <w:pPr>
              <w:pStyle w:val="NoSpacing"/>
            </w:pPr>
            <w:r>
              <w:t>In</w:t>
            </w:r>
          </w:p>
        </w:tc>
      </w:tr>
      <w:tr w:rsidR="00C264D0" w:rsidTr="00C264D0">
        <w:tc>
          <w:tcPr>
            <w:tcW w:w="486" w:type="dxa"/>
            <w:shd w:val="clear" w:color="auto" w:fill="auto"/>
          </w:tcPr>
          <w:p w:rsidR="00C264D0" w:rsidRDefault="00C264D0" w:rsidP="00620BA8">
            <w:pPr>
              <w:jc w:val="both"/>
            </w:pPr>
            <w:r>
              <w:t>9</w:t>
            </w:r>
          </w:p>
        </w:tc>
        <w:tc>
          <w:tcPr>
            <w:tcW w:w="6102" w:type="dxa"/>
            <w:shd w:val="clear" w:color="auto" w:fill="auto"/>
          </w:tcPr>
          <w:p w:rsidR="00C264D0" w:rsidRDefault="00D8131A" w:rsidP="00C264D0">
            <w:pPr>
              <w:pStyle w:val="NoSpacing"/>
            </w:pPr>
            <w:r>
              <w:t>The game shall be aesthetically beautiful</w:t>
            </w:r>
          </w:p>
        </w:tc>
        <w:tc>
          <w:tcPr>
            <w:tcW w:w="1440" w:type="dxa"/>
            <w:shd w:val="clear" w:color="auto" w:fill="auto"/>
          </w:tcPr>
          <w:p w:rsidR="00C264D0" w:rsidRDefault="00D8131A" w:rsidP="00C264D0">
            <w:pPr>
              <w:pStyle w:val="NoSpacing"/>
            </w:pPr>
            <w:proofErr w:type="spellStart"/>
            <w:r>
              <w:t>Phx</w:t>
            </w:r>
            <w:proofErr w:type="spellEnd"/>
            <w:r>
              <w:t xml:space="preserve"> Art Museum</w:t>
            </w:r>
          </w:p>
        </w:tc>
        <w:tc>
          <w:tcPr>
            <w:tcW w:w="1260" w:type="dxa"/>
            <w:shd w:val="clear" w:color="auto" w:fill="auto"/>
          </w:tcPr>
          <w:p w:rsidR="00C264D0" w:rsidRDefault="00D8131A" w:rsidP="00C264D0">
            <w:pPr>
              <w:pStyle w:val="NoSpacing"/>
            </w:pPr>
            <w:r>
              <w:t>In</w:t>
            </w:r>
          </w:p>
        </w:tc>
      </w:tr>
      <w:tr w:rsidR="00434C0B" w:rsidTr="00C264D0">
        <w:tc>
          <w:tcPr>
            <w:tcW w:w="486" w:type="dxa"/>
            <w:shd w:val="clear" w:color="auto" w:fill="auto"/>
          </w:tcPr>
          <w:p w:rsidR="00434C0B" w:rsidRDefault="00434C0B" w:rsidP="00620BA8">
            <w:pPr>
              <w:jc w:val="both"/>
            </w:pPr>
            <w:r>
              <w:t>10</w:t>
            </w:r>
          </w:p>
        </w:tc>
        <w:tc>
          <w:tcPr>
            <w:tcW w:w="6102" w:type="dxa"/>
            <w:shd w:val="clear" w:color="auto" w:fill="auto"/>
          </w:tcPr>
          <w:p w:rsidR="00434C0B" w:rsidRDefault="00297E66" w:rsidP="00434C0B">
            <w:pPr>
              <w:pStyle w:val="NoSpacing"/>
            </w:pPr>
            <w:r>
              <w:t>The game shall enhance the collection at the Phoenix Art Museum</w:t>
            </w:r>
          </w:p>
        </w:tc>
        <w:tc>
          <w:tcPr>
            <w:tcW w:w="1440" w:type="dxa"/>
            <w:shd w:val="clear" w:color="auto" w:fill="auto"/>
          </w:tcPr>
          <w:p w:rsidR="00434C0B" w:rsidRDefault="00297E66" w:rsidP="000310C3">
            <w:pPr>
              <w:pStyle w:val="NoSpacing"/>
            </w:pPr>
            <w:proofErr w:type="spellStart"/>
            <w:r>
              <w:t>Phx</w:t>
            </w:r>
            <w:proofErr w:type="spellEnd"/>
            <w:r>
              <w:t xml:space="preserve"> Art Museum</w:t>
            </w:r>
          </w:p>
        </w:tc>
        <w:tc>
          <w:tcPr>
            <w:tcW w:w="1260" w:type="dxa"/>
            <w:shd w:val="clear" w:color="auto" w:fill="auto"/>
          </w:tcPr>
          <w:p w:rsidR="00434C0B" w:rsidRDefault="00297E66" w:rsidP="000310C3">
            <w:pPr>
              <w:pStyle w:val="NoSpacing"/>
            </w:pPr>
            <w:r>
              <w:t>In</w:t>
            </w:r>
          </w:p>
        </w:tc>
      </w:tr>
      <w:tr w:rsidR="00434C0B" w:rsidTr="00C264D0">
        <w:tc>
          <w:tcPr>
            <w:tcW w:w="486" w:type="dxa"/>
            <w:shd w:val="clear" w:color="auto" w:fill="auto"/>
          </w:tcPr>
          <w:p w:rsidR="00434C0B" w:rsidRDefault="00434C0B" w:rsidP="00434C0B">
            <w:pPr>
              <w:jc w:val="both"/>
            </w:pPr>
            <w:r>
              <w:t>11</w:t>
            </w:r>
          </w:p>
        </w:tc>
        <w:tc>
          <w:tcPr>
            <w:tcW w:w="6102" w:type="dxa"/>
            <w:shd w:val="clear" w:color="auto" w:fill="auto"/>
          </w:tcPr>
          <w:p w:rsidR="00434C0B" w:rsidRDefault="00297E66" w:rsidP="00C264D0">
            <w:pPr>
              <w:pStyle w:val="NoSpacing"/>
            </w:pPr>
            <w:r>
              <w:t>The game shall have a high degree of usability</w:t>
            </w:r>
          </w:p>
        </w:tc>
        <w:tc>
          <w:tcPr>
            <w:tcW w:w="1440" w:type="dxa"/>
            <w:shd w:val="clear" w:color="auto" w:fill="auto"/>
          </w:tcPr>
          <w:p w:rsidR="00434C0B" w:rsidRDefault="00297E66" w:rsidP="00C264D0">
            <w:pPr>
              <w:pStyle w:val="NoSpacing"/>
            </w:pPr>
            <w:proofErr w:type="spellStart"/>
            <w:r>
              <w:t>Phx</w:t>
            </w:r>
            <w:proofErr w:type="spellEnd"/>
            <w:r>
              <w:t xml:space="preserve"> Art Museum</w:t>
            </w:r>
          </w:p>
        </w:tc>
        <w:tc>
          <w:tcPr>
            <w:tcW w:w="1260" w:type="dxa"/>
            <w:shd w:val="clear" w:color="auto" w:fill="auto"/>
          </w:tcPr>
          <w:p w:rsidR="00434C0B" w:rsidRDefault="00297E66" w:rsidP="00C264D0">
            <w:pPr>
              <w:pStyle w:val="NoSpacing"/>
            </w:pPr>
            <w:r>
              <w:t>In</w:t>
            </w:r>
          </w:p>
        </w:tc>
      </w:tr>
      <w:tr w:rsidR="00434C0B" w:rsidTr="00C264D0">
        <w:tc>
          <w:tcPr>
            <w:tcW w:w="486" w:type="dxa"/>
            <w:shd w:val="clear" w:color="auto" w:fill="auto"/>
          </w:tcPr>
          <w:p w:rsidR="00434C0B" w:rsidRDefault="00434C0B" w:rsidP="00434C0B">
            <w:pPr>
              <w:jc w:val="both"/>
            </w:pPr>
            <w:r>
              <w:t>12</w:t>
            </w:r>
          </w:p>
        </w:tc>
        <w:tc>
          <w:tcPr>
            <w:tcW w:w="6102" w:type="dxa"/>
            <w:shd w:val="clear" w:color="auto" w:fill="auto"/>
          </w:tcPr>
          <w:p w:rsidR="00434C0B" w:rsidRDefault="00297E66" w:rsidP="00A97D52">
            <w:pPr>
              <w:pStyle w:val="NoSpacing"/>
            </w:pPr>
            <w:r>
              <w:t xml:space="preserve">The game shall amplify marginalized voices. </w:t>
            </w:r>
          </w:p>
        </w:tc>
        <w:tc>
          <w:tcPr>
            <w:tcW w:w="1440" w:type="dxa"/>
            <w:shd w:val="clear" w:color="auto" w:fill="auto"/>
          </w:tcPr>
          <w:p w:rsidR="00434C0B" w:rsidRDefault="00297E66" w:rsidP="00C264D0">
            <w:pPr>
              <w:pStyle w:val="NoSpacing"/>
            </w:pPr>
            <w:r>
              <w:t>Dean Sandrin</w:t>
            </w:r>
          </w:p>
        </w:tc>
        <w:tc>
          <w:tcPr>
            <w:tcW w:w="1260" w:type="dxa"/>
            <w:shd w:val="clear" w:color="auto" w:fill="auto"/>
          </w:tcPr>
          <w:p w:rsidR="00434C0B" w:rsidRDefault="00297E66" w:rsidP="00C264D0">
            <w:pPr>
              <w:pStyle w:val="NoSpacing"/>
            </w:pPr>
            <w:r>
              <w:t>In</w:t>
            </w:r>
          </w:p>
        </w:tc>
      </w:tr>
      <w:tr w:rsidR="00434C0B" w:rsidTr="00C264D0">
        <w:tc>
          <w:tcPr>
            <w:tcW w:w="486" w:type="dxa"/>
            <w:shd w:val="clear" w:color="auto" w:fill="auto"/>
          </w:tcPr>
          <w:p w:rsidR="00434C0B" w:rsidRDefault="00434C0B" w:rsidP="00434C0B">
            <w:pPr>
              <w:jc w:val="both"/>
            </w:pPr>
            <w:r>
              <w:t>13</w:t>
            </w:r>
          </w:p>
        </w:tc>
        <w:tc>
          <w:tcPr>
            <w:tcW w:w="6102" w:type="dxa"/>
            <w:shd w:val="clear" w:color="auto" w:fill="auto"/>
          </w:tcPr>
          <w:p w:rsidR="00434C0B" w:rsidRDefault="00297E66" w:rsidP="00CA37C3">
            <w:pPr>
              <w:pStyle w:val="NoSpacing"/>
            </w:pPr>
            <w:r>
              <w:t xml:space="preserve">The game shall benefit Black Lives Matter and community </w:t>
            </w:r>
            <w:r w:rsidR="00CA37C3">
              <w:t>by being actively anti-racist</w:t>
            </w:r>
          </w:p>
        </w:tc>
        <w:tc>
          <w:tcPr>
            <w:tcW w:w="1440" w:type="dxa"/>
            <w:shd w:val="clear" w:color="auto" w:fill="auto"/>
          </w:tcPr>
          <w:p w:rsidR="00434C0B" w:rsidRDefault="00297E66" w:rsidP="000310C3">
            <w:pPr>
              <w:pStyle w:val="NoSpacing"/>
            </w:pPr>
            <w:r>
              <w:t>Dean Sandrin</w:t>
            </w:r>
          </w:p>
        </w:tc>
        <w:tc>
          <w:tcPr>
            <w:tcW w:w="1260" w:type="dxa"/>
            <w:shd w:val="clear" w:color="auto" w:fill="auto"/>
          </w:tcPr>
          <w:p w:rsidR="00434C0B" w:rsidRDefault="00297E66" w:rsidP="00C264D0">
            <w:pPr>
              <w:pStyle w:val="NoSpacing"/>
            </w:pPr>
            <w:r>
              <w:t>In</w:t>
            </w:r>
          </w:p>
        </w:tc>
      </w:tr>
      <w:tr w:rsidR="00434C0B" w:rsidTr="00DC369D">
        <w:tc>
          <w:tcPr>
            <w:tcW w:w="486" w:type="dxa"/>
            <w:shd w:val="clear" w:color="auto" w:fill="auto"/>
          </w:tcPr>
          <w:p w:rsidR="00434C0B" w:rsidRDefault="00434C0B" w:rsidP="00434C0B">
            <w:pPr>
              <w:jc w:val="both"/>
            </w:pPr>
            <w:r>
              <w:t>14</w:t>
            </w:r>
          </w:p>
        </w:tc>
        <w:tc>
          <w:tcPr>
            <w:tcW w:w="6102" w:type="dxa"/>
            <w:shd w:val="clear" w:color="auto" w:fill="auto"/>
          </w:tcPr>
          <w:p w:rsidR="00434C0B" w:rsidRPr="00620AFC" w:rsidRDefault="00297E66" w:rsidP="000310C3">
            <w:pPr>
              <w:pStyle w:val="NoSpacing"/>
            </w:pPr>
            <w:r>
              <w:t xml:space="preserve">The game shall advance the University’s charter of inclusivity. </w:t>
            </w:r>
          </w:p>
        </w:tc>
        <w:tc>
          <w:tcPr>
            <w:tcW w:w="1440" w:type="dxa"/>
            <w:shd w:val="clear" w:color="auto" w:fill="auto"/>
          </w:tcPr>
          <w:p w:rsidR="00434C0B" w:rsidRDefault="00CA37C3" w:rsidP="000310C3">
            <w:pPr>
              <w:pStyle w:val="NoSpacing"/>
            </w:pPr>
            <w:r>
              <w:t>Dean Sandrin</w:t>
            </w:r>
          </w:p>
        </w:tc>
        <w:tc>
          <w:tcPr>
            <w:tcW w:w="1260" w:type="dxa"/>
            <w:shd w:val="clear" w:color="auto" w:fill="auto"/>
          </w:tcPr>
          <w:p w:rsidR="00434C0B" w:rsidRDefault="00297E66" w:rsidP="00C264D0">
            <w:pPr>
              <w:pStyle w:val="NoSpacing"/>
            </w:pPr>
            <w:r>
              <w:t>In</w:t>
            </w:r>
          </w:p>
        </w:tc>
      </w:tr>
      <w:tr w:rsidR="00434C0B" w:rsidTr="00DC369D">
        <w:tc>
          <w:tcPr>
            <w:tcW w:w="486" w:type="dxa"/>
            <w:shd w:val="clear" w:color="auto" w:fill="auto"/>
          </w:tcPr>
          <w:p w:rsidR="00434C0B" w:rsidRDefault="00434C0B" w:rsidP="00434C0B">
            <w:pPr>
              <w:jc w:val="both"/>
            </w:pPr>
            <w:r>
              <w:t>15</w:t>
            </w:r>
          </w:p>
        </w:tc>
        <w:tc>
          <w:tcPr>
            <w:tcW w:w="6102" w:type="dxa"/>
            <w:shd w:val="clear" w:color="auto" w:fill="auto"/>
          </w:tcPr>
          <w:p w:rsidR="00434C0B" w:rsidRPr="00620AFC" w:rsidRDefault="00CA37C3" w:rsidP="000310C3">
            <w:pPr>
              <w:pStyle w:val="NoSpacing"/>
            </w:pPr>
            <w:r>
              <w:t>The game shall make time and space for healing from racism to occur.</w:t>
            </w:r>
          </w:p>
        </w:tc>
        <w:tc>
          <w:tcPr>
            <w:tcW w:w="1440" w:type="dxa"/>
            <w:shd w:val="clear" w:color="auto" w:fill="auto"/>
          </w:tcPr>
          <w:p w:rsidR="00434C0B" w:rsidRPr="00CA37C3" w:rsidRDefault="00CA37C3" w:rsidP="000310C3">
            <w:pPr>
              <w:pStyle w:val="NoSpacing"/>
              <w:rPr>
                <w:b/>
              </w:rPr>
            </w:pPr>
            <w:r>
              <w:t>Dean Sandrin</w:t>
            </w:r>
          </w:p>
        </w:tc>
        <w:tc>
          <w:tcPr>
            <w:tcW w:w="1260" w:type="dxa"/>
            <w:shd w:val="clear" w:color="auto" w:fill="auto"/>
          </w:tcPr>
          <w:p w:rsidR="00434C0B" w:rsidRDefault="00CA37C3" w:rsidP="000310C3">
            <w:pPr>
              <w:pStyle w:val="NoSpacing"/>
            </w:pPr>
            <w:r>
              <w:t>In</w:t>
            </w:r>
          </w:p>
        </w:tc>
      </w:tr>
      <w:tr w:rsidR="00D43242" w:rsidTr="00DC369D">
        <w:tc>
          <w:tcPr>
            <w:tcW w:w="486" w:type="dxa"/>
            <w:shd w:val="clear" w:color="auto" w:fill="auto"/>
          </w:tcPr>
          <w:p w:rsidR="00D43242" w:rsidRDefault="00D43242" w:rsidP="00434C0B">
            <w:pPr>
              <w:jc w:val="both"/>
            </w:pPr>
            <w:r>
              <w:t>16</w:t>
            </w:r>
          </w:p>
        </w:tc>
        <w:tc>
          <w:tcPr>
            <w:tcW w:w="6102" w:type="dxa"/>
            <w:shd w:val="clear" w:color="auto" w:fill="auto"/>
          </w:tcPr>
          <w:p w:rsidR="00D43242" w:rsidRDefault="00D43242" w:rsidP="000310C3">
            <w:pPr>
              <w:pStyle w:val="NoSpacing"/>
            </w:pPr>
            <w:r>
              <w:t xml:space="preserve">The game shall use </w:t>
            </w:r>
            <w:r w:rsidR="00C96F96">
              <w:t>the guidelines for researchers on the shutdownstem.com website</w:t>
            </w:r>
          </w:p>
        </w:tc>
        <w:tc>
          <w:tcPr>
            <w:tcW w:w="1440" w:type="dxa"/>
            <w:shd w:val="clear" w:color="auto" w:fill="auto"/>
          </w:tcPr>
          <w:p w:rsidR="00D43242" w:rsidRDefault="00C96F96" w:rsidP="000310C3">
            <w:pPr>
              <w:pStyle w:val="NoSpacing"/>
            </w:pPr>
            <w:r>
              <w:t>Theresa Devine</w:t>
            </w:r>
          </w:p>
        </w:tc>
        <w:tc>
          <w:tcPr>
            <w:tcW w:w="1260" w:type="dxa"/>
            <w:shd w:val="clear" w:color="auto" w:fill="auto"/>
          </w:tcPr>
          <w:p w:rsidR="00D43242" w:rsidRDefault="00C96F96" w:rsidP="000310C3">
            <w:pPr>
              <w:pStyle w:val="NoSpacing"/>
            </w:pPr>
            <w:r>
              <w:t>In</w:t>
            </w:r>
          </w:p>
        </w:tc>
      </w:tr>
      <w:tr w:rsidR="004B2D9F" w:rsidTr="00DC369D">
        <w:tc>
          <w:tcPr>
            <w:tcW w:w="486" w:type="dxa"/>
            <w:shd w:val="clear" w:color="auto" w:fill="auto"/>
          </w:tcPr>
          <w:p w:rsidR="004B2D9F" w:rsidRDefault="004B2D9F" w:rsidP="00434C0B">
            <w:pPr>
              <w:jc w:val="both"/>
            </w:pPr>
            <w:bookmarkStart w:id="26" w:name="_GoBack" w:colFirst="0" w:colLast="3"/>
            <w:r>
              <w:t>17</w:t>
            </w:r>
          </w:p>
        </w:tc>
        <w:tc>
          <w:tcPr>
            <w:tcW w:w="6102" w:type="dxa"/>
            <w:shd w:val="clear" w:color="auto" w:fill="auto"/>
          </w:tcPr>
          <w:p w:rsidR="004B2D9F" w:rsidRDefault="004B2D9F" w:rsidP="000310C3">
            <w:pPr>
              <w:pStyle w:val="NoSpacing"/>
            </w:pPr>
            <w:r>
              <w:t xml:space="preserve">The game shall avoid cliché and </w:t>
            </w:r>
            <w:r w:rsidR="00EF1866">
              <w:t>stereotypes</w:t>
            </w:r>
          </w:p>
        </w:tc>
        <w:tc>
          <w:tcPr>
            <w:tcW w:w="1440" w:type="dxa"/>
            <w:shd w:val="clear" w:color="auto" w:fill="auto"/>
          </w:tcPr>
          <w:p w:rsidR="004B2D9F" w:rsidRDefault="004B2D9F" w:rsidP="000310C3">
            <w:pPr>
              <w:pStyle w:val="NoSpacing"/>
            </w:pPr>
            <w:r>
              <w:t>Theresa Devine</w:t>
            </w:r>
          </w:p>
        </w:tc>
        <w:tc>
          <w:tcPr>
            <w:tcW w:w="1260" w:type="dxa"/>
            <w:shd w:val="clear" w:color="auto" w:fill="auto"/>
          </w:tcPr>
          <w:p w:rsidR="004B2D9F" w:rsidRDefault="004B2D9F" w:rsidP="000310C3">
            <w:pPr>
              <w:pStyle w:val="NoSpacing"/>
            </w:pPr>
            <w:r>
              <w:t>In</w:t>
            </w:r>
          </w:p>
        </w:tc>
      </w:tr>
      <w:bookmarkEnd w:id="25"/>
      <w:bookmarkEnd w:id="26"/>
    </w:tbl>
    <w:p w:rsidR="00AB08B2" w:rsidRPr="00624B77" w:rsidRDefault="00AB08B2" w:rsidP="00D8131A">
      <w:pPr>
        <w:pStyle w:val="Heading3"/>
        <w:numPr>
          <w:ilvl w:val="0"/>
          <w:numId w:val="0"/>
        </w:numPr>
      </w:pPr>
    </w:p>
    <w:p w:rsidR="00311223" w:rsidRPr="00E86C46" w:rsidRDefault="00311223" w:rsidP="007851DD">
      <w:pPr>
        <w:pStyle w:val="Heading1"/>
      </w:pPr>
      <w:bookmarkStart w:id="27" w:name="_Toc66167293"/>
      <w:bookmarkStart w:id="28" w:name="_Toc66180194"/>
      <w:bookmarkStart w:id="29" w:name="_Toc66183257"/>
      <w:bookmarkStart w:id="30" w:name="_Toc66889358"/>
      <w:bookmarkStart w:id="31" w:name="_Toc47697469"/>
      <w:bookmarkEnd w:id="3"/>
      <w:r w:rsidRPr="00E86C46">
        <w:lastRenderedPageBreak/>
        <w:t xml:space="preserve">Appendix </w:t>
      </w:r>
      <w:bookmarkEnd w:id="27"/>
      <w:bookmarkEnd w:id="28"/>
      <w:bookmarkEnd w:id="29"/>
      <w:r w:rsidRPr="00E86C46">
        <w:t>A</w:t>
      </w:r>
      <w:bookmarkEnd w:id="30"/>
      <w:bookmarkEnd w:id="31"/>
    </w:p>
    <w:p w:rsidR="00754DF3" w:rsidRDefault="00754DF3" w:rsidP="00FE3BF8">
      <w:pPr>
        <w:pStyle w:val="Heading2"/>
      </w:pPr>
      <w:bookmarkStart w:id="32" w:name="_Toc66891932"/>
      <w:bookmarkStart w:id="33" w:name="_Toc47697470"/>
      <w:r w:rsidRPr="00E86C46">
        <w:t>Packaging and Installation</w:t>
      </w:r>
      <w:bookmarkEnd w:id="32"/>
      <w:bookmarkEnd w:id="33"/>
    </w:p>
    <w:p w:rsidR="00923E95" w:rsidRPr="00923E95" w:rsidRDefault="00923E95" w:rsidP="00923E95">
      <w:r>
        <w:t>We will be publishing the game on coregames.com. No packaging or installatio</w:t>
      </w:r>
      <w:r w:rsidR="00EB41E6">
        <w:t>n</w:t>
      </w:r>
      <w:r>
        <w:t xml:space="preserve">. </w:t>
      </w:r>
    </w:p>
    <w:p w:rsidR="00311223" w:rsidRPr="00E86C46" w:rsidRDefault="00311223" w:rsidP="007B4832">
      <w:pPr>
        <w:pStyle w:val="Heading2"/>
      </w:pPr>
      <w:bookmarkStart w:id="34" w:name="_Toc65309210"/>
      <w:bookmarkStart w:id="35" w:name="_Toc65322727"/>
      <w:bookmarkStart w:id="36" w:name="_Toc65645196"/>
      <w:bookmarkStart w:id="37" w:name="_Toc66167294"/>
      <w:bookmarkStart w:id="38" w:name="_Toc66180195"/>
      <w:bookmarkStart w:id="39" w:name="_Toc66183258"/>
      <w:bookmarkStart w:id="40" w:name="_Toc66889359"/>
      <w:bookmarkStart w:id="41" w:name="_Toc47697471"/>
      <w:r w:rsidRPr="00E86C46">
        <w:t>Glossary of Terms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311223" w:rsidRPr="00E86C46" w:rsidRDefault="00311223" w:rsidP="004872A4">
      <w:r w:rsidRPr="00E86C46">
        <w:t xml:space="preserve">Identify all terms that establish meaning within the context of the plan. </w:t>
      </w:r>
    </w:p>
    <w:tbl>
      <w:tblPr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2"/>
        <w:gridCol w:w="4703"/>
      </w:tblGrid>
      <w:tr w:rsidR="000A76C1" w:rsidRPr="00E86C46">
        <w:trPr>
          <w:cantSplit/>
          <w:jc w:val="center"/>
        </w:trPr>
        <w:tc>
          <w:tcPr>
            <w:tcW w:w="4702" w:type="dxa"/>
            <w:shd w:val="clear" w:color="auto" w:fill="D9D9D9"/>
          </w:tcPr>
          <w:p w:rsidR="000A76C1" w:rsidRPr="00E86C46" w:rsidRDefault="000A76C1" w:rsidP="00E02719">
            <w:pPr>
              <w:pStyle w:val="Table-Text"/>
            </w:pPr>
            <w:r w:rsidRPr="00E86C46">
              <w:t>Term</w:t>
            </w:r>
          </w:p>
        </w:tc>
        <w:tc>
          <w:tcPr>
            <w:tcW w:w="4703" w:type="dxa"/>
            <w:shd w:val="clear" w:color="auto" w:fill="D9D9D9"/>
          </w:tcPr>
          <w:p w:rsidR="000A76C1" w:rsidRPr="00E86C46" w:rsidRDefault="000A76C1" w:rsidP="00E02719">
            <w:pPr>
              <w:pStyle w:val="Table-Text"/>
            </w:pPr>
            <w:r w:rsidRPr="00E86C46">
              <w:t>Meaning</w:t>
            </w:r>
          </w:p>
        </w:tc>
      </w:tr>
      <w:tr w:rsidR="000A76C1" w:rsidRPr="00E86C46">
        <w:trPr>
          <w:cantSplit/>
          <w:jc w:val="center"/>
        </w:trPr>
        <w:tc>
          <w:tcPr>
            <w:tcW w:w="4702" w:type="dxa"/>
          </w:tcPr>
          <w:p w:rsidR="000A76C1" w:rsidRPr="00E86C46" w:rsidRDefault="00923E95" w:rsidP="00E02719">
            <w:pPr>
              <w:pStyle w:val="Table-Text"/>
            </w:pPr>
            <w:r>
              <w:t>Anti-Racism</w:t>
            </w:r>
          </w:p>
        </w:tc>
        <w:tc>
          <w:tcPr>
            <w:tcW w:w="4703" w:type="dxa"/>
          </w:tcPr>
          <w:p w:rsidR="00B92764" w:rsidRPr="00E86C46" w:rsidRDefault="00923E95" w:rsidP="00E02719">
            <w:pPr>
              <w:pStyle w:val="Table-Text"/>
            </w:pPr>
            <w:r>
              <w:t>The policy or practice of opposing racism and promoting racial tolerance.</w:t>
            </w:r>
          </w:p>
        </w:tc>
      </w:tr>
      <w:tr w:rsidR="000A76C1" w:rsidRPr="00E86C46">
        <w:trPr>
          <w:cantSplit/>
          <w:jc w:val="center"/>
        </w:trPr>
        <w:tc>
          <w:tcPr>
            <w:tcW w:w="4702" w:type="dxa"/>
          </w:tcPr>
          <w:p w:rsidR="000A76C1" w:rsidRPr="00E86C46" w:rsidRDefault="00923E95" w:rsidP="00E02719">
            <w:pPr>
              <w:pStyle w:val="Table-Text"/>
            </w:pPr>
            <w:r>
              <w:t>Inclusivity</w:t>
            </w:r>
          </w:p>
        </w:tc>
        <w:tc>
          <w:tcPr>
            <w:tcW w:w="4703" w:type="dxa"/>
          </w:tcPr>
          <w:p w:rsidR="000A76C1" w:rsidRPr="00E86C46" w:rsidRDefault="00923E95" w:rsidP="00E60542">
            <w:pPr>
              <w:pStyle w:val="Table-Text"/>
            </w:pPr>
            <w:r>
              <w:t>The practice or policy of including people who might otherwise be excluded or marginalized, such as those who have physical or mental disabilities and members of minority groups</w:t>
            </w:r>
          </w:p>
        </w:tc>
      </w:tr>
      <w:tr w:rsidR="00F73BE1" w:rsidRPr="00E86C46">
        <w:trPr>
          <w:cantSplit/>
          <w:jc w:val="center"/>
        </w:trPr>
        <w:tc>
          <w:tcPr>
            <w:tcW w:w="4702" w:type="dxa"/>
          </w:tcPr>
          <w:p w:rsidR="00F73BE1" w:rsidRDefault="00923E95" w:rsidP="00E02719">
            <w:pPr>
              <w:pStyle w:val="Table-Text"/>
            </w:pPr>
            <w:r>
              <w:t>Black Lives Matter</w:t>
            </w:r>
          </w:p>
        </w:tc>
        <w:tc>
          <w:tcPr>
            <w:tcW w:w="4703" w:type="dxa"/>
          </w:tcPr>
          <w:p w:rsidR="00F73BE1" w:rsidRPr="00E86C46" w:rsidRDefault="00923E95" w:rsidP="00E02719">
            <w:pPr>
              <w:pStyle w:val="Table-Text"/>
            </w:pPr>
            <w:r>
              <w:rPr>
                <w:rStyle w:val="one-click-content"/>
              </w:rPr>
              <w:t>A political and social movement originating among African Americans, emphasizing basic human rights and racial equality for Black people and campaigning against various forms of racism. BLM, B.L.M.</w:t>
            </w:r>
          </w:p>
        </w:tc>
      </w:tr>
      <w:tr w:rsidR="000A76C1" w:rsidRPr="00E86C46">
        <w:trPr>
          <w:cantSplit/>
          <w:jc w:val="center"/>
        </w:trPr>
        <w:tc>
          <w:tcPr>
            <w:tcW w:w="4702" w:type="dxa"/>
          </w:tcPr>
          <w:p w:rsidR="000A76C1" w:rsidRPr="00E86C46" w:rsidRDefault="00923E95" w:rsidP="00E02719">
            <w:pPr>
              <w:pStyle w:val="Table-Text"/>
            </w:pPr>
            <w:r>
              <w:t>#</w:t>
            </w:r>
            <w:proofErr w:type="spellStart"/>
            <w:r>
              <w:t>ShutDownAcademia</w:t>
            </w:r>
            <w:proofErr w:type="spellEnd"/>
            <w:r>
              <w:t xml:space="preserve"> and #</w:t>
            </w:r>
            <w:proofErr w:type="spellStart"/>
            <w:r>
              <w:t>ShutDownSTEM</w:t>
            </w:r>
            <w:proofErr w:type="spellEnd"/>
          </w:p>
        </w:tc>
        <w:tc>
          <w:tcPr>
            <w:tcW w:w="4703" w:type="dxa"/>
          </w:tcPr>
          <w:p w:rsidR="000A76C1" w:rsidRPr="00E86C46" w:rsidRDefault="00923E95" w:rsidP="00214508">
            <w:pPr>
              <w:pStyle w:val="Table-Text"/>
            </w:pPr>
            <w:r>
              <w:t>An initiative from a multi-identity, intersectional coalition of STEM professionals and academics taking action for Black lives.</w:t>
            </w:r>
          </w:p>
        </w:tc>
      </w:tr>
      <w:tr w:rsidR="00F73BE1" w:rsidRPr="00E86C46">
        <w:trPr>
          <w:cantSplit/>
          <w:jc w:val="center"/>
        </w:trPr>
        <w:tc>
          <w:tcPr>
            <w:tcW w:w="4702" w:type="dxa"/>
          </w:tcPr>
          <w:p w:rsidR="00F73BE1" w:rsidRPr="00E86C46" w:rsidRDefault="00F73BE1" w:rsidP="001C0EA0">
            <w:pPr>
              <w:pStyle w:val="Table-Text"/>
            </w:pPr>
          </w:p>
        </w:tc>
        <w:tc>
          <w:tcPr>
            <w:tcW w:w="4703" w:type="dxa"/>
          </w:tcPr>
          <w:p w:rsidR="00F73BE1" w:rsidRPr="00E86C46" w:rsidRDefault="00F73BE1" w:rsidP="00E02719">
            <w:pPr>
              <w:pStyle w:val="Table-Text"/>
            </w:pPr>
          </w:p>
        </w:tc>
      </w:tr>
      <w:tr w:rsidR="00865876" w:rsidRPr="00E86C46">
        <w:trPr>
          <w:cantSplit/>
          <w:jc w:val="center"/>
        </w:trPr>
        <w:tc>
          <w:tcPr>
            <w:tcW w:w="4702" w:type="dxa"/>
          </w:tcPr>
          <w:p w:rsidR="00865876" w:rsidRDefault="00865876" w:rsidP="001C0EA0">
            <w:pPr>
              <w:pStyle w:val="Table-Text"/>
            </w:pPr>
          </w:p>
        </w:tc>
        <w:tc>
          <w:tcPr>
            <w:tcW w:w="4703" w:type="dxa"/>
          </w:tcPr>
          <w:p w:rsidR="00865876" w:rsidRDefault="00865876" w:rsidP="00C81208">
            <w:pPr>
              <w:pStyle w:val="Table-Text"/>
            </w:pPr>
          </w:p>
        </w:tc>
      </w:tr>
    </w:tbl>
    <w:p w:rsidR="00311223" w:rsidRPr="00E86C46" w:rsidRDefault="00311223" w:rsidP="00311223">
      <w:bookmarkStart w:id="42" w:name="_Toc66889371"/>
      <w:r w:rsidRPr="00E86C46">
        <w:t xml:space="preserve">Table </w:t>
      </w:r>
      <w:r w:rsidR="00786AF4">
        <w:fldChar w:fldCharType="begin"/>
      </w:r>
      <w:r w:rsidR="00786AF4">
        <w:instrText xml:space="preserve"> SEQ Table \* ARABIC </w:instrText>
      </w:r>
      <w:r w:rsidR="00786AF4">
        <w:fldChar w:fldCharType="separate"/>
      </w:r>
      <w:r w:rsidR="00F80223">
        <w:rPr>
          <w:noProof/>
        </w:rPr>
        <w:t>1</w:t>
      </w:r>
      <w:r w:rsidR="00786AF4">
        <w:rPr>
          <w:noProof/>
        </w:rPr>
        <w:fldChar w:fldCharType="end"/>
      </w:r>
      <w:r w:rsidRPr="00E86C46">
        <w:t xml:space="preserve"> — Glossary of Terms</w:t>
      </w:r>
      <w:bookmarkEnd w:id="42"/>
    </w:p>
    <w:sectPr w:rsidR="00311223" w:rsidRPr="00E86C46" w:rsidSect="00987CFD">
      <w:pgSz w:w="12240" w:h="15840" w:code="1"/>
      <w:pgMar w:top="1440" w:right="1440" w:bottom="1418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F4" w:rsidRDefault="00786AF4">
      <w:r>
        <w:separator/>
      </w:r>
    </w:p>
  </w:endnote>
  <w:endnote w:type="continuationSeparator" w:id="0">
    <w:p w:rsidR="00786AF4" w:rsidRDefault="0078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 Light">
    <w:altName w:val="Microsoft JhengHei Light"/>
    <w:charset w:val="00"/>
    <w:family w:val="swiss"/>
    <w:pitch w:val="variable"/>
    <w:sig w:usb0="0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C3" w:rsidRDefault="000310C3">
    <w:pPr>
      <w:pStyle w:val="Footer"/>
    </w:pPr>
    <w:r>
      <w:tab/>
      <w:t xml:space="preserve">© Company </w:t>
    </w:r>
    <w:r>
      <w:fldChar w:fldCharType="begin"/>
    </w:r>
    <w:r>
      <w:instrText xml:space="preserve"> TIME  \@ "yyyy" \* MERGEFORMAT </w:instrText>
    </w:r>
    <w:r>
      <w:fldChar w:fldCharType="separate"/>
    </w:r>
    <w:r w:rsidR="00D80D13">
      <w:rPr>
        <w:noProof/>
      </w:rPr>
      <w:t>2021</w:t>
    </w:r>
    <w:r>
      <w:fldChar w:fldCharType="end"/>
    </w:r>
    <w:r>
      <w:t>. All rights reserved.</w:t>
    </w:r>
  </w:p>
  <w:p w:rsidR="000310C3" w:rsidRDefault="000310C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>
      <w:t xml:space="preserve"> of </w:t>
    </w:r>
    <w:r>
      <w:fldChar w:fldCharType="begin"/>
    </w:r>
    <w:r>
      <w:instrText xml:space="preserve"> NUMPAGES  \# "0"  \* MERGEFORMAT </w:instrText>
    </w:r>
    <w:r>
      <w:fldChar w:fldCharType="separate"/>
    </w:r>
    <w:r>
      <w:rPr>
        <w:noProof/>
      </w:rPr>
      <w:t>19</w:t>
    </w:r>
    <w:r>
      <w:fldChar w:fldCharType="end"/>
    </w:r>
    <w:r>
      <w:tab/>
      <w:t>Document Name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C3" w:rsidRDefault="000310C3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C3" w:rsidRPr="00147FA7" w:rsidRDefault="007F6C99" w:rsidP="00E51560">
    <w:pPr>
      <w:pStyle w:val="Footer"/>
      <w:spacing w:before="120" w:after="0"/>
    </w:pPr>
    <w:r>
      <w:t xml:space="preserve">Stakeholder Requirements </w:t>
    </w:r>
    <w:r w:rsidR="000310C3">
      <w:t xml:space="preserve">Document </w:t>
    </w:r>
  </w:p>
  <w:p w:rsidR="000310C3" w:rsidRPr="00147FA7" w:rsidRDefault="000310C3" w:rsidP="00E51560">
    <w:pPr>
      <w:pStyle w:val="Footer"/>
      <w:spacing w:before="120" w:after="0"/>
    </w:pPr>
    <w:r w:rsidRPr="00147FA7">
      <w:t xml:space="preserve">© </w:t>
    </w:r>
    <w:r w:rsidR="00615CE8">
      <w:t>ASU</w:t>
    </w:r>
    <w:r w:rsidRPr="00147FA7">
      <w:t xml:space="preserve"> </w:t>
    </w:r>
    <w:r w:rsidRPr="00147FA7">
      <w:fldChar w:fldCharType="begin"/>
    </w:r>
    <w:r w:rsidRPr="00147FA7">
      <w:instrText xml:space="preserve"> DATE  \@ "yyyy" \* MERGEFORMAT </w:instrText>
    </w:r>
    <w:r w:rsidRPr="00147FA7">
      <w:fldChar w:fldCharType="separate"/>
    </w:r>
    <w:r w:rsidR="00D80D13">
      <w:rPr>
        <w:noProof/>
      </w:rPr>
      <w:t>2021</w:t>
    </w:r>
    <w:r w:rsidRPr="00147FA7">
      <w:fldChar w:fldCharType="end"/>
    </w:r>
    <w:r w:rsidRPr="00147FA7">
      <w:t>. All rights reserved.</w:t>
    </w:r>
    <w:r w:rsidRPr="00147FA7">
      <w:tab/>
      <w:t xml:space="preserve">Page </w:t>
    </w:r>
    <w:r w:rsidRPr="00147FA7">
      <w:fldChar w:fldCharType="begin"/>
    </w:r>
    <w:r w:rsidRPr="00147FA7">
      <w:instrText xml:space="preserve"> PAGE   \* MERGEFORMAT </w:instrText>
    </w:r>
    <w:r w:rsidRPr="00147FA7">
      <w:fldChar w:fldCharType="separate"/>
    </w:r>
    <w:r w:rsidR="00950525">
      <w:rPr>
        <w:noProof/>
      </w:rPr>
      <w:t>8</w:t>
    </w:r>
    <w:r w:rsidRPr="00147FA7">
      <w:fldChar w:fldCharType="end"/>
    </w:r>
    <w:r w:rsidRPr="00147FA7">
      <w:t xml:space="preserve"> of </w:t>
    </w:r>
    <w:r w:rsidRPr="00147FA7">
      <w:fldChar w:fldCharType="begin"/>
    </w:r>
    <w:r w:rsidRPr="00147FA7">
      <w:instrText xml:space="preserve"> NUMPAGES  \# "0"  \* MERGEFORMAT </w:instrText>
    </w:r>
    <w:r w:rsidRPr="00147FA7">
      <w:fldChar w:fldCharType="separate"/>
    </w:r>
    <w:r w:rsidR="00950525">
      <w:rPr>
        <w:noProof/>
      </w:rPr>
      <w:t>11</w:t>
    </w:r>
    <w:r w:rsidRPr="00147FA7">
      <w:fldChar w:fldCharType="end"/>
    </w:r>
    <w:r w:rsidRPr="00147FA7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C3" w:rsidRPr="00147FA7" w:rsidRDefault="007F6C99" w:rsidP="00540C24">
    <w:pPr>
      <w:pStyle w:val="Footer"/>
      <w:spacing w:before="120" w:after="0"/>
    </w:pPr>
    <w:r>
      <w:t xml:space="preserve">Stakeholder Requirements </w:t>
    </w:r>
    <w:r w:rsidR="000310C3">
      <w:t xml:space="preserve">Document </w:t>
    </w:r>
  </w:p>
  <w:p w:rsidR="000310C3" w:rsidRPr="001F56EE" w:rsidRDefault="000310C3" w:rsidP="001F56EE">
    <w:pPr>
      <w:pStyle w:val="Footer"/>
      <w:spacing w:before="120" w:after="0"/>
    </w:pPr>
    <w:r w:rsidRPr="00147FA7">
      <w:t xml:space="preserve">© </w:t>
    </w:r>
    <w:r w:rsidR="00615CE8">
      <w:t>ASU</w:t>
    </w:r>
    <w:r w:rsidRPr="00147FA7">
      <w:t xml:space="preserve"> </w:t>
    </w:r>
    <w:r w:rsidRPr="00147FA7">
      <w:fldChar w:fldCharType="begin"/>
    </w:r>
    <w:r w:rsidRPr="00147FA7">
      <w:instrText xml:space="preserve"> DATE  \@ "yyyy" \* MERGEFORMAT </w:instrText>
    </w:r>
    <w:r w:rsidRPr="00147FA7">
      <w:fldChar w:fldCharType="separate"/>
    </w:r>
    <w:r w:rsidR="00D80D13">
      <w:rPr>
        <w:noProof/>
      </w:rPr>
      <w:t>2021</w:t>
    </w:r>
    <w:r w:rsidRPr="00147FA7">
      <w:fldChar w:fldCharType="end"/>
    </w:r>
    <w:r w:rsidRPr="00147FA7">
      <w:t>. All rights reserved.</w:t>
    </w:r>
    <w:r w:rsidRPr="00147FA7">
      <w:tab/>
      <w:t xml:space="preserve">Page </w:t>
    </w:r>
    <w:r w:rsidRPr="00147FA7">
      <w:fldChar w:fldCharType="begin"/>
    </w:r>
    <w:r w:rsidRPr="00147FA7">
      <w:instrText xml:space="preserve"> PAGE   \* MERGEFORMAT </w:instrText>
    </w:r>
    <w:r w:rsidRPr="00147FA7">
      <w:fldChar w:fldCharType="separate"/>
    </w:r>
    <w:r w:rsidR="00950525">
      <w:rPr>
        <w:noProof/>
      </w:rPr>
      <w:t>7</w:t>
    </w:r>
    <w:r w:rsidRPr="00147FA7">
      <w:fldChar w:fldCharType="end"/>
    </w:r>
    <w:r w:rsidRPr="00147FA7">
      <w:t xml:space="preserve"> of </w:t>
    </w:r>
    <w:r w:rsidRPr="00147FA7">
      <w:fldChar w:fldCharType="begin"/>
    </w:r>
    <w:r w:rsidRPr="00147FA7">
      <w:instrText xml:space="preserve"> NUMPAGES  \# "0"  \* MERGEFORMAT </w:instrText>
    </w:r>
    <w:r w:rsidRPr="00147FA7">
      <w:fldChar w:fldCharType="separate"/>
    </w:r>
    <w:r w:rsidR="00950525">
      <w:rPr>
        <w:noProof/>
      </w:rPr>
      <w:t>11</w:t>
    </w:r>
    <w:r w:rsidRPr="00147FA7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F4" w:rsidRDefault="00786AF4">
      <w:r>
        <w:separator/>
      </w:r>
    </w:p>
  </w:footnote>
  <w:footnote w:type="continuationSeparator" w:id="0">
    <w:p w:rsidR="00786AF4" w:rsidRDefault="00786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C3" w:rsidRPr="0098030D" w:rsidRDefault="00615CE8" w:rsidP="0098030D">
    <w:pPr>
      <w:pStyle w:val="Header"/>
    </w:pPr>
    <w:r>
      <w:t xml:space="preserve">ASU - </w:t>
    </w:r>
    <w:r w:rsidR="007F6C99">
      <w:t>Stakeholder Requirements</w:t>
    </w:r>
    <w:r>
      <w:t xml:space="preserve"> Document</w:t>
    </w:r>
    <w:r w:rsidR="000310C3">
      <w:tab/>
      <w:t>1.</w:t>
    </w:r>
    <w:r>
      <w:t>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C3" w:rsidRDefault="000310C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C3" w:rsidRPr="00540C24" w:rsidRDefault="00615CE8" w:rsidP="00540C24">
    <w:pPr>
      <w:pStyle w:val="Header"/>
    </w:pPr>
    <w:r>
      <w:t xml:space="preserve">ASU - </w:t>
    </w:r>
    <w:r w:rsidR="007F6C99">
      <w:t xml:space="preserve">Stakeholder Requirements </w:t>
    </w:r>
    <w:r w:rsidR="000310C3">
      <w:t>Document</w:t>
    </w:r>
    <w:r w:rsidR="000310C3">
      <w:tab/>
    </w:r>
    <w:r w:rsidR="000310C3">
      <w:tab/>
      <w:t>1.</w:t>
    </w:r>
    <w:r>
      <w:t>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C3" w:rsidRDefault="00615CE8">
    <w:pPr>
      <w:pStyle w:val="Header"/>
    </w:pPr>
    <w:r>
      <w:t xml:space="preserve">ASU - </w:t>
    </w:r>
    <w:r w:rsidR="007F6C99">
      <w:t>Stakeholder Requirements</w:t>
    </w:r>
    <w:r>
      <w:t xml:space="preserve"> Document</w:t>
    </w:r>
    <w:r w:rsidR="000310C3">
      <w:tab/>
      <w:t>1.</w:t>
    </w: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0CB6"/>
    <w:multiLevelType w:val="hybridMultilevel"/>
    <w:tmpl w:val="31723A04"/>
    <w:lvl w:ilvl="0" w:tplc="F858FD32">
      <w:start w:val="1"/>
      <w:numFmt w:val="bullet"/>
      <w:pStyle w:val="BulletedList3"/>
      <w:lvlText w:val="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1CE82F60"/>
    <w:multiLevelType w:val="hybridMultilevel"/>
    <w:tmpl w:val="78FA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106B3"/>
    <w:multiLevelType w:val="hybridMultilevel"/>
    <w:tmpl w:val="C4D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27926"/>
    <w:multiLevelType w:val="hybridMultilevel"/>
    <w:tmpl w:val="8D6CF7C0"/>
    <w:lvl w:ilvl="0" w:tplc="E384EF1C">
      <w:start w:val="1"/>
      <w:numFmt w:val="bullet"/>
      <w:pStyle w:val="BulletedList2"/>
      <w:lvlText w:val="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C0DD4"/>
    <w:multiLevelType w:val="hybridMultilevel"/>
    <w:tmpl w:val="BC9C230E"/>
    <w:lvl w:ilvl="0" w:tplc="D60892FE">
      <w:start w:val="1"/>
      <w:numFmt w:val="bullet"/>
      <w:pStyle w:val="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D3C6FD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MS Mincho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16F2B"/>
    <w:multiLevelType w:val="multilevel"/>
    <w:tmpl w:val="3F4CBCF0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8DB39E0"/>
    <w:multiLevelType w:val="hybridMultilevel"/>
    <w:tmpl w:val="2166A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83307"/>
    <w:multiLevelType w:val="hybridMultilevel"/>
    <w:tmpl w:val="DD0E1FA0"/>
    <w:lvl w:ilvl="0" w:tplc="673AB1F0">
      <w:start w:val="1"/>
      <w:numFmt w:val="none"/>
      <w:pStyle w:val="Question"/>
      <w:lvlText w:val="Question: "/>
      <w:lvlJc w:val="left"/>
      <w:pPr>
        <w:tabs>
          <w:tab w:val="num" w:pos="720"/>
        </w:tabs>
        <w:ind w:left="1080" w:hanging="108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EC27D5"/>
    <w:multiLevelType w:val="hybridMultilevel"/>
    <w:tmpl w:val="CB109E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F5013"/>
    <w:multiLevelType w:val="hybridMultilevel"/>
    <w:tmpl w:val="3BD833A6"/>
    <w:lvl w:ilvl="0" w:tplc="4ABC8EC6">
      <w:start w:val="1"/>
      <w:numFmt w:val="bullet"/>
      <w:pStyle w:val="BulletedLis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37D1B"/>
    <w:multiLevelType w:val="multilevel"/>
    <w:tmpl w:val="8C1A5F9E"/>
    <w:lvl w:ilvl="0">
      <w:start w:val="1"/>
      <w:numFmt w:val="upperLetter"/>
      <w:pStyle w:val="Appendix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4EC5168"/>
    <w:multiLevelType w:val="hybridMultilevel"/>
    <w:tmpl w:val="88AEE368"/>
    <w:lvl w:ilvl="0" w:tplc="7E72691A">
      <w:start w:val="1"/>
      <w:numFmt w:val="none"/>
      <w:pStyle w:val="Note"/>
      <w:lvlText w:val="NOTE: "/>
      <w:lvlJc w:val="left"/>
      <w:pPr>
        <w:tabs>
          <w:tab w:val="num" w:pos="720"/>
        </w:tabs>
        <w:ind w:left="792" w:hanging="792"/>
      </w:pPr>
      <w:rPr>
        <w:rFonts w:ascii="Arial" w:hAnsi="Arial" w:hint="default"/>
        <w:b/>
        <w:i w:val="0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C270B51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>
      <o:colormru v:ext="edit" colors="#bb0070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45"/>
    <w:rsid w:val="0000065C"/>
    <w:rsid w:val="00000FEE"/>
    <w:rsid w:val="00001897"/>
    <w:rsid w:val="0000376C"/>
    <w:rsid w:val="00003DCF"/>
    <w:rsid w:val="00003E03"/>
    <w:rsid w:val="00004B91"/>
    <w:rsid w:val="00006100"/>
    <w:rsid w:val="00006C11"/>
    <w:rsid w:val="00006CCC"/>
    <w:rsid w:val="00006FFC"/>
    <w:rsid w:val="0000787A"/>
    <w:rsid w:val="00010480"/>
    <w:rsid w:val="00010DF5"/>
    <w:rsid w:val="00012477"/>
    <w:rsid w:val="00013224"/>
    <w:rsid w:val="000168CF"/>
    <w:rsid w:val="00016A7F"/>
    <w:rsid w:val="000178F7"/>
    <w:rsid w:val="00017C23"/>
    <w:rsid w:val="0002002D"/>
    <w:rsid w:val="00020887"/>
    <w:rsid w:val="00020A69"/>
    <w:rsid w:val="00020A72"/>
    <w:rsid w:val="00022C79"/>
    <w:rsid w:val="00024814"/>
    <w:rsid w:val="00024C38"/>
    <w:rsid w:val="0002520F"/>
    <w:rsid w:val="00025645"/>
    <w:rsid w:val="000268F6"/>
    <w:rsid w:val="000268FE"/>
    <w:rsid w:val="00027B12"/>
    <w:rsid w:val="0003007B"/>
    <w:rsid w:val="00030375"/>
    <w:rsid w:val="00030A63"/>
    <w:rsid w:val="000310C3"/>
    <w:rsid w:val="00031446"/>
    <w:rsid w:val="00031F54"/>
    <w:rsid w:val="0003271E"/>
    <w:rsid w:val="00032B26"/>
    <w:rsid w:val="00033B70"/>
    <w:rsid w:val="00033FF6"/>
    <w:rsid w:val="000351C5"/>
    <w:rsid w:val="000354C9"/>
    <w:rsid w:val="00035CE8"/>
    <w:rsid w:val="000362EB"/>
    <w:rsid w:val="00036E7F"/>
    <w:rsid w:val="00036E93"/>
    <w:rsid w:val="00037B38"/>
    <w:rsid w:val="00037CF1"/>
    <w:rsid w:val="00037FF0"/>
    <w:rsid w:val="00042AEF"/>
    <w:rsid w:val="00043583"/>
    <w:rsid w:val="000444D4"/>
    <w:rsid w:val="0004524E"/>
    <w:rsid w:val="00047119"/>
    <w:rsid w:val="00047DD2"/>
    <w:rsid w:val="0005003E"/>
    <w:rsid w:val="000509C5"/>
    <w:rsid w:val="00052A59"/>
    <w:rsid w:val="00053C73"/>
    <w:rsid w:val="0005421D"/>
    <w:rsid w:val="0005458B"/>
    <w:rsid w:val="000554A7"/>
    <w:rsid w:val="00056358"/>
    <w:rsid w:val="00057C3F"/>
    <w:rsid w:val="00060871"/>
    <w:rsid w:val="00061006"/>
    <w:rsid w:val="00061B88"/>
    <w:rsid w:val="00061C5B"/>
    <w:rsid w:val="000628A9"/>
    <w:rsid w:val="00063349"/>
    <w:rsid w:val="00064C9C"/>
    <w:rsid w:val="00064DD3"/>
    <w:rsid w:val="00067322"/>
    <w:rsid w:val="000675A8"/>
    <w:rsid w:val="0007216E"/>
    <w:rsid w:val="00072B20"/>
    <w:rsid w:val="0007345D"/>
    <w:rsid w:val="00075878"/>
    <w:rsid w:val="000760E3"/>
    <w:rsid w:val="000800D2"/>
    <w:rsid w:val="000802F8"/>
    <w:rsid w:val="00080BDE"/>
    <w:rsid w:val="00081CF8"/>
    <w:rsid w:val="00081D3C"/>
    <w:rsid w:val="00081F6E"/>
    <w:rsid w:val="00082E13"/>
    <w:rsid w:val="00083528"/>
    <w:rsid w:val="000848C9"/>
    <w:rsid w:val="00085167"/>
    <w:rsid w:val="000857BF"/>
    <w:rsid w:val="00085B23"/>
    <w:rsid w:val="00085B2D"/>
    <w:rsid w:val="000865F5"/>
    <w:rsid w:val="00086D9E"/>
    <w:rsid w:val="00086FE6"/>
    <w:rsid w:val="0008701D"/>
    <w:rsid w:val="00087265"/>
    <w:rsid w:val="000908E7"/>
    <w:rsid w:val="0009118E"/>
    <w:rsid w:val="000911C3"/>
    <w:rsid w:val="00093DD3"/>
    <w:rsid w:val="0009416D"/>
    <w:rsid w:val="00094E24"/>
    <w:rsid w:val="00095088"/>
    <w:rsid w:val="00095735"/>
    <w:rsid w:val="00095ADD"/>
    <w:rsid w:val="00097327"/>
    <w:rsid w:val="000A0700"/>
    <w:rsid w:val="000A0867"/>
    <w:rsid w:val="000A0975"/>
    <w:rsid w:val="000A2771"/>
    <w:rsid w:val="000A4A31"/>
    <w:rsid w:val="000A4FE8"/>
    <w:rsid w:val="000A6F4D"/>
    <w:rsid w:val="000A76C1"/>
    <w:rsid w:val="000A7CCF"/>
    <w:rsid w:val="000A7F86"/>
    <w:rsid w:val="000B17DD"/>
    <w:rsid w:val="000B1853"/>
    <w:rsid w:val="000B2C59"/>
    <w:rsid w:val="000B2E8A"/>
    <w:rsid w:val="000B2ED9"/>
    <w:rsid w:val="000B300B"/>
    <w:rsid w:val="000B3E44"/>
    <w:rsid w:val="000B594F"/>
    <w:rsid w:val="000B6783"/>
    <w:rsid w:val="000B681E"/>
    <w:rsid w:val="000B7752"/>
    <w:rsid w:val="000C1012"/>
    <w:rsid w:val="000C128B"/>
    <w:rsid w:val="000C13FC"/>
    <w:rsid w:val="000C1FFE"/>
    <w:rsid w:val="000C20E7"/>
    <w:rsid w:val="000C6B70"/>
    <w:rsid w:val="000C6D49"/>
    <w:rsid w:val="000C70F6"/>
    <w:rsid w:val="000C7417"/>
    <w:rsid w:val="000C76E7"/>
    <w:rsid w:val="000D03B3"/>
    <w:rsid w:val="000D0D2E"/>
    <w:rsid w:val="000D102D"/>
    <w:rsid w:val="000D1EA3"/>
    <w:rsid w:val="000D231D"/>
    <w:rsid w:val="000D2721"/>
    <w:rsid w:val="000D39D8"/>
    <w:rsid w:val="000D412A"/>
    <w:rsid w:val="000D5908"/>
    <w:rsid w:val="000D73F2"/>
    <w:rsid w:val="000E0D60"/>
    <w:rsid w:val="000E152E"/>
    <w:rsid w:val="000E2513"/>
    <w:rsid w:val="000E38ED"/>
    <w:rsid w:val="000E3F40"/>
    <w:rsid w:val="000E4C95"/>
    <w:rsid w:val="000E57CF"/>
    <w:rsid w:val="000E66FB"/>
    <w:rsid w:val="000F0DDD"/>
    <w:rsid w:val="000F1113"/>
    <w:rsid w:val="000F143C"/>
    <w:rsid w:val="000F2599"/>
    <w:rsid w:val="000F375F"/>
    <w:rsid w:val="000F4078"/>
    <w:rsid w:val="000F44DC"/>
    <w:rsid w:val="000F4DD6"/>
    <w:rsid w:val="000F58B8"/>
    <w:rsid w:val="000F5A2F"/>
    <w:rsid w:val="000F7086"/>
    <w:rsid w:val="000F71DA"/>
    <w:rsid w:val="0010000A"/>
    <w:rsid w:val="001009F7"/>
    <w:rsid w:val="00100F59"/>
    <w:rsid w:val="00101785"/>
    <w:rsid w:val="001019CA"/>
    <w:rsid w:val="00102855"/>
    <w:rsid w:val="00102ACD"/>
    <w:rsid w:val="00103905"/>
    <w:rsid w:val="001041EC"/>
    <w:rsid w:val="00104BCE"/>
    <w:rsid w:val="00104F38"/>
    <w:rsid w:val="0010524D"/>
    <w:rsid w:val="0010539C"/>
    <w:rsid w:val="00105D33"/>
    <w:rsid w:val="001066A5"/>
    <w:rsid w:val="00110B94"/>
    <w:rsid w:val="00110BFC"/>
    <w:rsid w:val="00111470"/>
    <w:rsid w:val="00112C52"/>
    <w:rsid w:val="0011343C"/>
    <w:rsid w:val="00113BC9"/>
    <w:rsid w:val="001144B1"/>
    <w:rsid w:val="00114F04"/>
    <w:rsid w:val="001158D1"/>
    <w:rsid w:val="00116338"/>
    <w:rsid w:val="00120CD5"/>
    <w:rsid w:val="00121E4A"/>
    <w:rsid w:val="00122376"/>
    <w:rsid w:val="0012246F"/>
    <w:rsid w:val="001231D1"/>
    <w:rsid w:val="00123AC0"/>
    <w:rsid w:val="00125BCD"/>
    <w:rsid w:val="00125D88"/>
    <w:rsid w:val="001264F9"/>
    <w:rsid w:val="001267E4"/>
    <w:rsid w:val="00127071"/>
    <w:rsid w:val="00130143"/>
    <w:rsid w:val="00131F00"/>
    <w:rsid w:val="001320FF"/>
    <w:rsid w:val="00132AAE"/>
    <w:rsid w:val="001335FA"/>
    <w:rsid w:val="00135B1E"/>
    <w:rsid w:val="00136228"/>
    <w:rsid w:val="00136A4A"/>
    <w:rsid w:val="00137153"/>
    <w:rsid w:val="00140857"/>
    <w:rsid w:val="0014130A"/>
    <w:rsid w:val="00141D2A"/>
    <w:rsid w:val="001423D0"/>
    <w:rsid w:val="00143200"/>
    <w:rsid w:val="00143E20"/>
    <w:rsid w:val="001443F1"/>
    <w:rsid w:val="00145166"/>
    <w:rsid w:val="00145BBE"/>
    <w:rsid w:val="001462A7"/>
    <w:rsid w:val="001468C8"/>
    <w:rsid w:val="00146CB5"/>
    <w:rsid w:val="00147256"/>
    <w:rsid w:val="00147C18"/>
    <w:rsid w:val="00147FA7"/>
    <w:rsid w:val="00150431"/>
    <w:rsid w:val="00150436"/>
    <w:rsid w:val="00152094"/>
    <w:rsid w:val="00152856"/>
    <w:rsid w:val="00153773"/>
    <w:rsid w:val="00155F53"/>
    <w:rsid w:val="00156329"/>
    <w:rsid w:val="001569AF"/>
    <w:rsid w:val="00156BC0"/>
    <w:rsid w:val="00160831"/>
    <w:rsid w:val="00164046"/>
    <w:rsid w:val="001645C3"/>
    <w:rsid w:val="00164CCD"/>
    <w:rsid w:val="00165AF2"/>
    <w:rsid w:val="0016627A"/>
    <w:rsid w:val="00166930"/>
    <w:rsid w:val="00166A3D"/>
    <w:rsid w:val="0016799A"/>
    <w:rsid w:val="001707E5"/>
    <w:rsid w:val="00170919"/>
    <w:rsid w:val="00171545"/>
    <w:rsid w:val="00171EE6"/>
    <w:rsid w:val="001720AD"/>
    <w:rsid w:val="00173175"/>
    <w:rsid w:val="00173223"/>
    <w:rsid w:val="00173BA8"/>
    <w:rsid w:val="00173D11"/>
    <w:rsid w:val="00174B17"/>
    <w:rsid w:val="00174C8A"/>
    <w:rsid w:val="001750AF"/>
    <w:rsid w:val="001753FE"/>
    <w:rsid w:val="00175B61"/>
    <w:rsid w:val="0017612D"/>
    <w:rsid w:val="001768E7"/>
    <w:rsid w:val="001772AC"/>
    <w:rsid w:val="001800E7"/>
    <w:rsid w:val="00181671"/>
    <w:rsid w:val="00182A63"/>
    <w:rsid w:val="00182BB6"/>
    <w:rsid w:val="00182FFC"/>
    <w:rsid w:val="00183960"/>
    <w:rsid w:val="001846D6"/>
    <w:rsid w:val="00187641"/>
    <w:rsid w:val="001878A4"/>
    <w:rsid w:val="00190AB1"/>
    <w:rsid w:val="00190FDF"/>
    <w:rsid w:val="00194636"/>
    <w:rsid w:val="0019562F"/>
    <w:rsid w:val="00195774"/>
    <w:rsid w:val="001962B1"/>
    <w:rsid w:val="00196D39"/>
    <w:rsid w:val="001971F3"/>
    <w:rsid w:val="001977B3"/>
    <w:rsid w:val="00197DAE"/>
    <w:rsid w:val="001A037E"/>
    <w:rsid w:val="001A1157"/>
    <w:rsid w:val="001A11D1"/>
    <w:rsid w:val="001A1271"/>
    <w:rsid w:val="001A3071"/>
    <w:rsid w:val="001A3EB2"/>
    <w:rsid w:val="001A47C1"/>
    <w:rsid w:val="001A4D43"/>
    <w:rsid w:val="001A4ED3"/>
    <w:rsid w:val="001A51FD"/>
    <w:rsid w:val="001A5E18"/>
    <w:rsid w:val="001A6737"/>
    <w:rsid w:val="001B06CB"/>
    <w:rsid w:val="001B1EEA"/>
    <w:rsid w:val="001B31BE"/>
    <w:rsid w:val="001B41EE"/>
    <w:rsid w:val="001B4511"/>
    <w:rsid w:val="001B49B1"/>
    <w:rsid w:val="001B53FF"/>
    <w:rsid w:val="001B561A"/>
    <w:rsid w:val="001B761A"/>
    <w:rsid w:val="001B7DA3"/>
    <w:rsid w:val="001C0E1F"/>
    <w:rsid w:val="001C0EA0"/>
    <w:rsid w:val="001C1449"/>
    <w:rsid w:val="001C1942"/>
    <w:rsid w:val="001C1C43"/>
    <w:rsid w:val="001C1DD8"/>
    <w:rsid w:val="001C20A2"/>
    <w:rsid w:val="001C3C52"/>
    <w:rsid w:val="001C3FF2"/>
    <w:rsid w:val="001C45FD"/>
    <w:rsid w:val="001C490B"/>
    <w:rsid w:val="001C4F4D"/>
    <w:rsid w:val="001C5290"/>
    <w:rsid w:val="001C5572"/>
    <w:rsid w:val="001C58A2"/>
    <w:rsid w:val="001C5B65"/>
    <w:rsid w:val="001C65DD"/>
    <w:rsid w:val="001C6C0C"/>
    <w:rsid w:val="001C6D6D"/>
    <w:rsid w:val="001C6E64"/>
    <w:rsid w:val="001D02BD"/>
    <w:rsid w:val="001D2C7F"/>
    <w:rsid w:val="001D2EAE"/>
    <w:rsid w:val="001D30AD"/>
    <w:rsid w:val="001D46BC"/>
    <w:rsid w:val="001D5132"/>
    <w:rsid w:val="001D564E"/>
    <w:rsid w:val="001D5ED2"/>
    <w:rsid w:val="001D613E"/>
    <w:rsid w:val="001D70A3"/>
    <w:rsid w:val="001D72BB"/>
    <w:rsid w:val="001E0B9C"/>
    <w:rsid w:val="001E10C6"/>
    <w:rsid w:val="001E2901"/>
    <w:rsid w:val="001E320B"/>
    <w:rsid w:val="001E4545"/>
    <w:rsid w:val="001E6581"/>
    <w:rsid w:val="001F27AA"/>
    <w:rsid w:val="001F334A"/>
    <w:rsid w:val="001F363D"/>
    <w:rsid w:val="001F36FE"/>
    <w:rsid w:val="001F3834"/>
    <w:rsid w:val="001F4DE4"/>
    <w:rsid w:val="001F5348"/>
    <w:rsid w:val="001F56EE"/>
    <w:rsid w:val="001F5953"/>
    <w:rsid w:val="001F61F2"/>
    <w:rsid w:val="001F6E92"/>
    <w:rsid w:val="001F7F92"/>
    <w:rsid w:val="0020097F"/>
    <w:rsid w:val="002010B1"/>
    <w:rsid w:val="00201FEA"/>
    <w:rsid w:val="00202525"/>
    <w:rsid w:val="0020423A"/>
    <w:rsid w:val="0020494C"/>
    <w:rsid w:val="00204FB0"/>
    <w:rsid w:val="002050A1"/>
    <w:rsid w:val="0020570D"/>
    <w:rsid w:val="002064F6"/>
    <w:rsid w:val="00207CB9"/>
    <w:rsid w:val="00207D73"/>
    <w:rsid w:val="00207D84"/>
    <w:rsid w:val="002106C1"/>
    <w:rsid w:val="0021172C"/>
    <w:rsid w:val="00211BE4"/>
    <w:rsid w:val="00211CF7"/>
    <w:rsid w:val="002121CA"/>
    <w:rsid w:val="00212C93"/>
    <w:rsid w:val="00214508"/>
    <w:rsid w:val="002147C5"/>
    <w:rsid w:val="002161DF"/>
    <w:rsid w:val="0021645A"/>
    <w:rsid w:val="002168EE"/>
    <w:rsid w:val="0021720C"/>
    <w:rsid w:val="00220BB9"/>
    <w:rsid w:val="00221F51"/>
    <w:rsid w:val="002226BF"/>
    <w:rsid w:val="00223371"/>
    <w:rsid w:val="0022347E"/>
    <w:rsid w:val="00224221"/>
    <w:rsid w:val="00224292"/>
    <w:rsid w:val="002245B0"/>
    <w:rsid w:val="00225468"/>
    <w:rsid w:val="0022595E"/>
    <w:rsid w:val="00225E0C"/>
    <w:rsid w:val="00226219"/>
    <w:rsid w:val="00226640"/>
    <w:rsid w:val="002273BD"/>
    <w:rsid w:val="002311C6"/>
    <w:rsid w:val="00231EF1"/>
    <w:rsid w:val="00233CC6"/>
    <w:rsid w:val="00234099"/>
    <w:rsid w:val="00234538"/>
    <w:rsid w:val="002356C8"/>
    <w:rsid w:val="0023675F"/>
    <w:rsid w:val="00237C4A"/>
    <w:rsid w:val="002402F2"/>
    <w:rsid w:val="00240548"/>
    <w:rsid w:val="00241D15"/>
    <w:rsid w:val="00241D93"/>
    <w:rsid w:val="002434FF"/>
    <w:rsid w:val="00243A2B"/>
    <w:rsid w:val="00244979"/>
    <w:rsid w:val="00247DDB"/>
    <w:rsid w:val="002500EB"/>
    <w:rsid w:val="00250637"/>
    <w:rsid w:val="002517FF"/>
    <w:rsid w:val="00251AC9"/>
    <w:rsid w:val="00253530"/>
    <w:rsid w:val="00254CF5"/>
    <w:rsid w:val="00255125"/>
    <w:rsid w:val="0025546D"/>
    <w:rsid w:val="0025557C"/>
    <w:rsid w:val="00256C71"/>
    <w:rsid w:val="00256CB9"/>
    <w:rsid w:val="0025747B"/>
    <w:rsid w:val="002579AE"/>
    <w:rsid w:val="002607F7"/>
    <w:rsid w:val="0026083D"/>
    <w:rsid w:val="0026137B"/>
    <w:rsid w:val="00261673"/>
    <w:rsid w:val="00262023"/>
    <w:rsid w:val="002623AB"/>
    <w:rsid w:val="00262C47"/>
    <w:rsid w:val="00263161"/>
    <w:rsid w:val="002632E5"/>
    <w:rsid w:val="0026330B"/>
    <w:rsid w:val="00264671"/>
    <w:rsid w:val="00265B7A"/>
    <w:rsid w:val="00265FD1"/>
    <w:rsid w:val="0026667C"/>
    <w:rsid w:val="002705FE"/>
    <w:rsid w:val="00270710"/>
    <w:rsid w:val="00270808"/>
    <w:rsid w:val="002721CE"/>
    <w:rsid w:val="002724FB"/>
    <w:rsid w:val="002728C5"/>
    <w:rsid w:val="00272BC8"/>
    <w:rsid w:val="00272E62"/>
    <w:rsid w:val="0027475E"/>
    <w:rsid w:val="002752F8"/>
    <w:rsid w:val="0027533E"/>
    <w:rsid w:val="00276057"/>
    <w:rsid w:val="00282ABF"/>
    <w:rsid w:val="00282DF8"/>
    <w:rsid w:val="00282F82"/>
    <w:rsid w:val="00283341"/>
    <w:rsid w:val="002835ED"/>
    <w:rsid w:val="00284B17"/>
    <w:rsid w:val="00285E3A"/>
    <w:rsid w:val="0028641D"/>
    <w:rsid w:val="002865BF"/>
    <w:rsid w:val="002874C8"/>
    <w:rsid w:val="00287D1E"/>
    <w:rsid w:val="00287FED"/>
    <w:rsid w:val="002904EE"/>
    <w:rsid w:val="00290574"/>
    <w:rsid w:val="0029135D"/>
    <w:rsid w:val="00294EE4"/>
    <w:rsid w:val="00295053"/>
    <w:rsid w:val="00296F6B"/>
    <w:rsid w:val="00297056"/>
    <w:rsid w:val="00297104"/>
    <w:rsid w:val="00297E66"/>
    <w:rsid w:val="002A065C"/>
    <w:rsid w:val="002A08F2"/>
    <w:rsid w:val="002A0A35"/>
    <w:rsid w:val="002A1019"/>
    <w:rsid w:val="002A238F"/>
    <w:rsid w:val="002A2829"/>
    <w:rsid w:val="002A2BD5"/>
    <w:rsid w:val="002A32E4"/>
    <w:rsid w:val="002A33EB"/>
    <w:rsid w:val="002A4D35"/>
    <w:rsid w:val="002A544F"/>
    <w:rsid w:val="002A569F"/>
    <w:rsid w:val="002A5EF0"/>
    <w:rsid w:val="002A6175"/>
    <w:rsid w:val="002A65C7"/>
    <w:rsid w:val="002A7757"/>
    <w:rsid w:val="002B0A70"/>
    <w:rsid w:val="002B1083"/>
    <w:rsid w:val="002B6609"/>
    <w:rsid w:val="002B740B"/>
    <w:rsid w:val="002C0A10"/>
    <w:rsid w:val="002C0D45"/>
    <w:rsid w:val="002C3966"/>
    <w:rsid w:val="002C3FC0"/>
    <w:rsid w:val="002C475E"/>
    <w:rsid w:val="002C511A"/>
    <w:rsid w:val="002C59BA"/>
    <w:rsid w:val="002C5D7D"/>
    <w:rsid w:val="002C5F2F"/>
    <w:rsid w:val="002C690C"/>
    <w:rsid w:val="002C7604"/>
    <w:rsid w:val="002C7E10"/>
    <w:rsid w:val="002D0888"/>
    <w:rsid w:val="002D08D6"/>
    <w:rsid w:val="002D3351"/>
    <w:rsid w:val="002D4613"/>
    <w:rsid w:val="002D64DA"/>
    <w:rsid w:val="002D7200"/>
    <w:rsid w:val="002D7DF6"/>
    <w:rsid w:val="002D7ED6"/>
    <w:rsid w:val="002D7FB6"/>
    <w:rsid w:val="002E0407"/>
    <w:rsid w:val="002E07B8"/>
    <w:rsid w:val="002E0B0D"/>
    <w:rsid w:val="002E0B85"/>
    <w:rsid w:val="002E0E6F"/>
    <w:rsid w:val="002E13F6"/>
    <w:rsid w:val="002E2957"/>
    <w:rsid w:val="002E2BE4"/>
    <w:rsid w:val="002E2F6E"/>
    <w:rsid w:val="002E49F6"/>
    <w:rsid w:val="002E5C57"/>
    <w:rsid w:val="002E691C"/>
    <w:rsid w:val="002E6937"/>
    <w:rsid w:val="002E78C9"/>
    <w:rsid w:val="002E7C88"/>
    <w:rsid w:val="002E7F73"/>
    <w:rsid w:val="002F0460"/>
    <w:rsid w:val="002F0F00"/>
    <w:rsid w:val="002F0F43"/>
    <w:rsid w:val="002F0F47"/>
    <w:rsid w:val="002F1F64"/>
    <w:rsid w:val="002F2AC7"/>
    <w:rsid w:val="002F39F9"/>
    <w:rsid w:val="002F3F57"/>
    <w:rsid w:val="002F41AC"/>
    <w:rsid w:val="002F45A4"/>
    <w:rsid w:val="002F4744"/>
    <w:rsid w:val="002F48B8"/>
    <w:rsid w:val="002F5FC7"/>
    <w:rsid w:val="0030086B"/>
    <w:rsid w:val="0030089A"/>
    <w:rsid w:val="00300DA5"/>
    <w:rsid w:val="00300F6B"/>
    <w:rsid w:val="00301703"/>
    <w:rsid w:val="00301D40"/>
    <w:rsid w:val="003020B5"/>
    <w:rsid w:val="0030329D"/>
    <w:rsid w:val="00304ED7"/>
    <w:rsid w:val="003051C7"/>
    <w:rsid w:val="0030538D"/>
    <w:rsid w:val="00305B54"/>
    <w:rsid w:val="00306BC4"/>
    <w:rsid w:val="003072C7"/>
    <w:rsid w:val="00307894"/>
    <w:rsid w:val="00307EE0"/>
    <w:rsid w:val="00310BB0"/>
    <w:rsid w:val="00311223"/>
    <w:rsid w:val="003119CA"/>
    <w:rsid w:val="00311A3F"/>
    <w:rsid w:val="00311B11"/>
    <w:rsid w:val="0031350C"/>
    <w:rsid w:val="0031601A"/>
    <w:rsid w:val="00316107"/>
    <w:rsid w:val="00316727"/>
    <w:rsid w:val="00316FE4"/>
    <w:rsid w:val="00317277"/>
    <w:rsid w:val="0031737F"/>
    <w:rsid w:val="00321CC2"/>
    <w:rsid w:val="00323A81"/>
    <w:rsid w:val="00323D07"/>
    <w:rsid w:val="003248F1"/>
    <w:rsid w:val="00324B67"/>
    <w:rsid w:val="00325939"/>
    <w:rsid w:val="0032597C"/>
    <w:rsid w:val="003303B6"/>
    <w:rsid w:val="00330DE5"/>
    <w:rsid w:val="00332560"/>
    <w:rsid w:val="00333C89"/>
    <w:rsid w:val="003349EC"/>
    <w:rsid w:val="003412D7"/>
    <w:rsid w:val="0034170A"/>
    <w:rsid w:val="00342557"/>
    <w:rsid w:val="0034313C"/>
    <w:rsid w:val="00344CF5"/>
    <w:rsid w:val="003458DA"/>
    <w:rsid w:val="0034670C"/>
    <w:rsid w:val="00347184"/>
    <w:rsid w:val="00347E9D"/>
    <w:rsid w:val="003518DD"/>
    <w:rsid w:val="00351B47"/>
    <w:rsid w:val="0035227E"/>
    <w:rsid w:val="003530E6"/>
    <w:rsid w:val="00355084"/>
    <w:rsid w:val="00356888"/>
    <w:rsid w:val="0035694C"/>
    <w:rsid w:val="0036043B"/>
    <w:rsid w:val="00361777"/>
    <w:rsid w:val="00362C3C"/>
    <w:rsid w:val="003639CF"/>
    <w:rsid w:val="0036508A"/>
    <w:rsid w:val="00365198"/>
    <w:rsid w:val="003675FC"/>
    <w:rsid w:val="003679DC"/>
    <w:rsid w:val="00367E95"/>
    <w:rsid w:val="003705A5"/>
    <w:rsid w:val="00370AC6"/>
    <w:rsid w:val="00371D02"/>
    <w:rsid w:val="00372B1A"/>
    <w:rsid w:val="00372D2A"/>
    <w:rsid w:val="003730D4"/>
    <w:rsid w:val="00374091"/>
    <w:rsid w:val="00374C28"/>
    <w:rsid w:val="0037555A"/>
    <w:rsid w:val="003768D8"/>
    <w:rsid w:val="00377330"/>
    <w:rsid w:val="00377448"/>
    <w:rsid w:val="003778E0"/>
    <w:rsid w:val="00380058"/>
    <w:rsid w:val="00380877"/>
    <w:rsid w:val="00380BC5"/>
    <w:rsid w:val="00380C78"/>
    <w:rsid w:val="00381367"/>
    <w:rsid w:val="003815C7"/>
    <w:rsid w:val="0038351E"/>
    <w:rsid w:val="00383BE7"/>
    <w:rsid w:val="00383EF3"/>
    <w:rsid w:val="003877CE"/>
    <w:rsid w:val="00390CD8"/>
    <w:rsid w:val="00390EEC"/>
    <w:rsid w:val="0039194F"/>
    <w:rsid w:val="003936D6"/>
    <w:rsid w:val="003942F7"/>
    <w:rsid w:val="00394583"/>
    <w:rsid w:val="00394F03"/>
    <w:rsid w:val="00396BBA"/>
    <w:rsid w:val="00396FC7"/>
    <w:rsid w:val="00397166"/>
    <w:rsid w:val="003971EE"/>
    <w:rsid w:val="003A04C0"/>
    <w:rsid w:val="003A1885"/>
    <w:rsid w:val="003A21C8"/>
    <w:rsid w:val="003A5754"/>
    <w:rsid w:val="003A6347"/>
    <w:rsid w:val="003A681A"/>
    <w:rsid w:val="003A6E71"/>
    <w:rsid w:val="003A747F"/>
    <w:rsid w:val="003A7C9F"/>
    <w:rsid w:val="003B0494"/>
    <w:rsid w:val="003B0B15"/>
    <w:rsid w:val="003B0E04"/>
    <w:rsid w:val="003B1BFA"/>
    <w:rsid w:val="003B3A58"/>
    <w:rsid w:val="003B3D72"/>
    <w:rsid w:val="003B592E"/>
    <w:rsid w:val="003B5B3D"/>
    <w:rsid w:val="003B6761"/>
    <w:rsid w:val="003B6CF7"/>
    <w:rsid w:val="003C045D"/>
    <w:rsid w:val="003C07BB"/>
    <w:rsid w:val="003C086C"/>
    <w:rsid w:val="003C101E"/>
    <w:rsid w:val="003C20D1"/>
    <w:rsid w:val="003C20E7"/>
    <w:rsid w:val="003C28C3"/>
    <w:rsid w:val="003C29AB"/>
    <w:rsid w:val="003C2D08"/>
    <w:rsid w:val="003C36D6"/>
    <w:rsid w:val="003C3C38"/>
    <w:rsid w:val="003C3D9F"/>
    <w:rsid w:val="003C4C29"/>
    <w:rsid w:val="003C5017"/>
    <w:rsid w:val="003C593D"/>
    <w:rsid w:val="003C5EB0"/>
    <w:rsid w:val="003C7109"/>
    <w:rsid w:val="003C7770"/>
    <w:rsid w:val="003C7ECC"/>
    <w:rsid w:val="003D0E45"/>
    <w:rsid w:val="003D127C"/>
    <w:rsid w:val="003D18E9"/>
    <w:rsid w:val="003D19E0"/>
    <w:rsid w:val="003D1F0A"/>
    <w:rsid w:val="003D2008"/>
    <w:rsid w:val="003D2FCC"/>
    <w:rsid w:val="003D31C6"/>
    <w:rsid w:val="003D3604"/>
    <w:rsid w:val="003D43C4"/>
    <w:rsid w:val="003D59B6"/>
    <w:rsid w:val="003D5A89"/>
    <w:rsid w:val="003D5C37"/>
    <w:rsid w:val="003D6AD9"/>
    <w:rsid w:val="003E0B09"/>
    <w:rsid w:val="003E11A8"/>
    <w:rsid w:val="003E149E"/>
    <w:rsid w:val="003E16EF"/>
    <w:rsid w:val="003E1987"/>
    <w:rsid w:val="003E28C4"/>
    <w:rsid w:val="003E3383"/>
    <w:rsid w:val="003E4A6B"/>
    <w:rsid w:val="003E4E79"/>
    <w:rsid w:val="003E57C7"/>
    <w:rsid w:val="003E5B29"/>
    <w:rsid w:val="003E6372"/>
    <w:rsid w:val="003E68F7"/>
    <w:rsid w:val="003E6FD7"/>
    <w:rsid w:val="003F378A"/>
    <w:rsid w:val="003F43F6"/>
    <w:rsid w:val="003F5E25"/>
    <w:rsid w:val="003F6AEA"/>
    <w:rsid w:val="00400076"/>
    <w:rsid w:val="004000D8"/>
    <w:rsid w:val="0040071B"/>
    <w:rsid w:val="0040088F"/>
    <w:rsid w:val="004008FE"/>
    <w:rsid w:val="00400E61"/>
    <w:rsid w:val="00401351"/>
    <w:rsid w:val="00401619"/>
    <w:rsid w:val="00401C2B"/>
    <w:rsid w:val="00401F57"/>
    <w:rsid w:val="0040380A"/>
    <w:rsid w:val="004042D3"/>
    <w:rsid w:val="00404584"/>
    <w:rsid w:val="00404A7B"/>
    <w:rsid w:val="00404BCB"/>
    <w:rsid w:val="00404C6A"/>
    <w:rsid w:val="00405FF4"/>
    <w:rsid w:val="00406FF2"/>
    <w:rsid w:val="00407876"/>
    <w:rsid w:val="0041017F"/>
    <w:rsid w:val="00410F72"/>
    <w:rsid w:val="00410FEA"/>
    <w:rsid w:val="00411DA6"/>
    <w:rsid w:val="004124BE"/>
    <w:rsid w:val="004124F6"/>
    <w:rsid w:val="0041374B"/>
    <w:rsid w:val="00414DE5"/>
    <w:rsid w:val="00414E5F"/>
    <w:rsid w:val="004152EA"/>
    <w:rsid w:val="00423DE4"/>
    <w:rsid w:val="00423E0E"/>
    <w:rsid w:val="004249CE"/>
    <w:rsid w:val="00426F6D"/>
    <w:rsid w:val="00430D95"/>
    <w:rsid w:val="00431002"/>
    <w:rsid w:val="004312F0"/>
    <w:rsid w:val="00431304"/>
    <w:rsid w:val="00431625"/>
    <w:rsid w:val="00432924"/>
    <w:rsid w:val="00433001"/>
    <w:rsid w:val="004333A2"/>
    <w:rsid w:val="004339E1"/>
    <w:rsid w:val="00434C0B"/>
    <w:rsid w:val="004363B3"/>
    <w:rsid w:val="00436540"/>
    <w:rsid w:val="004366A6"/>
    <w:rsid w:val="00442049"/>
    <w:rsid w:val="00442482"/>
    <w:rsid w:val="00443375"/>
    <w:rsid w:val="0044486F"/>
    <w:rsid w:val="0044576B"/>
    <w:rsid w:val="00445804"/>
    <w:rsid w:val="00447B5F"/>
    <w:rsid w:val="00447D62"/>
    <w:rsid w:val="00447DE4"/>
    <w:rsid w:val="00451488"/>
    <w:rsid w:val="0045195F"/>
    <w:rsid w:val="00454559"/>
    <w:rsid w:val="0045474E"/>
    <w:rsid w:val="004563C4"/>
    <w:rsid w:val="00456AD6"/>
    <w:rsid w:val="00457B0F"/>
    <w:rsid w:val="00457F08"/>
    <w:rsid w:val="00460EEF"/>
    <w:rsid w:val="00461BD7"/>
    <w:rsid w:val="00461CA4"/>
    <w:rsid w:val="00461D66"/>
    <w:rsid w:val="00461DF7"/>
    <w:rsid w:val="00462266"/>
    <w:rsid w:val="0046286F"/>
    <w:rsid w:val="004628CC"/>
    <w:rsid w:val="00463D5D"/>
    <w:rsid w:val="00463EA6"/>
    <w:rsid w:val="004641CF"/>
    <w:rsid w:val="00464CAA"/>
    <w:rsid w:val="00464DC0"/>
    <w:rsid w:val="00466189"/>
    <w:rsid w:val="004700B4"/>
    <w:rsid w:val="004715FB"/>
    <w:rsid w:val="00471B8E"/>
    <w:rsid w:val="00471F16"/>
    <w:rsid w:val="00473F95"/>
    <w:rsid w:val="00475684"/>
    <w:rsid w:val="004756BE"/>
    <w:rsid w:val="00475F28"/>
    <w:rsid w:val="0047667E"/>
    <w:rsid w:val="004771CF"/>
    <w:rsid w:val="00477B6F"/>
    <w:rsid w:val="00477CC5"/>
    <w:rsid w:val="00477D77"/>
    <w:rsid w:val="0048039F"/>
    <w:rsid w:val="004817F5"/>
    <w:rsid w:val="00481D5A"/>
    <w:rsid w:val="0048271D"/>
    <w:rsid w:val="00483C98"/>
    <w:rsid w:val="0048420D"/>
    <w:rsid w:val="00484872"/>
    <w:rsid w:val="004872A4"/>
    <w:rsid w:val="00487F6D"/>
    <w:rsid w:val="00491776"/>
    <w:rsid w:val="004940B4"/>
    <w:rsid w:val="0049437E"/>
    <w:rsid w:val="00495778"/>
    <w:rsid w:val="00496800"/>
    <w:rsid w:val="0049740E"/>
    <w:rsid w:val="00497818"/>
    <w:rsid w:val="004A012F"/>
    <w:rsid w:val="004A09E6"/>
    <w:rsid w:val="004A108D"/>
    <w:rsid w:val="004A1744"/>
    <w:rsid w:val="004A1796"/>
    <w:rsid w:val="004A2204"/>
    <w:rsid w:val="004A281F"/>
    <w:rsid w:val="004A2C06"/>
    <w:rsid w:val="004A2C2F"/>
    <w:rsid w:val="004A41CD"/>
    <w:rsid w:val="004A48E8"/>
    <w:rsid w:val="004A5594"/>
    <w:rsid w:val="004A6595"/>
    <w:rsid w:val="004B019E"/>
    <w:rsid w:val="004B102E"/>
    <w:rsid w:val="004B1CF1"/>
    <w:rsid w:val="004B2D9F"/>
    <w:rsid w:val="004B4B03"/>
    <w:rsid w:val="004B50C4"/>
    <w:rsid w:val="004B59B5"/>
    <w:rsid w:val="004B618C"/>
    <w:rsid w:val="004B77F9"/>
    <w:rsid w:val="004B7B65"/>
    <w:rsid w:val="004C1E72"/>
    <w:rsid w:val="004C2548"/>
    <w:rsid w:val="004C318A"/>
    <w:rsid w:val="004C35EE"/>
    <w:rsid w:val="004C39CC"/>
    <w:rsid w:val="004C437F"/>
    <w:rsid w:val="004C5402"/>
    <w:rsid w:val="004D09D0"/>
    <w:rsid w:val="004D1CC4"/>
    <w:rsid w:val="004D22B4"/>
    <w:rsid w:val="004D234D"/>
    <w:rsid w:val="004D274F"/>
    <w:rsid w:val="004D426B"/>
    <w:rsid w:val="004D46A1"/>
    <w:rsid w:val="004D47F0"/>
    <w:rsid w:val="004D4CA1"/>
    <w:rsid w:val="004D5255"/>
    <w:rsid w:val="004D596B"/>
    <w:rsid w:val="004D5A2C"/>
    <w:rsid w:val="004D5ACF"/>
    <w:rsid w:val="004D687F"/>
    <w:rsid w:val="004D6B33"/>
    <w:rsid w:val="004D71CF"/>
    <w:rsid w:val="004E0F20"/>
    <w:rsid w:val="004E1B3C"/>
    <w:rsid w:val="004E2719"/>
    <w:rsid w:val="004E2B59"/>
    <w:rsid w:val="004E538C"/>
    <w:rsid w:val="004E5C49"/>
    <w:rsid w:val="004E6021"/>
    <w:rsid w:val="004E61D1"/>
    <w:rsid w:val="004E657F"/>
    <w:rsid w:val="004E663F"/>
    <w:rsid w:val="004E7706"/>
    <w:rsid w:val="004E78AE"/>
    <w:rsid w:val="004F1935"/>
    <w:rsid w:val="004F35F2"/>
    <w:rsid w:val="004F3B2D"/>
    <w:rsid w:val="004F3CA1"/>
    <w:rsid w:val="004F4CF1"/>
    <w:rsid w:val="004F707A"/>
    <w:rsid w:val="004F711A"/>
    <w:rsid w:val="00500226"/>
    <w:rsid w:val="005010D5"/>
    <w:rsid w:val="005035D3"/>
    <w:rsid w:val="0050441E"/>
    <w:rsid w:val="00505E2C"/>
    <w:rsid w:val="00505E54"/>
    <w:rsid w:val="0050624F"/>
    <w:rsid w:val="005067B0"/>
    <w:rsid w:val="00506DFA"/>
    <w:rsid w:val="00510CF6"/>
    <w:rsid w:val="0051112F"/>
    <w:rsid w:val="005112E0"/>
    <w:rsid w:val="005119D5"/>
    <w:rsid w:val="00513276"/>
    <w:rsid w:val="00513481"/>
    <w:rsid w:val="00513BF0"/>
    <w:rsid w:val="005145F1"/>
    <w:rsid w:val="005146A5"/>
    <w:rsid w:val="0051530E"/>
    <w:rsid w:val="00515E2D"/>
    <w:rsid w:val="00516085"/>
    <w:rsid w:val="00516D03"/>
    <w:rsid w:val="005171B8"/>
    <w:rsid w:val="00517A16"/>
    <w:rsid w:val="00517A6A"/>
    <w:rsid w:val="00521BF8"/>
    <w:rsid w:val="00522175"/>
    <w:rsid w:val="00522D32"/>
    <w:rsid w:val="005233C7"/>
    <w:rsid w:val="00523D21"/>
    <w:rsid w:val="0052426E"/>
    <w:rsid w:val="00525004"/>
    <w:rsid w:val="0052719F"/>
    <w:rsid w:val="00527992"/>
    <w:rsid w:val="005309F4"/>
    <w:rsid w:val="005329C2"/>
    <w:rsid w:val="00533DE4"/>
    <w:rsid w:val="0053407C"/>
    <w:rsid w:val="00534EB0"/>
    <w:rsid w:val="00534FFA"/>
    <w:rsid w:val="00535BEE"/>
    <w:rsid w:val="00536F6A"/>
    <w:rsid w:val="005375ED"/>
    <w:rsid w:val="00537C60"/>
    <w:rsid w:val="00540C24"/>
    <w:rsid w:val="00540D94"/>
    <w:rsid w:val="0054198B"/>
    <w:rsid w:val="00542EBD"/>
    <w:rsid w:val="00543AA9"/>
    <w:rsid w:val="00543FE8"/>
    <w:rsid w:val="00544A3E"/>
    <w:rsid w:val="0054537D"/>
    <w:rsid w:val="0054555E"/>
    <w:rsid w:val="00546E1F"/>
    <w:rsid w:val="00546F31"/>
    <w:rsid w:val="0054729C"/>
    <w:rsid w:val="00547926"/>
    <w:rsid w:val="00547B06"/>
    <w:rsid w:val="00547E02"/>
    <w:rsid w:val="00550340"/>
    <w:rsid w:val="005505A9"/>
    <w:rsid w:val="005508E1"/>
    <w:rsid w:val="00551D74"/>
    <w:rsid w:val="00551DDD"/>
    <w:rsid w:val="005522CD"/>
    <w:rsid w:val="00553D45"/>
    <w:rsid w:val="0055428A"/>
    <w:rsid w:val="0055655B"/>
    <w:rsid w:val="00556A44"/>
    <w:rsid w:val="005608FE"/>
    <w:rsid w:val="00560E09"/>
    <w:rsid w:val="005616F7"/>
    <w:rsid w:val="00561AA2"/>
    <w:rsid w:val="00561EF0"/>
    <w:rsid w:val="005623A5"/>
    <w:rsid w:val="005627B6"/>
    <w:rsid w:val="00562E88"/>
    <w:rsid w:val="00565422"/>
    <w:rsid w:val="0056626A"/>
    <w:rsid w:val="00566C85"/>
    <w:rsid w:val="00567DEB"/>
    <w:rsid w:val="00570478"/>
    <w:rsid w:val="00570799"/>
    <w:rsid w:val="00570D33"/>
    <w:rsid w:val="00570F54"/>
    <w:rsid w:val="005712D0"/>
    <w:rsid w:val="00572505"/>
    <w:rsid w:val="00574247"/>
    <w:rsid w:val="0057446C"/>
    <w:rsid w:val="00574763"/>
    <w:rsid w:val="00577031"/>
    <w:rsid w:val="00577DCE"/>
    <w:rsid w:val="005812BC"/>
    <w:rsid w:val="00581645"/>
    <w:rsid w:val="00581AF9"/>
    <w:rsid w:val="00581C46"/>
    <w:rsid w:val="00584859"/>
    <w:rsid w:val="005856A4"/>
    <w:rsid w:val="00585AF5"/>
    <w:rsid w:val="00586834"/>
    <w:rsid w:val="00586B6D"/>
    <w:rsid w:val="00587977"/>
    <w:rsid w:val="005938B6"/>
    <w:rsid w:val="00594B7D"/>
    <w:rsid w:val="005955A9"/>
    <w:rsid w:val="00595F53"/>
    <w:rsid w:val="005963AD"/>
    <w:rsid w:val="00596FAE"/>
    <w:rsid w:val="005972F9"/>
    <w:rsid w:val="00597E56"/>
    <w:rsid w:val="005A26F1"/>
    <w:rsid w:val="005A33D0"/>
    <w:rsid w:val="005A3C75"/>
    <w:rsid w:val="005A4420"/>
    <w:rsid w:val="005A4B94"/>
    <w:rsid w:val="005A4CCF"/>
    <w:rsid w:val="005A56D5"/>
    <w:rsid w:val="005A57ED"/>
    <w:rsid w:val="005A6437"/>
    <w:rsid w:val="005A6C4C"/>
    <w:rsid w:val="005A6D67"/>
    <w:rsid w:val="005A7437"/>
    <w:rsid w:val="005A7F0D"/>
    <w:rsid w:val="005B0182"/>
    <w:rsid w:val="005B06B8"/>
    <w:rsid w:val="005B09E3"/>
    <w:rsid w:val="005B0A6A"/>
    <w:rsid w:val="005B1319"/>
    <w:rsid w:val="005B1AD7"/>
    <w:rsid w:val="005B3A91"/>
    <w:rsid w:val="005B6883"/>
    <w:rsid w:val="005B7D16"/>
    <w:rsid w:val="005B7E73"/>
    <w:rsid w:val="005B7F4F"/>
    <w:rsid w:val="005C054D"/>
    <w:rsid w:val="005C08B3"/>
    <w:rsid w:val="005C1695"/>
    <w:rsid w:val="005C5621"/>
    <w:rsid w:val="005C581E"/>
    <w:rsid w:val="005C5FDE"/>
    <w:rsid w:val="005C6751"/>
    <w:rsid w:val="005C69BA"/>
    <w:rsid w:val="005C7053"/>
    <w:rsid w:val="005C7997"/>
    <w:rsid w:val="005C7C0B"/>
    <w:rsid w:val="005D1006"/>
    <w:rsid w:val="005D2F46"/>
    <w:rsid w:val="005D411C"/>
    <w:rsid w:val="005D644F"/>
    <w:rsid w:val="005D6DC0"/>
    <w:rsid w:val="005D73EA"/>
    <w:rsid w:val="005E1FB6"/>
    <w:rsid w:val="005E236E"/>
    <w:rsid w:val="005E26D7"/>
    <w:rsid w:val="005E3B8C"/>
    <w:rsid w:val="005E3DE3"/>
    <w:rsid w:val="005E4E7A"/>
    <w:rsid w:val="005E5B19"/>
    <w:rsid w:val="005E6035"/>
    <w:rsid w:val="005E6080"/>
    <w:rsid w:val="005E6A47"/>
    <w:rsid w:val="005E6A88"/>
    <w:rsid w:val="005E6B0F"/>
    <w:rsid w:val="005E7278"/>
    <w:rsid w:val="005E7604"/>
    <w:rsid w:val="005F036B"/>
    <w:rsid w:val="005F04FF"/>
    <w:rsid w:val="005F096D"/>
    <w:rsid w:val="005F10AF"/>
    <w:rsid w:val="005F1E1F"/>
    <w:rsid w:val="005F239C"/>
    <w:rsid w:val="005F3764"/>
    <w:rsid w:val="005F574C"/>
    <w:rsid w:val="005F5E54"/>
    <w:rsid w:val="005F75B3"/>
    <w:rsid w:val="00600357"/>
    <w:rsid w:val="00601BEE"/>
    <w:rsid w:val="00603382"/>
    <w:rsid w:val="006035CD"/>
    <w:rsid w:val="00603A65"/>
    <w:rsid w:val="00603CC5"/>
    <w:rsid w:val="00603ECF"/>
    <w:rsid w:val="006049B0"/>
    <w:rsid w:val="006055FC"/>
    <w:rsid w:val="00605D87"/>
    <w:rsid w:val="0060646A"/>
    <w:rsid w:val="006066A1"/>
    <w:rsid w:val="006068EE"/>
    <w:rsid w:val="0061138B"/>
    <w:rsid w:val="00612141"/>
    <w:rsid w:val="00612BC1"/>
    <w:rsid w:val="00613E3F"/>
    <w:rsid w:val="0061409F"/>
    <w:rsid w:val="00614950"/>
    <w:rsid w:val="00614965"/>
    <w:rsid w:val="0061597A"/>
    <w:rsid w:val="00615CE8"/>
    <w:rsid w:val="00616998"/>
    <w:rsid w:val="00617134"/>
    <w:rsid w:val="006177AE"/>
    <w:rsid w:val="00620036"/>
    <w:rsid w:val="006204C6"/>
    <w:rsid w:val="006204D1"/>
    <w:rsid w:val="00620AFC"/>
    <w:rsid w:val="00620BA8"/>
    <w:rsid w:val="00620FD9"/>
    <w:rsid w:val="0062174E"/>
    <w:rsid w:val="00622318"/>
    <w:rsid w:val="00622882"/>
    <w:rsid w:val="006244E4"/>
    <w:rsid w:val="00624B77"/>
    <w:rsid w:val="006259FA"/>
    <w:rsid w:val="00626F69"/>
    <w:rsid w:val="0062720B"/>
    <w:rsid w:val="00630588"/>
    <w:rsid w:val="00630E63"/>
    <w:rsid w:val="0063193E"/>
    <w:rsid w:val="0063199C"/>
    <w:rsid w:val="00632304"/>
    <w:rsid w:val="00632D35"/>
    <w:rsid w:val="0063361F"/>
    <w:rsid w:val="006340F7"/>
    <w:rsid w:val="00634448"/>
    <w:rsid w:val="00634BC2"/>
    <w:rsid w:val="0063549C"/>
    <w:rsid w:val="006356F7"/>
    <w:rsid w:val="00637028"/>
    <w:rsid w:val="0064012A"/>
    <w:rsid w:val="0064058B"/>
    <w:rsid w:val="00640B53"/>
    <w:rsid w:val="006414ED"/>
    <w:rsid w:val="00641DF9"/>
    <w:rsid w:val="00641E0A"/>
    <w:rsid w:val="00641E36"/>
    <w:rsid w:val="00642683"/>
    <w:rsid w:val="006437B5"/>
    <w:rsid w:val="00643F93"/>
    <w:rsid w:val="00644991"/>
    <w:rsid w:val="006449D4"/>
    <w:rsid w:val="00645F11"/>
    <w:rsid w:val="0064778B"/>
    <w:rsid w:val="00647B5D"/>
    <w:rsid w:val="006505A7"/>
    <w:rsid w:val="00650760"/>
    <w:rsid w:val="0065166F"/>
    <w:rsid w:val="00651C17"/>
    <w:rsid w:val="00652369"/>
    <w:rsid w:val="0065265A"/>
    <w:rsid w:val="00652DE7"/>
    <w:rsid w:val="006531FF"/>
    <w:rsid w:val="00653FD1"/>
    <w:rsid w:val="006551C9"/>
    <w:rsid w:val="00655B57"/>
    <w:rsid w:val="00655D27"/>
    <w:rsid w:val="00656EBE"/>
    <w:rsid w:val="00661E37"/>
    <w:rsid w:val="006630D6"/>
    <w:rsid w:val="00663626"/>
    <w:rsid w:val="00663DB9"/>
    <w:rsid w:val="00665D35"/>
    <w:rsid w:val="00667DD2"/>
    <w:rsid w:val="006700BC"/>
    <w:rsid w:val="006701C1"/>
    <w:rsid w:val="00670E6C"/>
    <w:rsid w:val="00671F24"/>
    <w:rsid w:val="00673F56"/>
    <w:rsid w:val="0067435D"/>
    <w:rsid w:val="00675213"/>
    <w:rsid w:val="00676C2E"/>
    <w:rsid w:val="00677860"/>
    <w:rsid w:val="0068089D"/>
    <w:rsid w:val="006808E0"/>
    <w:rsid w:val="00680A95"/>
    <w:rsid w:val="006820D8"/>
    <w:rsid w:val="00682A5D"/>
    <w:rsid w:val="00682E4A"/>
    <w:rsid w:val="00683640"/>
    <w:rsid w:val="00683D33"/>
    <w:rsid w:val="00683F72"/>
    <w:rsid w:val="00684523"/>
    <w:rsid w:val="0068676F"/>
    <w:rsid w:val="006873CA"/>
    <w:rsid w:val="006876D7"/>
    <w:rsid w:val="00687763"/>
    <w:rsid w:val="00690706"/>
    <w:rsid w:val="0069146F"/>
    <w:rsid w:val="00692599"/>
    <w:rsid w:val="006928FE"/>
    <w:rsid w:val="00692E92"/>
    <w:rsid w:val="0069301C"/>
    <w:rsid w:val="00693140"/>
    <w:rsid w:val="00694718"/>
    <w:rsid w:val="00694F64"/>
    <w:rsid w:val="006959B6"/>
    <w:rsid w:val="00695B79"/>
    <w:rsid w:val="00697227"/>
    <w:rsid w:val="006972AA"/>
    <w:rsid w:val="006976DB"/>
    <w:rsid w:val="00697A43"/>
    <w:rsid w:val="00697EF6"/>
    <w:rsid w:val="006A0158"/>
    <w:rsid w:val="006A0335"/>
    <w:rsid w:val="006A0626"/>
    <w:rsid w:val="006A08D4"/>
    <w:rsid w:val="006A1177"/>
    <w:rsid w:val="006A1AD0"/>
    <w:rsid w:val="006A1FF3"/>
    <w:rsid w:val="006A2E1F"/>
    <w:rsid w:val="006A336F"/>
    <w:rsid w:val="006A3868"/>
    <w:rsid w:val="006A5A66"/>
    <w:rsid w:val="006A690D"/>
    <w:rsid w:val="006A6B3C"/>
    <w:rsid w:val="006A6B98"/>
    <w:rsid w:val="006A746A"/>
    <w:rsid w:val="006A7E48"/>
    <w:rsid w:val="006A7F81"/>
    <w:rsid w:val="006B012B"/>
    <w:rsid w:val="006B10B5"/>
    <w:rsid w:val="006B11CD"/>
    <w:rsid w:val="006B1B35"/>
    <w:rsid w:val="006B58D8"/>
    <w:rsid w:val="006B5EA6"/>
    <w:rsid w:val="006C0991"/>
    <w:rsid w:val="006C0C8D"/>
    <w:rsid w:val="006C20FB"/>
    <w:rsid w:val="006C24A6"/>
    <w:rsid w:val="006C2A46"/>
    <w:rsid w:val="006C507B"/>
    <w:rsid w:val="006C5ED3"/>
    <w:rsid w:val="006C600E"/>
    <w:rsid w:val="006C7A3B"/>
    <w:rsid w:val="006C7BAB"/>
    <w:rsid w:val="006C7FD7"/>
    <w:rsid w:val="006D0F52"/>
    <w:rsid w:val="006D1098"/>
    <w:rsid w:val="006D1BA3"/>
    <w:rsid w:val="006D1DBE"/>
    <w:rsid w:val="006D322D"/>
    <w:rsid w:val="006D3B71"/>
    <w:rsid w:val="006D3E01"/>
    <w:rsid w:val="006D4973"/>
    <w:rsid w:val="006D4A44"/>
    <w:rsid w:val="006D4A57"/>
    <w:rsid w:val="006D5D1E"/>
    <w:rsid w:val="006D68C4"/>
    <w:rsid w:val="006D7F57"/>
    <w:rsid w:val="006E17CA"/>
    <w:rsid w:val="006E5BAE"/>
    <w:rsid w:val="006E5EAD"/>
    <w:rsid w:val="006E6013"/>
    <w:rsid w:val="006E68C9"/>
    <w:rsid w:val="006E7998"/>
    <w:rsid w:val="006F014B"/>
    <w:rsid w:val="006F06C0"/>
    <w:rsid w:val="006F0D88"/>
    <w:rsid w:val="006F10F4"/>
    <w:rsid w:val="006F2BA8"/>
    <w:rsid w:val="006F2CCC"/>
    <w:rsid w:val="006F4424"/>
    <w:rsid w:val="006F6109"/>
    <w:rsid w:val="006F693B"/>
    <w:rsid w:val="006F6A83"/>
    <w:rsid w:val="006F734A"/>
    <w:rsid w:val="006F791E"/>
    <w:rsid w:val="006F7DAC"/>
    <w:rsid w:val="00700F61"/>
    <w:rsid w:val="00702EEF"/>
    <w:rsid w:val="0070301F"/>
    <w:rsid w:val="00704805"/>
    <w:rsid w:val="0070511D"/>
    <w:rsid w:val="007064CD"/>
    <w:rsid w:val="00706AE4"/>
    <w:rsid w:val="00706CC1"/>
    <w:rsid w:val="00707BAE"/>
    <w:rsid w:val="007105C3"/>
    <w:rsid w:val="00712C49"/>
    <w:rsid w:val="00713245"/>
    <w:rsid w:val="00713F58"/>
    <w:rsid w:val="00715F6A"/>
    <w:rsid w:val="00716E80"/>
    <w:rsid w:val="00722F5D"/>
    <w:rsid w:val="00723ACB"/>
    <w:rsid w:val="007266C6"/>
    <w:rsid w:val="00730133"/>
    <w:rsid w:val="007311FD"/>
    <w:rsid w:val="007312DA"/>
    <w:rsid w:val="007320C2"/>
    <w:rsid w:val="007321CF"/>
    <w:rsid w:val="00732C97"/>
    <w:rsid w:val="00733172"/>
    <w:rsid w:val="00733846"/>
    <w:rsid w:val="00735F27"/>
    <w:rsid w:val="00736661"/>
    <w:rsid w:val="00737556"/>
    <w:rsid w:val="007378E2"/>
    <w:rsid w:val="00737F8D"/>
    <w:rsid w:val="0074062D"/>
    <w:rsid w:val="0074101D"/>
    <w:rsid w:val="007419EB"/>
    <w:rsid w:val="0074257A"/>
    <w:rsid w:val="00742801"/>
    <w:rsid w:val="00742F28"/>
    <w:rsid w:val="00743FE2"/>
    <w:rsid w:val="0074422B"/>
    <w:rsid w:val="00744FC7"/>
    <w:rsid w:val="0074636E"/>
    <w:rsid w:val="00746F5B"/>
    <w:rsid w:val="00747768"/>
    <w:rsid w:val="00747C03"/>
    <w:rsid w:val="00751121"/>
    <w:rsid w:val="00751801"/>
    <w:rsid w:val="00751C78"/>
    <w:rsid w:val="007523F0"/>
    <w:rsid w:val="00754A8C"/>
    <w:rsid w:val="00754AF8"/>
    <w:rsid w:val="00754DF3"/>
    <w:rsid w:val="0075507E"/>
    <w:rsid w:val="0075590E"/>
    <w:rsid w:val="007562B6"/>
    <w:rsid w:val="0075641D"/>
    <w:rsid w:val="0075724B"/>
    <w:rsid w:val="00760249"/>
    <w:rsid w:val="00761A59"/>
    <w:rsid w:val="007633AA"/>
    <w:rsid w:val="007637AA"/>
    <w:rsid w:val="00764027"/>
    <w:rsid w:val="00765853"/>
    <w:rsid w:val="00765E86"/>
    <w:rsid w:val="00766339"/>
    <w:rsid w:val="00766348"/>
    <w:rsid w:val="00766D12"/>
    <w:rsid w:val="00767F17"/>
    <w:rsid w:val="00770AE3"/>
    <w:rsid w:val="007717D5"/>
    <w:rsid w:val="0077222B"/>
    <w:rsid w:val="00772555"/>
    <w:rsid w:val="00772633"/>
    <w:rsid w:val="007739FA"/>
    <w:rsid w:val="00774A5E"/>
    <w:rsid w:val="00780097"/>
    <w:rsid w:val="00782256"/>
    <w:rsid w:val="0078344F"/>
    <w:rsid w:val="0078364B"/>
    <w:rsid w:val="007836C9"/>
    <w:rsid w:val="007848F8"/>
    <w:rsid w:val="007851DD"/>
    <w:rsid w:val="00785886"/>
    <w:rsid w:val="00785E3A"/>
    <w:rsid w:val="007865F7"/>
    <w:rsid w:val="00786AF4"/>
    <w:rsid w:val="00786C16"/>
    <w:rsid w:val="00787060"/>
    <w:rsid w:val="007908A0"/>
    <w:rsid w:val="007919A2"/>
    <w:rsid w:val="00793329"/>
    <w:rsid w:val="007943F8"/>
    <w:rsid w:val="00796186"/>
    <w:rsid w:val="007970DC"/>
    <w:rsid w:val="00797E0D"/>
    <w:rsid w:val="007A001F"/>
    <w:rsid w:val="007A00AE"/>
    <w:rsid w:val="007A0630"/>
    <w:rsid w:val="007A0F3C"/>
    <w:rsid w:val="007A1164"/>
    <w:rsid w:val="007A15A0"/>
    <w:rsid w:val="007A2A79"/>
    <w:rsid w:val="007A3A24"/>
    <w:rsid w:val="007A3AF8"/>
    <w:rsid w:val="007A3E58"/>
    <w:rsid w:val="007A41C4"/>
    <w:rsid w:val="007A42E7"/>
    <w:rsid w:val="007A47A6"/>
    <w:rsid w:val="007A488A"/>
    <w:rsid w:val="007A6873"/>
    <w:rsid w:val="007A710C"/>
    <w:rsid w:val="007A76C8"/>
    <w:rsid w:val="007A78EF"/>
    <w:rsid w:val="007B00BA"/>
    <w:rsid w:val="007B04BA"/>
    <w:rsid w:val="007B07A0"/>
    <w:rsid w:val="007B108E"/>
    <w:rsid w:val="007B1AE4"/>
    <w:rsid w:val="007B229D"/>
    <w:rsid w:val="007B2AB4"/>
    <w:rsid w:val="007B440F"/>
    <w:rsid w:val="007B4832"/>
    <w:rsid w:val="007B7414"/>
    <w:rsid w:val="007C032C"/>
    <w:rsid w:val="007C039E"/>
    <w:rsid w:val="007C03F0"/>
    <w:rsid w:val="007C056D"/>
    <w:rsid w:val="007C0FF7"/>
    <w:rsid w:val="007C1EFD"/>
    <w:rsid w:val="007C26AD"/>
    <w:rsid w:val="007C2DC2"/>
    <w:rsid w:val="007C3453"/>
    <w:rsid w:val="007D0889"/>
    <w:rsid w:val="007D08AB"/>
    <w:rsid w:val="007D107B"/>
    <w:rsid w:val="007D1B23"/>
    <w:rsid w:val="007D2D0D"/>
    <w:rsid w:val="007D5244"/>
    <w:rsid w:val="007D5635"/>
    <w:rsid w:val="007D67D7"/>
    <w:rsid w:val="007D6A68"/>
    <w:rsid w:val="007D71AF"/>
    <w:rsid w:val="007E079C"/>
    <w:rsid w:val="007E0802"/>
    <w:rsid w:val="007E08F9"/>
    <w:rsid w:val="007E13A1"/>
    <w:rsid w:val="007E1B97"/>
    <w:rsid w:val="007E2B5D"/>
    <w:rsid w:val="007E3A1A"/>
    <w:rsid w:val="007E419F"/>
    <w:rsid w:val="007E4356"/>
    <w:rsid w:val="007E5332"/>
    <w:rsid w:val="007F079C"/>
    <w:rsid w:val="007F1924"/>
    <w:rsid w:val="007F334B"/>
    <w:rsid w:val="007F4AF5"/>
    <w:rsid w:val="007F589E"/>
    <w:rsid w:val="007F6C99"/>
    <w:rsid w:val="007F79AF"/>
    <w:rsid w:val="007F7D67"/>
    <w:rsid w:val="00801058"/>
    <w:rsid w:val="008010F5"/>
    <w:rsid w:val="008010FE"/>
    <w:rsid w:val="00802142"/>
    <w:rsid w:val="008026B8"/>
    <w:rsid w:val="00802778"/>
    <w:rsid w:val="008059E0"/>
    <w:rsid w:val="00806454"/>
    <w:rsid w:val="00806638"/>
    <w:rsid w:val="00806F14"/>
    <w:rsid w:val="0081111E"/>
    <w:rsid w:val="00811383"/>
    <w:rsid w:val="0081156C"/>
    <w:rsid w:val="0081178F"/>
    <w:rsid w:val="00813770"/>
    <w:rsid w:val="00813ABB"/>
    <w:rsid w:val="00813D38"/>
    <w:rsid w:val="00814C5A"/>
    <w:rsid w:val="00815ED2"/>
    <w:rsid w:val="00816B1C"/>
    <w:rsid w:val="00817FEF"/>
    <w:rsid w:val="008210EE"/>
    <w:rsid w:val="008211E6"/>
    <w:rsid w:val="0082135C"/>
    <w:rsid w:val="008215C5"/>
    <w:rsid w:val="00822552"/>
    <w:rsid w:val="00822F1A"/>
    <w:rsid w:val="00824255"/>
    <w:rsid w:val="008249E3"/>
    <w:rsid w:val="008270C1"/>
    <w:rsid w:val="0082792B"/>
    <w:rsid w:val="00831B0C"/>
    <w:rsid w:val="00832C53"/>
    <w:rsid w:val="00832CBF"/>
    <w:rsid w:val="008336D1"/>
    <w:rsid w:val="00833AC8"/>
    <w:rsid w:val="00834668"/>
    <w:rsid w:val="00834E87"/>
    <w:rsid w:val="008352E8"/>
    <w:rsid w:val="0083575C"/>
    <w:rsid w:val="00836031"/>
    <w:rsid w:val="008362A4"/>
    <w:rsid w:val="008364E8"/>
    <w:rsid w:val="008366A7"/>
    <w:rsid w:val="00840322"/>
    <w:rsid w:val="008412AD"/>
    <w:rsid w:val="008425FE"/>
    <w:rsid w:val="00843621"/>
    <w:rsid w:val="00844DCB"/>
    <w:rsid w:val="00852353"/>
    <w:rsid w:val="00853304"/>
    <w:rsid w:val="0085427E"/>
    <w:rsid w:val="00854F26"/>
    <w:rsid w:val="00855DAB"/>
    <w:rsid w:val="00856EF6"/>
    <w:rsid w:val="0085733B"/>
    <w:rsid w:val="00857973"/>
    <w:rsid w:val="00861382"/>
    <w:rsid w:val="008623A5"/>
    <w:rsid w:val="008644BC"/>
    <w:rsid w:val="00864598"/>
    <w:rsid w:val="00865876"/>
    <w:rsid w:val="00865887"/>
    <w:rsid w:val="008666D7"/>
    <w:rsid w:val="00867C46"/>
    <w:rsid w:val="00870441"/>
    <w:rsid w:val="0087142B"/>
    <w:rsid w:val="00871852"/>
    <w:rsid w:val="00871DA7"/>
    <w:rsid w:val="00872A88"/>
    <w:rsid w:val="00874449"/>
    <w:rsid w:val="0087472E"/>
    <w:rsid w:val="00876AE6"/>
    <w:rsid w:val="00876C34"/>
    <w:rsid w:val="00876F0A"/>
    <w:rsid w:val="0088015D"/>
    <w:rsid w:val="0088029D"/>
    <w:rsid w:val="00880626"/>
    <w:rsid w:val="0088177F"/>
    <w:rsid w:val="00882339"/>
    <w:rsid w:val="00883E28"/>
    <w:rsid w:val="0089167D"/>
    <w:rsid w:val="00891C13"/>
    <w:rsid w:val="00892B02"/>
    <w:rsid w:val="00892E9B"/>
    <w:rsid w:val="00894BB5"/>
    <w:rsid w:val="00894FA3"/>
    <w:rsid w:val="008951DD"/>
    <w:rsid w:val="008961C3"/>
    <w:rsid w:val="008961E1"/>
    <w:rsid w:val="008A2101"/>
    <w:rsid w:val="008A281F"/>
    <w:rsid w:val="008A2916"/>
    <w:rsid w:val="008A4693"/>
    <w:rsid w:val="008A6A19"/>
    <w:rsid w:val="008A6AD2"/>
    <w:rsid w:val="008A6E7B"/>
    <w:rsid w:val="008A7A84"/>
    <w:rsid w:val="008A7F90"/>
    <w:rsid w:val="008B2371"/>
    <w:rsid w:val="008B25B7"/>
    <w:rsid w:val="008B4170"/>
    <w:rsid w:val="008B454A"/>
    <w:rsid w:val="008B4CF8"/>
    <w:rsid w:val="008B5EBE"/>
    <w:rsid w:val="008B7FAD"/>
    <w:rsid w:val="008C180C"/>
    <w:rsid w:val="008C1E48"/>
    <w:rsid w:val="008C2BC3"/>
    <w:rsid w:val="008C2D47"/>
    <w:rsid w:val="008C3523"/>
    <w:rsid w:val="008C3904"/>
    <w:rsid w:val="008C3FA2"/>
    <w:rsid w:val="008C4F14"/>
    <w:rsid w:val="008C6615"/>
    <w:rsid w:val="008C77F6"/>
    <w:rsid w:val="008C7A54"/>
    <w:rsid w:val="008C7E1A"/>
    <w:rsid w:val="008C7FF8"/>
    <w:rsid w:val="008D0702"/>
    <w:rsid w:val="008D0C7B"/>
    <w:rsid w:val="008D1531"/>
    <w:rsid w:val="008D1CE1"/>
    <w:rsid w:val="008D21AC"/>
    <w:rsid w:val="008D2DF4"/>
    <w:rsid w:val="008D2EDD"/>
    <w:rsid w:val="008D338F"/>
    <w:rsid w:val="008D4D30"/>
    <w:rsid w:val="008D53F8"/>
    <w:rsid w:val="008E1122"/>
    <w:rsid w:val="008E138C"/>
    <w:rsid w:val="008E1A54"/>
    <w:rsid w:val="008E2427"/>
    <w:rsid w:val="008E253A"/>
    <w:rsid w:val="008E2DEF"/>
    <w:rsid w:val="008E3B2F"/>
    <w:rsid w:val="008E5135"/>
    <w:rsid w:val="008E58D7"/>
    <w:rsid w:val="008E58FA"/>
    <w:rsid w:val="008E60BC"/>
    <w:rsid w:val="008E613B"/>
    <w:rsid w:val="008E6427"/>
    <w:rsid w:val="008E6C4F"/>
    <w:rsid w:val="008E73BC"/>
    <w:rsid w:val="008E73EB"/>
    <w:rsid w:val="008E74D4"/>
    <w:rsid w:val="008E760D"/>
    <w:rsid w:val="008E784D"/>
    <w:rsid w:val="008F0A6C"/>
    <w:rsid w:val="008F1397"/>
    <w:rsid w:val="008F194C"/>
    <w:rsid w:val="008F21A9"/>
    <w:rsid w:val="008F3122"/>
    <w:rsid w:val="008F3686"/>
    <w:rsid w:val="008F4A14"/>
    <w:rsid w:val="008F59DB"/>
    <w:rsid w:val="008F7614"/>
    <w:rsid w:val="008F7D08"/>
    <w:rsid w:val="00900A61"/>
    <w:rsid w:val="0090234A"/>
    <w:rsid w:val="0090317F"/>
    <w:rsid w:val="00905EC4"/>
    <w:rsid w:val="00906229"/>
    <w:rsid w:val="009063AA"/>
    <w:rsid w:val="00907D70"/>
    <w:rsid w:val="009134D3"/>
    <w:rsid w:val="00913B77"/>
    <w:rsid w:val="009143FF"/>
    <w:rsid w:val="00914CEC"/>
    <w:rsid w:val="0091587B"/>
    <w:rsid w:val="00921061"/>
    <w:rsid w:val="00921779"/>
    <w:rsid w:val="00921A39"/>
    <w:rsid w:val="0092219F"/>
    <w:rsid w:val="009231BA"/>
    <w:rsid w:val="00923E95"/>
    <w:rsid w:val="00923EDE"/>
    <w:rsid w:val="009249D4"/>
    <w:rsid w:val="00924C26"/>
    <w:rsid w:val="00925351"/>
    <w:rsid w:val="00926245"/>
    <w:rsid w:val="009263C0"/>
    <w:rsid w:val="009274A0"/>
    <w:rsid w:val="009274F1"/>
    <w:rsid w:val="00927614"/>
    <w:rsid w:val="009308FA"/>
    <w:rsid w:val="00930CC3"/>
    <w:rsid w:val="00931723"/>
    <w:rsid w:val="00934A83"/>
    <w:rsid w:val="00934B2A"/>
    <w:rsid w:val="009369AA"/>
    <w:rsid w:val="00936FD5"/>
    <w:rsid w:val="00937563"/>
    <w:rsid w:val="00940031"/>
    <w:rsid w:val="00941074"/>
    <w:rsid w:val="00941FBA"/>
    <w:rsid w:val="00942675"/>
    <w:rsid w:val="00942AFE"/>
    <w:rsid w:val="00942C2C"/>
    <w:rsid w:val="009430C6"/>
    <w:rsid w:val="0094322F"/>
    <w:rsid w:val="00943272"/>
    <w:rsid w:val="00943327"/>
    <w:rsid w:val="00943428"/>
    <w:rsid w:val="00944849"/>
    <w:rsid w:val="0094727C"/>
    <w:rsid w:val="009472B7"/>
    <w:rsid w:val="0094744D"/>
    <w:rsid w:val="009477A7"/>
    <w:rsid w:val="00950429"/>
    <w:rsid w:val="009504A9"/>
    <w:rsid w:val="00950525"/>
    <w:rsid w:val="00950AD5"/>
    <w:rsid w:val="0095219C"/>
    <w:rsid w:val="00952CA9"/>
    <w:rsid w:val="00954C6D"/>
    <w:rsid w:val="00955D84"/>
    <w:rsid w:val="00955F18"/>
    <w:rsid w:val="00957778"/>
    <w:rsid w:val="00957D1E"/>
    <w:rsid w:val="00960341"/>
    <w:rsid w:val="009611DA"/>
    <w:rsid w:val="00961520"/>
    <w:rsid w:val="009617B8"/>
    <w:rsid w:val="00961925"/>
    <w:rsid w:val="00962627"/>
    <w:rsid w:val="00962B23"/>
    <w:rsid w:val="00963D92"/>
    <w:rsid w:val="0096473E"/>
    <w:rsid w:val="009649D7"/>
    <w:rsid w:val="00966183"/>
    <w:rsid w:val="00966B53"/>
    <w:rsid w:val="00966C17"/>
    <w:rsid w:val="00966F40"/>
    <w:rsid w:val="00967975"/>
    <w:rsid w:val="0097007E"/>
    <w:rsid w:val="00971848"/>
    <w:rsid w:val="00971A16"/>
    <w:rsid w:val="00971B79"/>
    <w:rsid w:val="00972D24"/>
    <w:rsid w:val="009731A9"/>
    <w:rsid w:val="0097348F"/>
    <w:rsid w:val="00973953"/>
    <w:rsid w:val="009762A1"/>
    <w:rsid w:val="009773D1"/>
    <w:rsid w:val="0098030D"/>
    <w:rsid w:val="009810E7"/>
    <w:rsid w:val="00981267"/>
    <w:rsid w:val="009813AC"/>
    <w:rsid w:val="00981B5B"/>
    <w:rsid w:val="00982694"/>
    <w:rsid w:val="00984D02"/>
    <w:rsid w:val="00984DCC"/>
    <w:rsid w:val="00985EAE"/>
    <w:rsid w:val="00987242"/>
    <w:rsid w:val="009873D8"/>
    <w:rsid w:val="00987411"/>
    <w:rsid w:val="0098766C"/>
    <w:rsid w:val="00987852"/>
    <w:rsid w:val="0098794C"/>
    <w:rsid w:val="00987CFD"/>
    <w:rsid w:val="009900FC"/>
    <w:rsid w:val="00990D92"/>
    <w:rsid w:val="00991643"/>
    <w:rsid w:val="00992761"/>
    <w:rsid w:val="009927F3"/>
    <w:rsid w:val="009960DB"/>
    <w:rsid w:val="009979EC"/>
    <w:rsid w:val="009A019C"/>
    <w:rsid w:val="009A0A5F"/>
    <w:rsid w:val="009A14A1"/>
    <w:rsid w:val="009A272F"/>
    <w:rsid w:val="009A2836"/>
    <w:rsid w:val="009A2849"/>
    <w:rsid w:val="009A336F"/>
    <w:rsid w:val="009A36FB"/>
    <w:rsid w:val="009A3BE5"/>
    <w:rsid w:val="009A3BF7"/>
    <w:rsid w:val="009A5D12"/>
    <w:rsid w:val="009A6563"/>
    <w:rsid w:val="009A7325"/>
    <w:rsid w:val="009A7F5F"/>
    <w:rsid w:val="009B192C"/>
    <w:rsid w:val="009B1EBB"/>
    <w:rsid w:val="009B284E"/>
    <w:rsid w:val="009B3596"/>
    <w:rsid w:val="009B3656"/>
    <w:rsid w:val="009B45CB"/>
    <w:rsid w:val="009B4E18"/>
    <w:rsid w:val="009B5C27"/>
    <w:rsid w:val="009B6FDA"/>
    <w:rsid w:val="009B71C9"/>
    <w:rsid w:val="009B733E"/>
    <w:rsid w:val="009B777F"/>
    <w:rsid w:val="009C11CC"/>
    <w:rsid w:val="009C1384"/>
    <w:rsid w:val="009C1688"/>
    <w:rsid w:val="009C1EE5"/>
    <w:rsid w:val="009C3817"/>
    <w:rsid w:val="009C399B"/>
    <w:rsid w:val="009C3ACA"/>
    <w:rsid w:val="009C429B"/>
    <w:rsid w:val="009C4664"/>
    <w:rsid w:val="009C4B32"/>
    <w:rsid w:val="009C4FD1"/>
    <w:rsid w:val="009C6382"/>
    <w:rsid w:val="009C66E0"/>
    <w:rsid w:val="009C6EC5"/>
    <w:rsid w:val="009C7D89"/>
    <w:rsid w:val="009D02A8"/>
    <w:rsid w:val="009D128A"/>
    <w:rsid w:val="009D21BB"/>
    <w:rsid w:val="009D2DAA"/>
    <w:rsid w:val="009D2FFF"/>
    <w:rsid w:val="009D383A"/>
    <w:rsid w:val="009D42E6"/>
    <w:rsid w:val="009D4BAD"/>
    <w:rsid w:val="009D5FB6"/>
    <w:rsid w:val="009D6B7E"/>
    <w:rsid w:val="009D6BE8"/>
    <w:rsid w:val="009D7BF1"/>
    <w:rsid w:val="009E06D5"/>
    <w:rsid w:val="009E104B"/>
    <w:rsid w:val="009E1140"/>
    <w:rsid w:val="009E1A11"/>
    <w:rsid w:val="009E2D0E"/>
    <w:rsid w:val="009E2F10"/>
    <w:rsid w:val="009E5F00"/>
    <w:rsid w:val="009E6677"/>
    <w:rsid w:val="009E73B2"/>
    <w:rsid w:val="009E759D"/>
    <w:rsid w:val="009F0AE2"/>
    <w:rsid w:val="009F0AE6"/>
    <w:rsid w:val="009F1982"/>
    <w:rsid w:val="009F29D0"/>
    <w:rsid w:val="009F2E6C"/>
    <w:rsid w:val="009F3C46"/>
    <w:rsid w:val="009F45B1"/>
    <w:rsid w:val="009F7CBA"/>
    <w:rsid w:val="009F7D2D"/>
    <w:rsid w:val="009F7EAE"/>
    <w:rsid w:val="00A0095D"/>
    <w:rsid w:val="00A00FB2"/>
    <w:rsid w:val="00A014D2"/>
    <w:rsid w:val="00A0158B"/>
    <w:rsid w:val="00A018A0"/>
    <w:rsid w:val="00A02740"/>
    <w:rsid w:val="00A027A9"/>
    <w:rsid w:val="00A043D8"/>
    <w:rsid w:val="00A05B03"/>
    <w:rsid w:val="00A07FA5"/>
    <w:rsid w:val="00A11C93"/>
    <w:rsid w:val="00A1397B"/>
    <w:rsid w:val="00A13AC9"/>
    <w:rsid w:val="00A143E5"/>
    <w:rsid w:val="00A15488"/>
    <w:rsid w:val="00A1550A"/>
    <w:rsid w:val="00A15629"/>
    <w:rsid w:val="00A1603B"/>
    <w:rsid w:val="00A16544"/>
    <w:rsid w:val="00A1692B"/>
    <w:rsid w:val="00A17607"/>
    <w:rsid w:val="00A20EDC"/>
    <w:rsid w:val="00A23157"/>
    <w:rsid w:val="00A23C75"/>
    <w:rsid w:val="00A2447F"/>
    <w:rsid w:val="00A24859"/>
    <w:rsid w:val="00A26D19"/>
    <w:rsid w:val="00A26EEF"/>
    <w:rsid w:val="00A30191"/>
    <w:rsid w:val="00A30D63"/>
    <w:rsid w:val="00A32024"/>
    <w:rsid w:val="00A324BC"/>
    <w:rsid w:val="00A32C1C"/>
    <w:rsid w:val="00A334E5"/>
    <w:rsid w:val="00A34173"/>
    <w:rsid w:val="00A34872"/>
    <w:rsid w:val="00A34F6D"/>
    <w:rsid w:val="00A356B9"/>
    <w:rsid w:val="00A35B4E"/>
    <w:rsid w:val="00A36A4F"/>
    <w:rsid w:val="00A37BA6"/>
    <w:rsid w:val="00A41425"/>
    <w:rsid w:val="00A414E5"/>
    <w:rsid w:val="00A41780"/>
    <w:rsid w:val="00A42506"/>
    <w:rsid w:val="00A4323A"/>
    <w:rsid w:val="00A432CD"/>
    <w:rsid w:val="00A43ADC"/>
    <w:rsid w:val="00A43BD2"/>
    <w:rsid w:val="00A43EDC"/>
    <w:rsid w:val="00A44870"/>
    <w:rsid w:val="00A44AE2"/>
    <w:rsid w:val="00A45F3D"/>
    <w:rsid w:val="00A46048"/>
    <w:rsid w:val="00A4607D"/>
    <w:rsid w:val="00A47780"/>
    <w:rsid w:val="00A47F0E"/>
    <w:rsid w:val="00A50221"/>
    <w:rsid w:val="00A50CFB"/>
    <w:rsid w:val="00A50E0B"/>
    <w:rsid w:val="00A52C47"/>
    <w:rsid w:val="00A53988"/>
    <w:rsid w:val="00A54B67"/>
    <w:rsid w:val="00A54ECE"/>
    <w:rsid w:val="00A565B9"/>
    <w:rsid w:val="00A56895"/>
    <w:rsid w:val="00A571F0"/>
    <w:rsid w:val="00A57345"/>
    <w:rsid w:val="00A57541"/>
    <w:rsid w:val="00A577B9"/>
    <w:rsid w:val="00A61130"/>
    <w:rsid w:val="00A61D85"/>
    <w:rsid w:val="00A61E92"/>
    <w:rsid w:val="00A62AC5"/>
    <w:rsid w:val="00A63142"/>
    <w:rsid w:val="00A633E3"/>
    <w:rsid w:val="00A635C6"/>
    <w:rsid w:val="00A64FAA"/>
    <w:rsid w:val="00A66004"/>
    <w:rsid w:val="00A6645C"/>
    <w:rsid w:val="00A66B6B"/>
    <w:rsid w:val="00A67B25"/>
    <w:rsid w:val="00A70035"/>
    <w:rsid w:val="00A702A8"/>
    <w:rsid w:val="00A70379"/>
    <w:rsid w:val="00A70A2D"/>
    <w:rsid w:val="00A7144E"/>
    <w:rsid w:val="00A746EE"/>
    <w:rsid w:val="00A74716"/>
    <w:rsid w:val="00A74EA4"/>
    <w:rsid w:val="00A77413"/>
    <w:rsid w:val="00A7759E"/>
    <w:rsid w:val="00A77C91"/>
    <w:rsid w:val="00A802FC"/>
    <w:rsid w:val="00A80528"/>
    <w:rsid w:val="00A80B79"/>
    <w:rsid w:val="00A82CA7"/>
    <w:rsid w:val="00A834F8"/>
    <w:rsid w:val="00A8350B"/>
    <w:rsid w:val="00A83D31"/>
    <w:rsid w:val="00A85298"/>
    <w:rsid w:val="00A867EE"/>
    <w:rsid w:val="00A87B3D"/>
    <w:rsid w:val="00A87D77"/>
    <w:rsid w:val="00A90424"/>
    <w:rsid w:val="00A90504"/>
    <w:rsid w:val="00A91933"/>
    <w:rsid w:val="00A91F53"/>
    <w:rsid w:val="00A92402"/>
    <w:rsid w:val="00A927D6"/>
    <w:rsid w:val="00A92C8B"/>
    <w:rsid w:val="00A92E9C"/>
    <w:rsid w:val="00A933D8"/>
    <w:rsid w:val="00A9429F"/>
    <w:rsid w:val="00A956A8"/>
    <w:rsid w:val="00A96F1B"/>
    <w:rsid w:val="00A97250"/>
    <w:rsid w:val="00A97D50"/>
    <w:rsid w:val="00A97D52"/>
    <w:rsid w:val="00AA0091"/>
    <w:rsid w:val="00AA0434"/>
    <w:rsid w:val="00AA1068"/>
    <w:rsid w:val="00AA10E1"/>
    <w:rsid w:val="00AA1B2D"/>
    <w:rsid w:val="00AA2A9B"/>
    <w:rsid w:val="00AA3874"/>
    <w:rsid w:val="00AA3D0B"/>
    <w:rsid w:val="00AA47D3"/>
    <w:rsid w:val="00AA49CE"/>
    <w:rsid w:val="00AA5824"/>
    <w:rsid w:val="00AA5838"/>
    <w:rsid w:val="00AA68FC"/>
    <w:rsid w:val="00AA7E12"/>
    <w:rsid w:val="00AB0154"/>
    <w:rsid w:val="00AB08B2"/>
    <w:rsid w:val="00AB1B54"/>
    <w:rsid w:val="00AB1C35"/>
    <w:rsid w:val="00AB3810"/>
    <w:rsid w:val="00AB3E2B"/>
    <w:rsid w:val="00AB4015"/>
    <w:rsid w:val="00AB519D"/>
    <w:rsid w:val="00AB5AF7"/>
    <w:rsid w:val="00AB6DBD"/>
    <w:rsid w:val="00AC065B"/>
    <w:rsid w:val="00AC27F2"/>
    <w:rsid w:val="00AC2DBF"/>
    <w:rsid w:val="00AC3B8D"/>
    <w:rsid w:val="00AC492C"/>
    <w:rsid w:val="00AC51FB"/>
    <w:rsid w:val="00AC5B82"/>
    <w:rsid w:val="00AC616D"/>
    <w:rsid w:val="00AC67E8"/>
    <w:rsid w:val="00AC7363"/>
    <w:rsid w:val="00AC7B44"/>
    <w:rsid w:val="00AD3E9E"/>
    <w:rsid w:val="00AD4E27"/>
    <w:rsid w:val="00AD614E"/>
    <w:rsid w:val="00AD6B94"/>
    <w:rsid w:val="00AD6CCD"/>
    <w:rsid w:val="00AE1669"/>
    <w:rsid w:val="00AE1FC3"/>
    <w:rsid w:val="00AE2EFF"/>
    <w:rsid w:val="00AE34E8"/>
    <w:rsid w:val="00AE4495"/>
    <w:rsid w:val="00AE44AE"/>
    <w:rsid w:val="00AE5C85"/>
    <w:rsid w:val="00AF030E"/>
    <w:rsid w:val="00AF043A"/>
    <w:rsid w:val="00AF11B5"/>
    <w:rsid w:val="00AF2303"/>
    <w:rsid w:val="00AF2AB0"/>
    <w:rsid w:val="00AF37B4"/>
    <w:rsid w:val="00AF46AC"/>
    <w:rsid w:val="00AF5887"/>
    <w:rsid w:val="00AF64BA"/>
    <w:rsid w:val="00AF6642"/>
    <w:rsid w:val="00AF6FC8"/>
    <w:rsid w:val="00AF732C"/>
    <w:rsid w:val="00B00F20"/>
    <w:rsid w:val="00B03B3B"/>
    <w:rsid w:val="00B10F24"/>
    <w:rsid w:val="00B1177E"/>
    <w:rsid w:val="00B11A27"/>
    <w:rsid w:val="00B11AEB"/>
    <w:rsid w:val="00B120CA"/>
    <w:rsid w:val="00B12247"/>
    <w:rsid w:val="00B12DEB"/>
    <w:rsid w:val="00B12F3E"/>
    <w:rsid w:val="00B134C8"/>
    <w:rsid w:val="00B1547A"/>
    <w:rsid w:val="00B1688A"/>
    <w:rsid w:val="00B17ADE"/>
    <w:rsid w:val="00B202C3"/>
    <w:rsid w:val="00B20A78"/>
    <w:rsid w:val="00B21EDB"/>
    <w:rsid w:val="00B22277"/>
    <w:rsid w:val="00B228A3"/>
    <w:rsid w:val="00B236FC"/>
    <w:rsid w:val="00B244EA"/>
    <w:rsid w:val="00B2585A"/>
    <w:rsid w:val="00B26583"/>
    <w:rsid w:val="00B26727"/>
    <w:rsid w:val="00B26C95"/>
    <w:rsid w:val="00B26E0B"/>
    <w:rsid w:val="00B2727A"/>
    <w:rsid w:val="00B2732D"/>
    <w:rsid w:val="00B27D9B"/>
    <w:rsid w:val="00B27F58"/>
    <w:rsid w:val="00B3060C"/>
    <w:rsid w:val="00B30F29"/>
    <w:rsid w:val="00B30F8B"/>
    <w:rsid w:val="00B3145E"/>
    <w:rsid w:val="00B3164B"/>
    <w:rsid w:val="00B31789"/>
    <w:rsid w:val="00B325D0"/>
    <w:rsid w:val="00B331CC"/>
    <w:rsid w:val="00B33E75"/>
    <w:rsid w:val="00B341A1"/>
    <w:rsid w:val="00B34943"/>
    <w:rsid w:val="00B3527E"/>
    <w:rsid w:val="00B35581"/>
    <w:rsid w:val="00B35B2E"/>
    <w:rsid w:val="00B360DF"/>
    <w:rsid w:val="00B40AD5"/>
    <w:rsid w:val="00B40B95"/>
    <w:rsid w:val="00B41041"/>
    <w:rsid w:val="00B41276"/>
    <w:rsid w:val="00B41660"/>
    <w:rsid w:val="00B417FE"/>
    <w:rsid w:val="00B42A78"/>
    <w:rsid w:val="00B439FC"/>
    <w:rsid w:val="00B4401E"/>
    <w:rsid w:val="00B44218"/>
    <w:rsid w:val="00B467A3"/>
    <w:rsid w:val="00B47079"/>
    <w:rsid w:val="00B47755"/>
    <w:rsid w:val="00B47940"/>
    <w:rsid w:val="00B47B31"/>
    <w:rsid w:val="00B50154"/>
    <w:rsid w:val="00B52563"/>
    <w:rsid w:val="00B53161"/>
    <w:rsid w:val="00B5387F"/>
    <w:rsid w:val="00B56873"/>
    <w:rsid w:val="00B57849"/>
    <w:rsid w:val="00B57936"/>
    <w:rsid w:val="00B602E3"/>
    <w:rsid w:val="00B607F6"/>
    <w:rsid w:val="00B61CF4"/>
    <w:rsid w:val="00B61E2E"/>
    <w:rsid w:val="00B62AE4"/>
    <w:rsid w:val="00B644FF"/>
    <w:rsid w:val="00B64733"/>
    <w:rsid w:val="00B66724"/>
    <w:rsid w:val="00B70769"/>
    <w:rsid w:val="00B72979"/>
    <w:rsid w:val="00B72FB8"/>
    <w:rsid w:val="00B734F6"/>
    <w:rsid w:val="00B74445"/>
    <w:rsid w:val="00B74903"/>
    <w:rsid w:val="00B74982"/>
    <w:rsid w:val="00B74FC7"/>
    <w:rsid w:val="00B756E4"/>
    <w:rsid w:val="00B76D8C"/>
    <w:rsid w:val="00B77064"/>
    <w:rsid w:val="00B7732B"/>
    <w:rsid w:val="00B837D1"/>
    <w:rsid w:val="00B84432"/>
    <w:rsid w:val="00B8446C"/>
    <w:rsid w:val="00B84794"/>
    <w:rsid w:val="00B85383"/>
    <w:rsid w:val="00B86A77"/>
    <w:rsid w:val="00B86A8E"/>
    <w:rsid w:val="00B909C2"/>
    <w:rsid w:val="00B92764"/>
    <w:rsid w:val="00B92DEC"/>
    <w:rsid w:val="00B92F2F"/>
    <w:rsid w:val="00B97A3D"/>
    <w:rsid w:val="00BA093D"/>
    <w:rsid w:val="00BA1258"/>
    <w:rsid w:val="00BA1820"/>
    <w:rsid w:val="00BA2578"/>
    <w:rsid w:val="00BA3106"/>
    <w:rsid w:val="00BA3D6D"/>
    <w:rsid w:val="00BA4077"/>
    <w:rsid w:val="00BA6311"/>
    <w:rsid w:val="00BA721E"/>
    <w:rsid w:val="00BA750D"/>
    <w:rsid w:val="00BB066E"/>
    <w:rsid w:val="00BB0B24"/>
    <w:rsid w:val="00BB1A11"/>
    <w:rsid w:val="00BB2839"/>
    <w:rsid w:val="00BB2AFE"/>
    <w:rsid w:val="00BB2E49"/>
    <w:rsid w:val="00BB3740"/>
    <w:rsid w:val="00BB3851"/>
    <w:rsid w:val="00BB43C9"/>
    <w:rsid w:val="00BB47C0"/>
    <w:rsid w:val="00BB59AB"/>
    <w:rsid w:val="00BB5B64"/>
    <w:rsid w:val="00BB5C39"/>
    <w:rsid w:val="00BB60F6"/>
    <w:rsid w:val="00BB6162"/>
    <w:rsid w:val="00BB633E"/>
    <w:rsid w:val="00BB69D3"/>
    <w:rsid w:val="00BC09E1"/>
    <w:rsid w:val="00BC21AA"/>
    <w:rsid w:val="00BC32CD"/>
    <w:rsid w:val="00BC3EF5"/>
    <w:rsid w:val="00BC55A5"/>
    <w:rsid w:val="00BC6381"/>
    <w:rsid w:val="00BC6596"/>
    <w:rsid w:val="00BC7072"/>
    <w:rsid w:val="00BC76E6"/>
    <w:rsid w:val="00BC7891"/>
    <w:rsid w:val="00BD04A3"/>
    <w:rsid w:val="00BD20C6"/>
    <w:rsid w:val="00BD3A35"/>
    <w:rsid w:val="00BD3CFB"/>
    <w:rsid w:val="00BD42A6"/>
    <w:rsid w:val="00BD5DBA"/>
    <w:rsid w:val="00BD6106"/>
    <w:rsid w:val="00BD75C2"/>
    <w:rsid w:val="00BE0A03"/>
    <w:rsid w:val="00BE0B5F"/>
    <w:rsid w:val="00BE1E1E"/>
    <w:rsid w:val="00BE3C0F"/>
    <w:rsid w:val="00BE4D06"/>
    <w:rsid w:val="00BE4E7A"/>
    <w:rsid w:val="00BE6152"/>
    <w:rsid w:val="00BE676D"/>
    <w:rsid w:val="00BE73A4"/>
    <w:rsid w:val="00BE76AA"/>
    <w:rsid w:val="00BF06C0"/>
    <w:rsid w:val="00BF0AA2"/>
    <w:rsid w:val="00BF1902"/>
    <w:rsid w:val="00BF1E35"/>
    <w:rsid w:val="00BF22DD"/>
    <w:rsid w:val="00BF24CD"/>
    <w:rsid w:val="00BF2A0C"/>
    <w:rsid w:val="00BF2B22"/>
    <w:rsid w:val="00BF2C86"/>
    <w:rsid w:val="00BF3092"/>
    <w:rsid w:val="00BF380E"/>
    <w:rsid w:val="00BF4098"/>
    <w:rsid w:val="00BF41EA"/>
    <w:rsid w:val="00BF49A3"/>
    <w:rsid w:val="00BF5269"/>
    <w:rsid w:val="00BF53FF"/>
    <w:rsid w:val="00BF60B5"/>
    <w:rsid w:val="00C01DC1"/>
    <w:rsid w:val="00C02E27"/>
    <w:rsid w:val="00C0329F"/>
    <w:rsid w:val="00C041E6"/>
    <w:rsid w:val="00C04435"/>
    <w:rsid w:val="00C05040"/>
    <w:rsid w:val="00C05D54"/>
    <w:rsid w:val="00C075A3"/>
    <w:rsid w:val="00C078E1"/>
    <w:rsid w:val="00C10922"/>
    <w:rsid w:val="00C10B93"/>
    <w:rsid w:val="00C13357"/>
    <w:rsid w:val="00C139FD"/>
    <w:rsid w:val="00C13E8B"/>
    <w:rsid w:val="00C13F56"/>
    <w:rsid w:val="00C14957"/>
    <w:rsid w:val="00C14A8E"/>
    <w:rsid w:val="00C162C9"/>
    <w:rsid w:val="00C16415"/>
    <w:rsid w:val="00C165E8"/>
    <w:rsid w:val="00C1678A"/>
    <w:rsid w:val="00C171BE"/>
    <w:rsid w:val="00C20C4B"/>
    <w:rsid w:val="00C20E50"/>
    <w:rsid w:val="00C21438"/>
    <w:rsid w:val="00C218C2"/>
    <w:rsid w:val="00C22E33"/>
    <w:rsid w:val="00C2307D"/>
    <w:rsid w:val="00C23378"/>
    <w:rsid w:val="00C239FD"/>
    <w:rsid w:val="00C25D0D"/>
    <w:rsid w:val="00C25E88"/>
    <w:rsid w:val="00C262A0"/>
    <w:rsid w:val="00C264D0"/>
    <w:rsid w:val="00C26A0C"/>
    <w:rsid w:val="00C27707"/>
    <w:rsid w:val="00C27821"/>
    <w:rsid w:val="00C30505"/>
    <w:rsid w:val="00C326B7"/>
    <w:rsid w:val="00C331A2"/>
    <w:rsid w:val="00C344AB"/>
    <w:rsid w:val="00C35BAE"/>
    <w:rsid w:val="00C37A46"/>
    <w:rsid w:val="00C37E96"/>
    <w:rsid w:val="00C40E5F"/>
    <w:rsid w:val="00C410A9"/>
    <w:rsid w:val="00C4153C"/>
    <w:rsid w:val="00C42D14"/>
    <w:rsid w:val="00C4387C"/>
    <w:rsid w:val="00C441C8"/>
    <w:rsid w:val="00C47A54"/>
    <w:rsid w:val="00C5002A"/>
    <w:rsid w:val="00C50DBC"/>
    <w:rsid w:val="00C513FF"/>
    <w:rsid w:val="00C5163E"/>
    <w:rsid w:val="00C518D9"/>
    <w:rsid w:val="00C524E6"/>
    <w:rsid w:val="00C53383"/>
    <w:rsid w:val="00C535E9"/>
    <w:rsid w:val="00C539D9"/>
    <w:rsid w:val="00C53D77"/>
    <w:rsid w:val="00C545E4"/>
    <w:rsid w:val="00C60933"/>
    <w:rsid w:val="00C610C9"/>
    <w:rsid w:val="00C61CEB"/>
    <w:rsid w:val="00C627FA"/>
    <w:rsid w:val="00C63369"/>
    <w:rsid w:val="00C63993"/>
    <w:rsid w:val="00C65791"/>
    <w:rsid w:val="00C65E84"/>
    <w:rsid w:val="00C66EB1"/>
    <w:rsid w:val="00C70378"/>
    <w:rsid w:val="00C70FA1"/>
    <w:rsid w:val="00C7183D"/>
    <w:rsid w:val="00C7217D"/>
    <w:rsid w:val="00C72CB0"/>
    <w:rsid w:val="00C73612"/>
    <w:rsid w:val="00C74473"/>
    <w:rsid w:val="00C76CA6"/>
    <w:rsid w:val="00C7767C"/>
    <w:rsid w:val="00C80A00"/>
    <w:rsid w:val="00C80D92"/>
    <w:rsid w:val="00C81208"/>
    <w:rsid w:val="00C8146E"/>
    <w:rsid w:val="00C81F33"/>
    <w:rsid w:val="00C82012"/>
    <w:rsid w:val="00C82567"/>
    <w:rsid w:val="00C833FD"/>
    <w:rsid w:val="00C84983"/>
    <w:rsid w:val="00C85140"/>
    <w:rsid w:val="00C85254"/>
    <w:rsid w:val="00C859D3"/>
    <w:rsid w:val="00C86228"/>
    <w:rsid w:val="00C90063"/>
    <w:rsid w:val="00C90503"/>
    <w:rsid w:val="00C92438"/>
    <w:rsid w:val="00C934E3"/>
    <w:rsid w:val="00C93B6A"/>
    <w:rsid w:val="00C93C35"/>
    <w:rsid w:val="00C94755"/>
    <w:rsid w:val="00C94F6A"/>
    <w:rsid w:val="00C9585F"/>
    <w:rsid w:val="00C959EC"/>
    <w:rsid w:val="00C96F96"/>
    <w:rsid w:val="00CA078F"/>
    <w:rsid w:val="00CA101D"/>
    <w:rsid w:val="00CA13E9"/>
    <w:rsid w:val="00CA2132"/>
    <w:rsid w:val="00CA229D"/>
    <w:rsid w:val="00CA3165"/>
    <w:rsid w:val="00CA37C3"/>
    <w:rsid w:val="00CA3AD7"/>
    <w:rsid w:val="00CA3BD5"/>
    <w:rsid w:val="00CA4032"/>
    <w:rsid w:val="00CA4C9D"/>
    <w:rsid w:val="00CA5C07"/>
    <w:rsid w:val="00CA61B1"/>
    <w:rsid w:val="00CA6A7C"/>
    <w:rsid w:val="00CA7A80"/>
    <w:rsid w:val="00CB12C4"/>
    <w:rsid w:val="00CB1E7B"/>
    <w:rsid w:val="00CB4711"/>
    <w:rsid w:val="00CB49A0"/>
    <w:rsid w:val="00CB52D7"/>
    <w:rsid w:val="00CB5CD7"/>
    <w:rsid w:val="00CB6D68"/>
    <w:rsid w:val="00CB7716"/>
    <w:rsid w:val="00CB78F0"/>
    <w:rsid w:val="00CC0E4A"/>
    <w:rsid w:val="00CC0F38"/>
    <w:rsid w:val="00CC1830"/>
    <w:rsid w:val="00CC1A02"/>
    <w:rsid w:val="00CC2D5E"/>
    <w:rsid w:val="00CC4836"/>
    <w:rsid w:val="00CC5382"/>
    <w:rsid w:val="00CC5AED"/>
    <w:rsid w:val="00CC6239"/>
    <w:rsid w:val="00CC76F9"/>
    <w:rsid w:val="00CD0AF8"/>
    <w:rsid w:val="00CD128D"/>
    <w:rsid w:val="00CD1C2F"/>
    <w:rsid w:val="00CD2124"/>
    <w:rsid w:val="00CD2C57"/>
    <w:rsid w:val="00CD4E37"/>
    <w:rsid w:val="00CD5B1A"/>
    <w:rsid w:val="00CD6E26"/>
    <w:rsid w:val="00CD72BF"/>
    <w:rsid w:val="00CE1BCD"/>
    <w:rsid w:val="00CE378C"/>
    <w:rsid w:val="00CE4621"/>
    <w:rsid w:val="00CE4A25"/>
    <w:rsid w:val="00CE4E69"/>
    <w:rsid w:val="00CE51D7"/>
    <w:rsid w:val="00CE61EF"/>
    <w:rsid w:val="00CE6242"/>
    <w:rsid w:val="00CE6712"/>
    <w:rsid w:val="00CE6ED4"/>
    <w:rsid w:val="00CE78E9"/>
    <w:rsid w:val="00CE7C1A"/>
    <w:rsid w:val="00CF1110"/>
    <w:rsid w:val="00CF1DF1"/>
    <w:rsid w:val="00CF2577"/>
    <w:rsid w:val="00CF3186"/>
    <w:rsid w:val="00CF3214"/>
    <w:rsid w:val="00CF4084"/>
    <w:rsid w:val="00CF45A6"/>
    <w:rsid w:val="00CF4F66"/>
    <w:rsid w:val="00CF6453"/>
    <w:rsid w:val="00CF6B0D"/>
    <w:rsid w:val="00CF7D42"/>
    <w:rsid w:val="00D0269B"/>
    <w:rsid w:val="00D02F44"/>
    <w:rsid w:val="00D02FE6"/>
    <w:rsid w:val="00D03659"/>
    <w:rsid w:val="00D0606C"/>
    <w:rsid w:val="00D060DD"/>
    <w:rsid w:val="00D06628"/>
    <w:rsid w:val="00D069E9"/>
    <w:rsid w:val="00D075F3"/>
    <w:rsid w:val="00D07905"/>
    <w:rsid w:val="00D10924"/>
    <w:rsid w:val="00D1209F"/>
    <w:rsid w:val="00D12804"/>
    <w:rsid w:val="00D12907"/>
    <w:rsid w:val="00D13DDD"/>
    <w:rsid w:val="00D14743"/>
    <w:rsid w:val="00D14CC4"/>
    <w:rsid w:val="00D14D84"/>
    <w:rsid w:val="00D15F6A"/>
    <w:rsid w:val="00D20349"/>
    <w:rsid w:val="00D20364"/>
    <w:rsid w:val="00D2207A"/>
    <w:rsid w:val="00D22395"/>
    <w:rsid w:val="00D22DD5"/>
    <w:rsid w:val="00D2492F"/>
    <w:rsid w:val="00D263C7"/>
    <w:rsid w:val="00D279A1"/>
    <w:rsid w:val="00D27BD4"/>
    <w:rsid w:val="00D30AAF"/>
    <w:rsid w:val="00D30B47"/>
    <w:rsid w:val="00D31190"/>
    <w:rsid w:val="00D322B8"/>
    <w:rsid w:val="00D3320F"/>
    <w:rsid w:val="00D3409F"/>
    <w:rsid w:val="00D34D32"/>
    <w:rsid w:val="00D3635E"/>
    <w:rsid w:val="00D376B4"/>
    <w:rsid w:val="00D37E0D"/>
    <w:rsid w:val="00D42DAC"/>
    <w:rsid w:val="00D43242"/>
    <w:rsid w:val="00D43937"/>
    <w:rsid w:val="00D44B91"/>
    <w:rsid w:val="00D4587E"/>
    <w:rsid w:val="00D463A1"/>
    <w:rsid w:val="00D46ABA"/>
    <w:rsid w:val="00D470E4"/>
    <w:rsid w:val="00D50069"/>
    <w:rsid w:val="00D50158"/>
    <w:rsid w:val="00D50BEA"/>
    <w:rsid w:val="00D510D9"/>
    <w:rsid w:val="00D5243A"/>
    <w:rsid w:val="00D52791"/>
    <w:rsid w:val="00D5279E"/>
    <w:rsid w:val="00D52B3B"/>
    <w:rsid w:val="00D53933"/>
    <w:rsid w:val="00D5622C"/>
    <w:rsid w:val="00D56E4D"/>
    <w:rsid w:val="00D5727D"/>
    <w:rsid w:val="00D60820"/>
    <w:rsid w:val="00D60D95"/>
    <w:rsid w:val="00D63C6E"/>
    <w:rsid w:val="00D64347"/>
    <w:rsid w:val="00D64C5C"/>
    <w:rsid w:val="00D64EC8"/>
    <w:rsid w:val="00D6570F"/>
    <w:rsid w:val="00D6634E"/>
    <w:rsid w:val="00D666E2"/>
    <w:rsid w:val="00D66A1D"/>
    <w:rsid w:val="00D67244"/>
    <w:rsid w:val="00D677E7"/>
    <w:rsid w:val="00D70154"/>
    <w:rsid w:val="00D71FC2"/>
    <w:rsid w:val="00D7206F"/>
    <w:rsid w:val="00D73F1A"/>
    <w:rsid w:val="00D73F91"/>
    <w:rsid w:val="00D750CA"/>
    <w:rsid w:val="00D751AB"/>
    <w:rsid w:val="00D752E4"/>
    <w:rsid w:val="00D76431"/>
    <w:rsid w:val="00D76768"/>
    <w:rsid w:val="00D767AE"/>
    <w:rsid w:val="00D76941"/>
    <w:rsid w:val="00D76BA0"/>
    <w:rsid w:val="00D76E11"/>
    <w:rsid w:val="00D80A90"/>
    <w:rsid w:val="00D80D13"/>
    <w:rsid w:val="00D8131A"/>
    <w:rsid w:val="00D814EE"/>
    <w:rsid w:val="00D81716"/>
    <w:rsid w:val="00D83886"/>
    <w:rsid w:val="00D83D1C"/>
    <w:rsid w:val="00D84AA6"/>
    <w:rsid w:val="00D84FF0"/>
    <w:rsid w:val="00D86B53"/>
    <w:rsid w:val="00D870E7"/>
    <w:rsid w:val="00D91C3A"/>
    <w:rsid w:val="00D93C48"/>
    <w:rsid w:val="00D9467D"/>
    <w:rsid w:val="00D947DC"/>
    <w:rsid w:val="00D94905"/>
    <w:rsid w:val="00D951BB"/>
    <w:rsid w:val="00D95634"/>
    <w:rsid w:val="00D967C9"/>
    <w:rsid w:val="00D96B05"/>
    <w:rsid w:val="00D9737C"/>
    <w:rsid w:val="00D979E0"/>
    <w:rsid w:val="00DA04B1"/>
    <w:rsid w:val="00DA09EA"/>
    <w:rsid w:val="00DA179A"/>
    <w:rsid w:val="00DA21C8"/>
    <w:rsid w:val="00DA220D"/>
    <w:rsid w:val="00DA601D"/>
    <w:rsid w:val="00DA710A"/>
    <w:rsid w:val="00DA7DE2"/>
    <w:rsid w:val="00DB127B"/>
    <w:rsid w:val="00DB3298"/>
    <w:rsid w:val="00DB3CEC"/>
    <w:rsid w:val="00DB4B5A"/>
    <w:rsid w:val="00DB4C0A"/>
    <w:rsid w:val="00DB4C10"/>
    <w:rsid w:val="00DB613D"/>
    <w:rsid w:val="00DB62A2"/>
    <w:rsid w:val="00DB6A4D"/>
    <w:rsid w:val="00DB6C48"/>
    <w:rsid w:val="00DB6E48"/>
    <w:rsid w:val="00DB70AC"/>
    <w:rsid w:val="00DB77CE"/>
    <w:rsid w:val="00DB7D9D"/>
    <w:rsid w:val="00DC28BE"/>
    <w:rsid w:val="00DC369D"/>
    <w:rsid w:val="00DC3C1E"/>
    <w:rsid w:val="00DC5399"/>
    <w:rsid w:val="00DC6FC2"/>
    <w:rsid w:val="00DC7889"/>
    <w:rsid w:val="00DD02AD"/>
    <w:rsid w:val="00DD13F0"/>
    <w:rsid w:val="00DD3085"/>
    <w:rsid w:val="00DD34B5"/>
    <w:rsid w:val="00DD35A0"/>
    <w:rsid w:val="00DD3B93"/>
    <w:rsid w:val="00DD4832"/>
    <w:rsid w:val="00DD50F2"/>
    <w:rsid w:val="00DD5ED0"/>
    <w:rsid w:val="00DD76E4"/>
    <w:rsid w:val="00DD7E89"/>
    <w:rsid w:val="00DE0F48"/>
    <w:rsid w:val="00DE234D"/>
    <w:rsid w:val="00DE3800"/>
    <w:rsid w:val="00DE45CE"/>
    <w:rsid w:val="00DE779D"/>
    <w:rsid w:val="00DF015F"/>
    <w:rsid w:val="00DF1482"/>
    <w:rsid w:val="00DF218F"/>
    <w:rsid w:val="00DF46A5"/>
    <w:rsid w:val="00DF4730"/>
    <w:rsid w:val="00DF4C56"/>
    <w:rsid w:val="00DF5CB6"/>
    <w:rsid w:val="00DF6056"/>
    <w:rsid w:val="00DF66C9"/>
    <w:rsid w:val="00DF7198"/>
    <w:rsid w:val="00E0059B"/>
    <w:rsid w:val="00E00CF8"/>
    <w:rsid w:val="00E01BD7"/>
    <w:rsid w:val="00E0236E"/>
    <w:rsid w:val="00E02719"/>
    <w:rsid w:val="00E0281B"/>
    <w:rsid w:val="00E0328E"/>
    <w:rsid w:val="00E03AF3"/>
    <w:rsid w:val="00E04D2C"/>
    <w:rsid w:val="00E0605D"/>
    <w:rsid w:val="00E06793"/>
    <w:rsid w:val="00E06B63"/>
    <w:rsid w:val="00E06DBD"/>
    <w:rsid w:val="00E072E8"/>
    <w:rsid w:val="00E073E3"/>
    <w:rsid w:val="00E07539"/>
    <w:rsid w:val="00E0793E"/>
    <w:rsid w:val="00E07E6F"/>
    <w:rsid w:val="00E109D6"/>
    <w:rsid w:val="00E11B18"/>
    <w:rsid w:val="00E12082"/>
    <w:rsid w:val="00E12A5F"/>
    <w:rsid w:val="00E12EED"/>
    <w:rsid w:val="00E131FE"/>
    <w:rsid w:val="00E14067"/>
    <w:rsid w:val="00E140F0"/>
    <w:rsid w:val="00E14301"/>
    <w:rsid w:val="00E1517D"/>
    <w:rsid w:val="00E15F17"/>
    <w:rsid w:val="00E1732C"/>
    <w:rsid w:val="00E17332"/>
    <w:rsid w:val="00E174F8"/>
    <w:rsid w:val="00E17EEA"/>
    <w:rsid w:val="00E20B80"/>
    <w:rsid w:val="00E20C04"/>
    <w:rsid w:val="00E20D59"/>
    <w:rsid w:val="00E217F2"/>
    <w:rsid w:val="00E218D3"/>
    <w:rsid w:val="00E23811"/>
    <w:rsid w:val="00E247AB"/>
    <w:rsid w:val="00E25031"/>
    <w:rsid w:val="00E25EAA"/>
    <w:rsid w:val="00E2615A"/>
    <w:rsid w:val="00E2649E"/>
    <w:rsid w:val="00E278C3"/>
    <w:rsid w:val="00E32271"/>
    <w:rsid w:val="00E33599"/>
    <w:rsid w:val="00E33F72"/>
    <w:rsid w:val="00E341FD"/>
    <w:rsid w:val="00E36143"/>
    <w:rsid w:val="00E36FF9"/>
    <w:rsid w:val="00E3772E"/>
    <w:rsid w:val="00E37C1F"/>
    <w:rsid w:val="00E37EDC"/>
    <w:rsid w:val="00E403DF"/>
    <w:rsid w:val="00E40707"/>
    <w:rsid w:val="00E40CF5"/>
    <w:rsid w:val="00E4169F"/>
    <w:rsid w:val="00E417E8"/>
    <w:rsid w:val="00E418F1"/>
    <w:rsid w:val="00E41B3A"/>
    <w:rsid w:val="00E41D5C"/>
    <w:rsid w:val="00E42077"/>
    <w:rsid w:val="00E42529"/>
    <w:rsid w:val="00E425CA"/>
    <w:rsid w:val="00E426D5"/>
    <w:rsid w:val="00E44573"/>
    <w:rsid w:val="00E44964"/>
    <w:rsid w:val="00E457EC"/>
    <w:rsid w:val="00E45B51"/>
    <w:rsid w:val="00E4677C"/>
    <w:rsid w:val="00E47D8C"/>
    <w:rsid w:val="00E501D3"/>
    <w:rsid w:val="00E51560"/>
    <w:rsid w:val="00E51592"/>
    <w:rsid w:val="00E530E9"/>
    <w:rsid w:val="00E534A2"/>
    <w:rsid w:val="00E54761"/>
    <w:rsid w:val="00E54C7E"/>
    <w:rsid w:val="00E550A9"/>
    <w:rsid w:val="00E551DD"/>
    <w:rsid w:val="00E56B75"/>
    <w:rsid w:val="00E60542"/>
    <w:rsid w:val="00E60CC5"/>
    <w:rsid w:val="00E612EB"/>
    <w:rsid w:val="00E619E3"/>
    <w:rsid w:val="00E61F4E"/>
    <w:rsid w:val="00E629A5"/>
    <w:rsid w:val="00E64780"/>
    <w:rsid w:val="00E64BC3"/>
    <w:rsid w:val="00E64C9C"/>
    <w:rsid w:val="00E65570"/>
    <w:rsid w:val="00E658FA"/>
    <w:rsid w:val="00E65FEE"/>
    <w:rsid w:val="00E66B79"/>
    <w:rsid w:val="00E6772D"/>
    <w:rsid w:val="00E705C6"/>
    <w:rsid w:val="00E70BC7"/>
    <w:rsid w:val="00E70E5B"/>
    <w:rsid w:val="00E718D4"/>
    <w:rsid w:val="00E726C3"/>
    <w:rsid w:val="00E72B84"/>
    <w:rsid w:val="00E735FC"/>
    <w:rsid w:val="00E73742"/>
    <w:rsid w:val="00E73CE0"/>
    <w:rsid w:val="00E741DA"/>
    <w:rsid w:val="00E75478"/>
    <w:rsid w:val="00E7576E"/>
    <w:rsid w:val="00E7586A"/>
    <w:rsid w:val="00E75F55"/>
    <w:rsid w:val="00E76788"/>
    <w:rsid w:val="00E76CD7"/>
    <w:rsid w:val="00E77DD5"/>
    <w:rsid w:val="00E77E14"/>
    <w:rsid w:val="00E80614"/>
    <w:rsid w:val="00E8166A"/>
    <w:rsid w:val="00E819F8"/>
    <w:rsid w:val="00E81A61"/>
    <w:rsid w:val="00E8236E"/>
    <w:rsid w:val="00E82AC4"/>
    <w:rsid w:val="00E82AF9"/>
    <w:rsid w:val="00E83E72"/>
    <w:rsid w:val="00E84B3F"/>
    <w:rsid w:val="00E84D39"/>
    <w:rsid w:val="00E858F2"/>
    <w:rsid w:val="00E860E3"/>
    <w:rsid w:val="00E861B1"/>
    <w:rsid w:val="00E86C46"/>
    <w:rsid w:val="00E8733B"/>
    <w:rsid w:val="00E875D0"/>
    <w:rsid w:val="00E87DC4"/>
    <w:rsid w:val="00E90247"/>
    <w:rsid w:val="00E90DB2"/>
    <w:rsid w:val="00E921B4"/>
    <w:rsid w:val="00E9236C"/>
    <w:rsid w:val="00E941B4"/>
    <w:rsid w:val="00E9436F"/>
    <w:rsid w:val="00E95011"/>
    <w:rsid w:val="00E96BBE"/>
    <w:rsid w:val="00E97A29"/>
    <w:rsid w:val="00EA086C"/>
    <w:rsid w:val="00EA0F77"/>
    <w:rsid w:val="00EA1ED0"/>
    <w:rsid w:val="00EA2CB5"/>
    <w:rsid w:val="00EA312E"/>
    <w:rsid w:val="00EA47A4"/>
    <w:rsid w:val="00EA6129"/>
    <w:rsid w:val="00EA6E0E"/>
    <w:rsid w:val="00EA7083"/>
    <w:rsid w:val="00EB00F9"/>
    <w:rsid w:val="00EB0688"/>
    <w:rsid w:val="00EB0724"/>
    <w:rsid w:val="00EB0F1A"/>
    <w:rsid w:val="00EB2C7D"/>
    <w:rsid w:val="00EB32F8"/>
    <w:rsid w:val="00EB41E6"/>
    <w:rsid w:val="00EB4476"/>
    <w:rsid w:val="00EB54D4"/>
    <w:rsid w:val="00EB717E"/>
    <w:rsid w:val="00EB74B8"/>
    <w:rsid w:val="00EB789F"/>
    <w:rsid w:val="00EC0920"/>
    <w:rsid w:val="00EC1094"/>
    <w:rsid w:val="00EC1BA0"/>
    <w:rsid w:val="00EC32A8"/>
    <w:rsid w:val="00EC45A6"/>
    <w:rsid w:val="00EC4DB4"/>
    <w:rsid w:val="00EC59D7"/>
    <w:rsid w:val="00EC5C98"/>
    <w:rsid w:val="00ED0103"/>
    <w:rsid w:val="00ED0B9D"/>
    <w:rsid w:val="00ED0E75"/>
    <w:rsid w:val="00ED1C3F"/>
    <w:rsid w:val="00ED20F0"/>
    <w:rsid w:val="00ED269E"/>
    <w:rsid w:val="00ED29FF"/>
    <w:rsid w:val="00ED33D6"/>
    <w:rsid w:val="00ED3D2C"/>
    <w:rsid w:val="00ED4B0A"/>
    <w:rsid w:val="00ED5095"/>
    <w:rsid w:val="00ED5183"/>
    <w:rsid w:val="00ED56E9"/>
    <w:rsid w:val="00ED5DC8"/>
    <w:rsid w:val="00ED79AA"/>
    <w:rsid w:val="00ED7B58"/>
    <w:rsid w:val="00EE049D"/>
    <w:rsid w:val="00EE0A4F"/>
    <w:rsid w:val="00EE19F5"/>
    <w:rsid w:val="00EE2F02"/>
    <w:rsid w:val="00EE3B91"/>
    <w:rsid w:val="00EE3FE1"/>
    <w:rsid w:val="00EE43B8"/>
    <w:rsid w:val="00EE4BAB"/>
    <w:rsid w:val="00EE4E79"/>
    <w:rsid w:val="00EE5E68"/>
    <w:rsid w:val="00EE5FBB"/>
    <w:rsid w:val="00EE6AB7"/>
    <w:rsid w:val="00EF034E"/>
    <w:rsid w:val="00EF1866"/>
    <w:rsid w:val="00EF2100"/>
    <w:rsid w:val="00EF2B4D"/>
    <w:rsid w:val="00EF32E2"/>
    <w:rsid w:val="00EF3593"/>
    <w:rsid w:val="00EF4140"/>
    <w:rsid w:val="00EF4B3C"/>
    <w:rsid w:val="00EF5271"/>
    <w:rsid w:val="00EF5642"/>
    <w:rsid w:val="00EF5871"/>
    <w:rsid w:val="00EF6F4D"/>
    <w:rsid w:val="00EF7090"/>
    <w:rsid w:val="00EF70EF"/>
    <w:rsid w:val="00EF73AF"/>
    <w:rsid w:val="00EF76A2"/>
    <w:rsid w:val="00F00FA6"/>
    <w:rsid w:val="00F01ED2"/>
    <w:rsid w:val="00F02D3B"/>
    <w:rsid w:val="00F034C1"/>
    <w:rsid w:val="00F03B58"/>
    <w:rsid w:val="00F0567A"/>
    <w:rsid w:val="00F06082"/>
    <w:rsid w:val="00F06259"/>
    <w:rsid w:val="00F06460"/>
    <w:rsid w:val="00F064B9"/>
    <w:rsid w:val="00F06587"/>
    <w:rsid w:val="00F0741F"/>
    <w:rsid w:val="00F10121"/>
    <w:rsid w:val="00F10796"/>
    <w:rsid w:val="00F108EC"/>
    <w:rsid w:val="00F11724"/>
    <w:rsid w:val="00F132AE"/>
    <w:rsid w:val="00F13931"/>
    <w:rsid w:val="00F1412D"/>
    <w:rsid w:val="00F145E2"/>
    <w:rsid w:val="00F14BD4"/>
    <w:rsid w:val="00F1764A"/>
    <w:rsid w:val="00F17903"/>
    <w:rsid w:val="00F20826"/>
    <w:rsid w:val="00F210F6"/>
    <w:rsid w:val="00F211B7"/>
    <w:rsid w:val="00F22E07"/>
    <w:rsid w:val="00F237BF"/>
    <w:rsid w:val="00F23F9E"/>
    <w:rsid w:val="00F24CC6"/>
    <w:rsid w:val="00F250BF"/>
    <w:rsid w:val="00F2575C"/>
    <w:rsid w:val="00F25F6F"/>
    <w:rsid w:val="00F26ED1"/>
    <w:rsid w:val="00F26F29"/>
    <w:rsid w:val="00F27095"/>
    <w:rsid w:val="00F30B59"/>
    <w:rsid w:val="00F31355"/>
    <w:rsid w:val="00F317E5"/>
    <w:rsid w:val="00F33EA2"/>
    <w:rsid w:val="00F34DFE"/>
    <w:rsid w:val="00F361CD"/>
    <w:rsid w:val="00F379E9"/>
    <w:rsid w:val="00F40127"/>
    <w:rsid w:val="00F40317"/>
    <w:rsid w:val="00F40CBD"/>
    <w:rsid w:val="00F413BE"/>
    <w:rsid w:val="00F41F21"/>
    <w:rsid w:val="00F4235E"/>
    <w:rsid w:val="00F42BE9"/>
    <w:rsid w:val="00F43E83"/>
    <w:rsid w:val="00F4515C"/>
    <w:rsid w:val="00F4609F"/>
    <w:rsid w:val="00F46D9C"/>
    <w:rsid w:val="00F47364"/>
    <w:rsid w:val="00F50781"/>
    <w:rsid w:val="00F508C1"/>
    <w:rsid w:val="00F50B13"/>
    <w:rsid w:val="00F51071"/>
    <w:rsid w:val="00F51B5F"/>
    <w:rsid w:val="00F523DB"/>
    <w:rsid w:val="00F52AA7"/>
    <w:rsid w:val="00F5526B"/>
    <w:rsid w:val="00F55701"/>
    <w:rsid w:val="00F558EE"/>
    <w:rsid w:val="00F56353"/>
    <w:rsid w:val="00F57884"/>
    <w:rsid w:val="00F57C78"/>
    <w:rsid w:val="00F600F0"/>
    <w:rsid w:val="00F62EC8"/>
    <w:rsid w:val="00F642A9"/>
    <w:rsid w:val="00F642E2"/>
    <w:rsid w:val="00F6441C"/>
    <w:rsid w:val="00F64AEE"/>
    <w:rsid w:val="00F65638"/>
    <w:rsid w:val="00F659F5"/>
    <w:rsid w:val="00F65DED"/>
    <w:rsid w:val="00F675C5"/>
    <w:rsid w:val="00F67CE0"/>
    <w:rsid w:val="00F702A5"/>
    <w:rsid w:val="00F70F62"/>
    <w:rsid w:val="00F71D1F"/>
    <w:rsid w:val="00F72B63"/>
    <w:rsid w:val="00F7327F"/>
    <w:rsid w:val="00F73421"/>
    <w:rsid w:val="00F73BE1"/>
    <w:rsid w:val="00F73C3F"/>
    <w:rsid w:val="00F7617E"/>
    <w:rsid w:val="00F77BA3"/>
    <w:rsid w:val="00F77D6A"/>
    <w:rsid w:val="00F80223"/>
    <w:rsid w:val="00F805FA"/>
    <w:rsid w:val="00F82DD5"/>
    <w:rsid w:val="00F83325"/>
    <w:rsid w:val="00F84040"/>
    <w:rsid w:val="00F85385"/>
    <w:rsid w:val="00F8567D"/>
    <w:rsid w:val="00F858BB"/>
    <w:rsid w:val="00F85DC2"/>
    <w:rsid w:val="00F8710A"/>
    <w:rsid w:val="00F91932"/>
    <w:rsid w:val="00F91C51"/>
    <w:rsid w:val="00F931A6"/>
    <w:rsid w:val="00F931BF"/>
    <w:rsid w:val="00F94011"/>
    <w:rsid w:val="00F96B9C"/>
    <w:rsid w:val="00F97731"/>
    <w:rsid w:val="00FA15EE"/>
    <w:rsid w:val="00FA28FF"/>
    <w:rsid w:val="00FA2D00"/>
    <w:rsid w:val="00FA3B4F"/>
    <w:rsid w:val="00FA4D74"/>
    <w:rsid w:val="00FA53E2"/>
    <w:rsid w:val="00FA595B"/>
    <w:rsid w:val="00FA6918"/>
    <w:rsid w:val="00FA7D28"/>
    <w:rsid w:val="00FA7D2F"/>
    <w:rsid w:val="00FB09F8"/>
    <w:rsid w:val="00FB0D4C"/>
    <w:rsid w:val="00FB0F41"/>
    <w:rsid w:val="00FB0F5A"/>
    <w:rsid w:val="00FB1199"/>
    <w:rsid w:val="00FB1B70"/>
    <w:rsid w:val="00FB2967"/>
    <w:rsid w:val="00FB32BE"/>
    <w:rsid w:val="00FB3534"/>
    <w:rsid w:val="00FB397B"/>
    <w:rsid w:val="00FB5A36"/>
    <w:rsid w:val="00FB5D0A"/>
    <w:rsid w:val="00FB61F5"/>
    <w:rsid w:val="00FB6342"/>
    <w:rsid w:val="00FB69C0"/>
    <w:rsid w:val="00FB7B87"/>
    <w:rsid w:val="00FC14AD"/>
    <w:rsid w:val="00FC1B61"/>
    <w:rsid w:val="00FC1BC0"/>
    <w:rsid w:val="00FC1C9E"/>
    <w:rsid w:val="00FC2B81"/>
    <w:rsid w:val="00FC3D52"/>
    <w:rsid w:val="00FC3E1D"/>
    <w:rsid w:val="00FC4D05"/>
    <w:rsid w:val="00FC5ED6"/>
    <w:rsid w:val="00FC5F8E"/>
    <w:rsid w:val="00FC6693"/>
    <w:rsid w:val="00FC682D"/>
    <w:rsid w:val="00FD0338"/>
    <w:rsid w:val="00FD0394"/>
    <w:rsid w:val="00FD08F8"/>
    <w:rsid w:val="00FD0C5B"/>
    <w:rsid w:val="00FD202D"/>
    <w:rsid w:val="00FD34FB"/>
    <w:rsid w:val="00FD39D0"/>
    <w:rsid w:val="00FD39D8"/>
    <w:rsid w:val="00FD4335"/>
    <w:rsid w:val="00FD4EB1"/>
    <w:rsid w:val="00FD659C"/>
    <w:rsid w:val="00FD6C7B"/>
    <w:rsid w:val="00FD6E1A"/>
    <w:rsid w:val="00FD769A"/>
    <w:rsid w:val="00FD7726"/>
    <w:rsid w:val="00FD78C7"/>
    <w:rsid w:val="00FE00BB"/>
    <w:rsid w:val="00FE00E6"/>
    <w:rsid w:val="00FE01A1"/>
    <w:rsid w:val="00FE0629"/>
    <w:rsid w:val="00FE0BE1"/>
    <w:rsid w:val="00FE1769"/>
    <w:rsid w:val="00FE17BA"/>
    <w:rsid w:val="00FE355F"/>
    <w:rsid w:val="00FE371F"/>
    <w:rsid w:val="00FE3BF8"/>
    <w:rsid w:val="00FE3DED"/>
    <w:rsid w:val="00FE452C"/>
    <w:rsid w:val="00FE4630"/>
    <w:rsid w:val="00FE50A9"/>
    <w:rsid w:val="00FE5C32"/>
    <w:rsid w:val="00FE5E0F"/>
    <w:rsid w:val="00FE6635"/>
    <w:rsid w:val="00FE7BE8"/>
    <w:rsid w:val="00FF01EC"/>
    <w:rsid w:val="00FF0C45"/>
    <w:rsid w:val="00FF1FAB"/>
    <w:rsid w:val="00FF26F9"/>
    <w:rsid w:val="00FF2C2D"/>
    <w:rsid w:val="00FF2DD9"/>
    <w:rsid w:val="00FF442E"/>
    <w:rsid w:val="00FF631F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b0070"/>
    </o:shapedefaults>
    <o:shapelayout v:ext="edit">
      <o:idmap v:ext="edit" data="1"/>
    </o:shapelayout>
  </w:shapeDefaults>
  <w:decimalSymbol w:val="."/>
  <w:listSeparator w:val=","/>
  <w14:docId w14:val="16749753"/>
  <w15:chartTrackingRefBased/>
  <w15:docId w15:val="{761A22DA-B2B5-4689-A138-E6383783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A4"/>
    <w:pPr>
      <w:tabs>
        <w:tab w:val="left" w:pos="1134"/>
      </w:tabs>
      <w:spacing w:before="120" w:after="120" w:line="300" w:lineRule="auto"/>
    </w:pPr>
    <w:rPr>
      <w:rFonts w:ascii="Arial" w:hAnsi="Arial"/>
      <w:lang w:eastAsia="en-GB"/>
    </w:rPr>
  </w:style>
  <w:style w:type="paragraph" w:styleId="Heading1">
    <w:name w:val="heading 1"/>
    <w:next w:val="Normal"/>
    <w:link w:val="Heading1Char"/>
    <w:qFormat/>
    <w:rsid w:val="0046286F"/>
    <w:pPr>
      <w:keepNext/>
      <w:pageBreakBefore/>
      <w:numPr>
        <w:numId w:val="2"/>
      </w:numPr>
      <w:spacing w:before="60" w:after="240" w:line="300" w:lineRule="auto"/>
      <w:outlineLvl w:val="0"/>
    </w:pPr>
    <w:rPr>
      <w:rFonts w:ascii="Helvetica" w:hAnsi="Helvetica" w:cs="Arial"/>
      <w:b/>
      <w:bCs/>
      <w:color w:val="98968A"/>
      <w:kern w:val="32"/>
      <w:sz w:val="44"/>
      <w:szCs w:val="44"/>
      <w:lang w:eastAsia="en-GB"/>
    </w:rPr>
  </w:style>
  <w:style w:type="paragraph" w:styleId="Heading2">
    <w:name w:val="heading 2"/>
    <w:next w:val="Normal"/>
    <w:link w:val="Heading2Char"/>
    <w:qFormat/>
    <w:rsid w:val="0046286F"/>
    <w:pPr>
      <w:keepNext/>
      <w:numPr>
        <w:ilvl w:val="1"/>
        <w:numId w:val="2"/>
      </w:numPr>
      <w:spacing w:before="240" w:after="120" w:line="300" w:lineRule="auto"/>
      <w:outlineLvl w:val="1"/>
    </w:pPr>
    <w:rPr>
      <w:rFonts w:ascii="Helvetica" w:hAnsi="Helvetica" w:cs="Arial"/>
      <w:bCs/>
      <w:iCs/>
      <w:color w:val="282282"/>
      <w:sz w:val="32"/>
      <w:szCs w:val="32"/>
      <w:lang w:eastAsia="en-GB"/>
    </w:rPr>
  </w:style>
  <w:style w:type="paragraph" w:styleId="Heading3">
    <w:name w:val="heading 3"/>
    <w:next w:val="Normal"/>
    <w:qFormat/>
    <w:rsid w:val="0046286F"/>
    <w:pPr>
      <w:keepNext/>
      <w:numPr>
        <w:ilvl w:val="2"/>
        <w:numId w:val="2"/>
      </w:numPr>
      <w:spacing w:before="180" w:after="120" w:line="300" w:lineRule="auto"/>
      <w:outlineLvl w:val="2"/>
    </w:pPr>
    <w:rPr>
      <w:rFonts w:ascii="Helvetica" w:hAnsi="Helvetica" w:cs="Arial"/>
      <w:bCs/>
      <w:color w:val="282282"/>
      <w:sz w:val="28"/>
      <w:szCs w:val="28"/>
      <w:lang w:eastAsia="en-GB"/>
    </w:rPr>
  </w:style>
  <w:style w:type="paragraph" w:styleId="Heading4">
    <w:name w:val="heading 4"/>
    <w:next w:val="Normal"/>
    <w:qFormat/>
    <w:rsid w:val="0046286F"/>
    <w:pPr>
      <w:keepNext/>
      <w:numPr>
        <w:ilvl w:val="3"/>
        <w:numId w:val="2"/>
      </w:numPr>
      <w:spacing w:before="240" w:after="120" w:line="300" w:lineRule="auto"/>
      <w:outlineLvl w:val="3"/>
    </w:pPr>
    <w:rPr>
      <w:rFonts w:ascii="Helvetica" w:hAnsi="Helvetica"/>
      <w:bCs/>
      <w:color w:val="282282"/>
      <w:sz w:val="24"/>
      <w:szCs w:val="24"/>
      <w:lang w:eastAsia="en-GB"/>
    </w:rPr>
  </w:style>
  <w:style w:type="paragraph" w:styleId="Heading5">
    <w:name w:val="heading 5"/>
    <w:next w:val="Normal"/>
    <w:qFormat/>
    <w:rsid w:val="0046286F"/>
    <w:pPr>
      <w:keepNext/>
      <w:numPr>
        <w:ilvl w:val="4"/>
        <w:numId w:val="2"/>
      </w:numPr>
      <w:spacing w:before="240" w:after="60" w:line="300" w:lineRule="auto"/>
      <w:outlineLvl w:val="4"/>
    </w:pPr>
    <w:rPr>
      <w:rFonts w:ascii="Helvetica" w:hAnsi="Helvetica"/>
      <w:bCs/>
      <w:iCs/>
      <w:color w:val="282282"/>
      <w:lang w:eastAsia="en-GB"/>
    </w:rPr>
  </w:style>
  <w:style w:type="paragraph" w:styleId="Heading6">
    <w:name w:val="heading 6"/>
    <w:next w:val="Normal"/>
    <w:qFormat/>
    <w:rsid w:val="0046286F"/>
    <w:pPr>
      <w:numPr>
        <w:ilvl w:val="5"/>
        <w:numId w:val="2"/>
      </w:numPr>
      <w:spacing w:before="240" w:after="60" w:line="300" w:lineRule="auto"/>
      <w:outlineLvl w:val="5"/>
    </w:pPr>
    <w:rPr>
      <w:rFonts w:ascii="Arial" w:hAnsi="Arial"/>
      <w:bCs/>
      <w:color w:val="282282"/>
      <w:sz w:val="18"/>
      <w:szCs w:val="18"/>
      <w:lang w:eastAsia="en-GB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tabs>
        <w:tab w:val="clear" w:pos="1134"/>
      </w:tabs>
      <w:spacing w:before="240" w:after="60"/>
      <w:outlineLvl w:val="6"/>
    </w:pPr>
    <w:rPr>
      <w:color w:val="003366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tabs>
        <w:tab w:val="clear" w:pos="1134"/>
      </w:tabs>
      <w:spacing w:before="240" w:after="60"/>
      <w:outlineLvl w:val="7"/>
    </w:pPr>
    <w:rPr>
      <w:i/>
      <w:iCs/>
      <w:color w:val="003366"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tabs>
        <w:tab w:val="clear" w:pos="1134"/>
      </w:tabs>
      <w:spacing w:before="240" w:after="60"/>
      <w:outlineLvl w:val="8"/>
    </w:pPr>
    <w:rPr>
      <w:rFonts w:cs="Arial"/>
      <w:color w:val="0033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nkFooter">
    <w:name w:val="Blank Footer"/>
    <w:semiHidden/>
    <w:pPr>
      <w:spacing w:before="60" w:after="60" w:line="300" w:lineRule="auto"/>
    </w:pPr>
    <w:rPr>
      <w:rFonts w:ascii="Helvetica" w:hAnsi="Helvetica"/>
      <w:lang w:val="en-GB" w:eastAsia="en-GB"/>
    </w:rPr>
  </w:style>
  <w:style w:type="paragraph" w:customStyle="1" w:styleId="BlankHeader">
    <w:name w:val="Blank Header"/>
    <w:semiHidden/>
    <w:pPr>
      <w:spacing w:before="60" w:after="60" w:line="300" w:lineRule="auto"/>
    </w:pPr>
    <w:rPr>
      <w:rFonts w:ascii="Helvetica" w:hAnsi="Helvetica"/>
      <w:szCs w:val="24"/>
      <w:lang w:val="en-GB" w:eastAsia="en-GB"/>
    </w:rPr>
  </w:style>
  <w:style w:type="paragraph" w:customStyle="1" w:styleId="CompanyAddress">
    <w:name w:val="Company Address"/>
    <w:semiHidden/>
    <w:rsid w:val="00C20E50"/>
    <w:pPr>
      <w:spacing w:before="120" w:after="900" w:line="480" w:lineRule="auto"/>
      <w:ind w:left="567" w:right="567"/>
      <w:contextualSpacing/>
      <w:jc w:val="center"/>
    </w:pPr>
    <w:rPr>
      <w:rFonts w:ascii="Arial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C20E50"/>
    <w:pPr>
      <w:spacing w:before="60" w:after="60" w:line="300" w:lineRule="auto"/>
      <w:ind w:left="567" w:right="1134"/>
    </w:pPr>
    <w:rPr>
      <w:rFonts w:ascii="Arial" w:hAnsi="Arial"/>
      <w:sz w:val="16"/>
      <w:lang w:eastAsia="en-GB"/>
    </w:rPr>
  </w:style>
  <w:style w:type="character" w:customStyle="1" w:styleId="Bold">
    <w:name w:val="Bold"/>
    <w:rPr>
      <w:b/>
    </w:rPr>
  </w:style>
  <w:style w:type="paragraph" w:customStyle="1" w:styleId="BulletedList">
    <w:name w:val="Bulleted List"/>
    <w:pPr>
      <w:numPr>
        <w:numId w:val="1"/>
      </w:numPr>
      <w:spacing w:before="60" w:after="60" w:line="300" w:lineRule="auto"/>
    </w:pPr>
    <w:rPr>
      <w:rFonts w:ascii="Helvetica" w:hAnsi="Helvetica"/>
      <w:lang w:val="en-GB" w:eastAsia="en-GB"/>
    </w:rPr>
  </w:style>
  <w:style w:type="paragraph" w:customStyle="1" w:styleId="Code">
    <w:name w:val="Code"/>
    <w:basedOn w:val="Normal"/>
    <w:rsid w:val="0046286F"/>
    <w:rPr>
      <w:rFonts w:ascii="Courier New" w:hAnsi="Courier New"/>
      <w:sz w:val="16"/>
      <w:szCs w:val="1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link w:val="Heading1"/>
    <w:rsid w:val="003E3383"/>
    <w:rPr>
      <w:rFonts w:ascii="Helvetica" w:hAnsi="Helvetica" w:cs="Arial"/>
      <w:b/>
      <w:bCs/>
      <w:color w:val="98968A"/>
      <w:kern w:val="32"/>
      <w:sz w:val="44"/>
      <w:szCs w:val="44"/>
      <w:lang w:val="en-US" w:eastAsia="en-GB" w:bidi="ar-SA"/>
    </w:rPr>
  </w:style>
  <w:style w:type="paragraph" w:customStyle="1" w:styleId="VersionNumber">
    <w:name w:val="Version Number"/>
    <w:semiHidden/>
    <w:pPr>
      <w:spacing w:before="160" w:after="60"/>
      <w:jc w:val="right"/>
    </w:pPr>
    <w:rPr>
      <w:rFonts w:ascii="Helvetica" w:hAnsi="Helvetica"/>
      <w:color w:val="003366"/>
      <w:szCs w:val="24"/>
      <w:lang w:val="en-GB" w:eastAsia="en-GB"/>
    </w:rPr>
  </w:style>
  <w:style w:type="paragraph" w:customStyle="1" w:styleId="DocumentSubtitle">
    <w:name w:val="Document Subtitle"/>
    <w:rsid w:val="00A24859"/>
    <w:pPr>
      <w:spacing w:before="120" w:after="120"/>
      <w:jc w:val="right"/>
    </w:pPr>
    <w:rPr>
      <w:rFonts w:ascii="Helvetica" w:hAnsi="Helvetica"/>
      <w:b/>
      <w:color w:val="282282"/>
      <w:sz w:val="36"/>
      <w:szCs w:val="24"/>
      <w:lang w:eastAsia="en-GB"/>
    </w:rPr>
  </w:style>
  <w:style w:type="paragraph" w:customStyle="1" w:styleId="DocumentTitle">
    <w:name w:val="Document Title"/>
    <w:next w:val="Normal"/>
    <w:rsid w:val="00D50069"/>
    <w:pPr>
      <w:spacing w:before="600" w:line="216" w:lineRule="auto"/>
      <w:jc w:val="right"/>
    </w:pPr>
    <w:rPr>
      <w:rFonts w:ascii="Helvetica" w:hAnsi="Helvetica"/>
      <w:b/>
      <w:color w:val="AD052E"/>
      <w:spacing w:val="-20"/>
      <w:kern w:val="48"/>
      <w:sz w:val="96"/>
      <w:szCs w:val="48"/>
      <w:lang w:eastAsia="en-GB"/>
    </w:rPr>
  </w:style>
  <w:style w:type="character" w:customStyle="1" w:styleId="NoteChar">
    <w:name w:val="Note Char"/>
    <w:link w:val="Note"/>
    <w:rsid w:val="00B61CF4"/>
    <w:rPr>
      <w:rFonts w:ascii="Arial" w:hAnsi="Arial"/>
      <w:shd w:val="clear" w:color="auto" w:fill="E0E0E0"/>
      <w:lang w:eastAsia="en-GB"/>
    </w:rPr>
  </w:style>
  <w:style w:type="paragraph" w:customStyle="1" w:styleId="Note">
    <w:name w:val="Note"/>
    <w:basedOn w:val="Normal"/>
    <w:next w:val="Normal"/>
    <w:link w:val="NoteChar"/>
    <w:rsid w:val="00B61CF4"/>
    <w:pPr>
      <w:numPr>
        <w:numId w:val="6"/>
      </w:numPr>
      <w:pBdr>
        <w:top w:val="single" w:sz="4" w:space="2" w:color="auto"/>
        <w:bottom w:val="single" w:sz="4" w:space="2" w:color="auto"/>
      </w:pBdr>
      <w:shd w:val="clear" w:color="auto" w:fill="E0E0E0"/>
      <w:spacing w:before="240" w:after="240"/>
      <w:ind w:left="720" w:hanging="720"/>
    </w:pPr>
  </w:style>
  <w:style w:type="paragraph" w:styleId="Footer">
    <w:name w:val="footer"/>
    <w:rsid w:val="0046286F"/>
    <w:pPr>
      <w:pBdr>
        <w:top w:val="single" w:sz="4" w:space="1" w:color="003366"/>
      </w:pBdr>
      <w:tabs>
        <w:tab w:val="right" w:pos="9072"/>
      </w:tabs>
      <w:spacing w:before="180" w:after="60" w:line="300" w:lineRule="auto"/>
    </w:pPr>
    <w:rPr>
      <w:rFonts w:ascii="Helvetica" w:hAnsi="Helvetica"/>
      <w:color w:val="282282"/>
      <w:sz w:val="16"/>
      <w:szCs w:val="16"/>
      <w:lang w:eastAsia="en-GB"/>
    </w:rPr>
  </w:style>
  <w:style w:type="paragraph" w:styleId="FootnoteText">
    <w:name w:val="footnote text"/>
    <w:basedOn w:val="Normal"/>
    <w:semiHidden/>
    <w:pPr>
      <w:tabs>
        <w:tab w:val="clear" w:pos="1134"/>
      </w:tabs>
      <w:spacing w:line="240" w:lineRule="auto"/>
      <w:ind w:left="113" w:hanging="113"/>
      <w:jc w:val="both"/>
    </w:pPr>
    <w:rPr>
      <w:rFonts w:eastAsia="Times New Roman"/>
      <w:sz w:val="16"/>
      <w:lang w:eastAsia="en-US"/>
    </w:rPr>
  </w:style>
  <w:style w:type="paragraph" w:customStyle="1" w:styleId="FPProductLogo">
    <w:name w:val="FP Product Logo"/>
    <w:semiHidden/>
    <w:pPr>
      <w:spacing w:before="100"/>
      <w:jc w:val="right"/>
    </w:pPr>
    <w:rPr>
      <w:rFonts w:ascii="Helvetica" w:hAnsi="Helvetica"/>
      <w:sz w:val="24"/>
      <w:szCs w:val="24"/>
      <w:lang w:val="en-GB" w:eastAsia="en-GB"/>
    </w:rPr>
  </w:style>
  <w:style w:type="paragraph" w:customStyle="1" w:styleId="FPProductPicture">
    <w:name w:val="FP Product Picture"/>
    <w:next w:val="FPProductLogo"/>
    <w:semiHidden/>
    <w:pPr>
      <w:jc w:val="right"/>
    </w:pPr>
    <w:rPr>
      <w:rFonts w:ascii="Helvetica" w:hAnsi="Helvetica"/>
      <w:sz w:val="24"/>
      <w:szCs w:val="24"/>
      <w:lang w:val="en-GB" w:eastAsia="en-GB"/>
    </w:rPr>
  </w:style>
  <w:style w:type="paragraph" w:styleId="Header">
    <w:name w:val="header"/>
    <w:aliases w:val="Header style"/>
    <w:rsid w:val="00CD6E26"/>
    <w:pPr>
      <w:pBdr>
        <w:bottom w:val="single" w:sz="4" w:space="1" w:color="003366"/>
      </w:pBdr>
      <w:tabs>
        <w:tab w:val="right" w:pos="9072"/>
      </w:tabs>
      <w:spacing w:before="60" w:after="180" w:line="300" w:lineRule="auto"/>
    </w:pPr>
    <w:rPr>
      <w:rFonts w:ascii="Helvetica" w:hAnsi="Helvetica"/>
      <w:color w:val="282282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tabs>
        <w:tab w:val="clear" w:pos="1134"/>
      </w:tabs>
      <w:ind w:left="200" w:hanging="200"/>
    </w:pPr>
  </w:style>
  <w:style w:type="character" w:customStyle="1" w:styleId="Italic">
    <w:name w:val="Italic"/>
    <w:rPr>
      <w:i/>
    </w:rPr>
  </w:style>
  <w:style w:type="paragraph" w:customStyle="1" w:styleId="NumberedList">
    <w:name w:val="Numbered List"/>
    <w:rsid w:val="0046286F"/>
    <w:pPr>
      <w:tabs>
        <w:tab w:val="left" w:pos="1134"/>
      </w:tabs>
      <w:spacing w:before="120" w:after="120" w:line="300" w:lineRule="auto"/>
      <w:ind w:left="1134" w:hanging="567"/>
    </w:pPr>
    <w:rPr>
      <w:rFonts w:ascii="Helvetica" w:hAnsi="Helvetica"/>
      <w:lang w:eastAsia="en-GB"/>
    </w:rPr>
  </w:style>
  <w:style w:type="paragraph" w:customStyle="1" w:styleId="Appendix">
    <w:name w:val="Appendix"/>
    <w:next w:val="Normal"/>
    <w:semiHidden/>
    <w:pPr>
      <w:keepNext/>
      <w:pageBreakBefore/>
      <w:numPr>
        <w:numId w:val="3"/>
      </w:numPr>
      <w:tabs>
        <w:tab w:val="clear" w:pos="432"/>
        <w:tab w:val="left" w:pos="1134"/>
      </w:tabs>
      <w:spacing w:before="60" w:after="240" w:line="300" w:lineRule="auto"/>
      <w:ind w:left="1134" w:hanging="1134"/>
    </w:pPr>
    <w:rPr>
      <w:rFonts w:ascii="Helvetica" w:hAnsi="Helvetica" w:cs="Arial"/>
      <w:b/>
      <w:bCs/>
      <w:color w:val="98968A"/>
      <w:kern w:val="32"/>
      <w:sz w:val="48"/>
      <w:szCs w:val="48"/>
      <w:lang w:val="en-GB" w:eastAsia="en-GB"/>
    </w:rPr>
  </w:style>
  <w:style w:type="paragraph" w:customStyle="1" w:styleId="TableText">
    <w:name w:val="TableText"/>
    <w:basedOn w:val="Normal"/>
    <w:rsid w:val="0046286F"/>
    <w:pPr>
      <w:tabs>
        <w:tab w:val="clear" w:pos="1134"/>
      </w:tabs>
      <w:spacing w:before="40" w:after="40" w:line="240" w:lineRule="auto"/>
    </w:pPr>
    <w:rPr>
      <w:rFonts w:eastAsia="Times New Roman"/>
      <w:sz w:val="18"/>
      <w:szCs w:val="24"/>
      <w:lang w:eastAsia="en-US"/>
    </w:rPr>
  </w:style>
  <w:style w:type="paragraph" w:styleId="TOC1">
    <w:name w:val="toc 1"/>
    <w:next w:val="Normal"/>
    <w:uiPriority w:val="39"/>
    <w:rsid w:val="0075724B"/>
    <w:pPr>
      <w:spacing w:before="120" w:after="120" w:line="300" w:lineRule="auto"/>
    </w:pPr>
    <w:rPr>
      <w:rFonts w:ascii="Arial" w:hAnsi="Arial"/>
      <w:b/>
      <w:bCs/>
      <w:caps/>
      <w:lang w:val="en-GB" w:eastAsia="en-GB"/>
    </w:rPr>
  </w:style>
  <w:style w:type="paragraph" w:styleId="TOC2">
    <w:name w:val="toc 2"/>
    <w:next w:val="Normal"/>
    <w:uiPriority w:val="39"/>
    <w:rsid w:val="008C77F6"/>
    <w:pPr>
      <w:spacing w:before="120" w:after="60" w:line="300" w:lineRule="auto"/>
      <w:ind w:left="144"/>
    </w:pPr>
    <w:rPr>
      <w:rFonts w:ascii="Arial" w:hAnsi="Arial"/>
      <w:smallCaps/>
      <w:lang w:val="en-GB" w:eastAsia="en-GB"/>
    </w:rPr>
  </w:style>
  <w:style w:type="paragraph" w:styleId="TOC3">
    <w:name w:val="toc 3"/>
    <w:basedOn w:val="Normal"/>
    <w:next w:val="Normal"/>
    <w:uiPriority w:val="39"/>
    <w:rsid w:val="008C77F6"/>
    <w:pPr>
      <w:tabs>
        <w:tab w:val="clear" w:pos="1134"/>
      </w:tabs>
      <w:spacing w:before="60" w:after="60"/>
      <w:ind w:left="144"/>
    </w:pPr>
    <w:rPr>
      <w:iCs/>
    </w:rPr>
  </w:style>
  <w:style w:type="paragraph" w:customStyle="1" w:styleId="TOCHeader">
    <w:name w:val="TOC Header"/>
    <w:pPr>
      <w:keepNext/>
      <w:spacing w:before="60" w:after="240"/>
    </w:pPr>
    <w:rPr>
      <w:rFonts w:ascii="Helvetica" w:hAnsi="Helvetica"/>
      <w:b/>
      <w:color w:val="98968A"/>
      <w:kern w:val="48"/>
      <w:sz w:val="48"/>
      <w:szCs w:val="48"/>
      <w:lang w:val="en-GB" w:eastAsia="en-GB"/>
    </w:rPr>
  </w:style>
  <w:style w:type="paragraph" w:customStyle="1" w:styleId="BulletedList2">
    <w:name w:val="Bulleted List 2"/>
    <w:rsid w:val="00CD6E26"/>
    <w:pPr>
      <w:numPr>
        <w:numId w:val="4"/>
      </w:numPr>
      <w:tabs>
        <w:tab w:val="clear" w:pos="1494"/>
        <w:tab w:val="left" w:pos="1701"/>
      </w:tabs>
      <w:spacing w:before="60" w:after="60" w:line="300" w:lineRule="auto"/>
      <w:ind w:left="1701" w:hanging="567"/>
    </w:pPr>
    <w:rPr>
      <w:rFonts w:ascii="Helvetica" w:eastAsia="Times New Roman" w:hAnsi="Helvetica"/>
      <w:lang w:eastAsia="en-GB"/>
    </w:rPr>
  </w:style>
  <w:style w:type="paragraph" w:customStyle="1" w:styleId="Comments">
    <w:name w:val="Comments"/>
    <w:rsid w:val="009960DB"/>
    <w:pPr>
      <w:pBdr>
        <w:top w:val="single" w:sz="4" w:space="1" w:color="282282"/>
        <w:left w:val="single" w:sz="4" w:space="4" w:color="282282"/>
        <w:bottom w:val="single" w:sz="4" w:space="1" w:color="282282"/>
        <w:right w:val="single" w:sz="4" w:space="4" w:color="282282"/>
      </w:pBdr>
      <w:shd w:val="clear" w:color="auto" w:fill="EAEAEA"/>
      <w:spacing w:before="120" w:after="120" w:line="300" w:lineRule="auto"/>
      <w:ind w:left="113"/>
    </w:pPr>
    <w:rPr>
      <w:rFonts w:ascii="Helvetica" w:hAnsi="Helvetica"/>
      <w:color w:val="282282"/>
      <w:lang w:eastAsia="en-GB"/>
    </w:rPr>
  </w:style>
  <w:style w:type="character" w:customStyle="1" w:styleId="Style18ptCustomColor">
    <w:name w:val="Style 18 pt Custom Color"/>
    <w:rsid w:val="0046286F"/>
    <w:rPr>
      <w:color w:val="282282"/>
      <w:sz w:val="36"/>
      <w:lang w:val="en-US"/>
    </w:rPr>
  </w:style>
  <w:style w:type="paragraph" w:customStyle="1" w:styleId="BulletedList3">
    <w:name w:val="Bulleted List 3"/>
    <w:rsid w:val="00CD6E26"/>
    <w:pPr>
      <w:numPr>
        <w:numId w:val="5"/>
      </w:numPr>
      <w:tabs>
        <w:tab w:val="clear" w:pos="2421"/>
        <w:tab w:val="left" w:pos="2268"/>
      </w:tabs>
      <w:snapToGrid w:val="0"/>
      <w:spacing w:before="60" w:after="60" w:line="300" w:lineRule="auto"/>
      <w:ind w:left="2268" w:hanging="567"/>
    </w:pPr>
    <w:rPr>
      <w:rFonts w:ascii="Helvetica" w:eastAsia="MS PGothic" w:hAnsi="Helvetica"/>
      <w:lang w:eastAsia="en-GB"/>
    </w:rPr>
  </w:style>
  <w:style w:type="paragraph" w:customStyle="1" w:styleId="DocumentVersion">
    <w:name w:val="Document Version"/>
    <w:basedOn w:val="VersionNumber"/>
    <w:semiHidden/>
    <w:rsid w:val="0046286F"/>
    <w:rPr>
      <w:color w:val="AD052E"/>
      <w:szCs w:val="20"/>
      <w:lang w:val="en-US"/>
    </w:rPr>
  </w:style>
  <w:style w:type="paragraph" w:styleId="BodyText">
    <w:name w:val="Body Text"/>
    <w:aliases w:val="Bullet"/>
    <w:basedOn w:val="Normal"/>
    <w:pPr>
      <w:numPr>
        <w:numId w:val="8"/>
      </w:numPr>
    </w:pPr>
  </w:style>
  <w:style w:type="paragraph" w:customStyle="1" w:styleId="ReviewGate">
    <w:name w:val="Review Gate"/>
    <w:rsid w:val="00770AE3"/>
    <w:pPr>
      <w:tabs>
        <w:tab w:val="right" w:pos="5580"/>
      </w:tabs>
      <w:adjustRightInd w:val="0"/>
      <w:spacing w:before="100" w:beforeAutospacing="1" w:after="240"/>
      <w:jc w:val="center"/>
    </w:pPr>
    <w:rPr>
      <w:rFonts w:ascii="Helvetica" w:hAnsi="Helvetica" w:cs="Arial"/>
      <w:b/>
      <w:bCs/>
      <w:color w:val="98968A"/>
      <w:kern w:val="32"/>
      <w:sz w:val="56"/>
      <w:szCs w:val="44"/>
      <w:lang w:eastAsia="en-GB"/>
    </w:rPr>
  </w:style>
  <w:style w:type="paragraph" w:customStyle="1" w:styleId="TableHeading">
    <w:name w:val="Table Heading"/>
    <w:rsid w:val="007E4356"/>
    <w:pPr>
      <w:spacing w:before="60" w:after="60"/>
    </w:pPr>
    <w:rPr>
      <w:rFonts w:ascii="Helvetica" w:hAnsi="Helvetica" w:cs="Arial"/>
      <w:b/>
      <w:bCs/>
      <w:color w:val="282282"/>
      <w:kern w:val="32"/>
      <w:sz w:val="22"/>
      <w:szCs w:val="28"/>
      <w:lang w:eastAsia="en-GB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095ADD"/>
    <w:pPr>
      <w:jc w:val="center"/>
    </w:pPr>
    <w:rPr>
      <w:bCs/>
      <w:i/>
    </w:rPr>
  </w:style>
  <w:style w:type="paragraph" w:styleId="HTMLPreformatted">
    <w:name w:val="HTML Preformatted"/>
    <w:basedOn w:val="Normal"/>
    <w:pPr>
      <w:tabs>
        <w:tab w:val="clear" w:pos="113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Courier New" w:hAnsi="Arial Unicode MS" w:cs="Courier New"/>
      <w:lang w:eastAsia="en-US"/>
    </w:rPr>
  </w:style>
  <w:style w:type="character" w:styleId="HTMLCode">
    <w:name w:val="HTML Code"/>
    <w:rPr>
      <w:rFonts w:ascii="Arial Unicode MS" w:eastAsia="Courier New" w:hAnsi="Arial Unicode MS" w:cs="Courier New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pPr>
      <w:tabs>
        <w:tab w:val="clear" w:pos="1134"/>
      </w:tabs>
      <w:spacing w:before="0" w:after="0"/>
    </w:pPr>
    <w:rPr>
      <w:rFonts w:ascii="Times New Roman" w:hAnsi="Times New Roman"/>
      <w:i/>
      <w:iCs/>
    </w:rPr>
  </w:style>
  <w:style w:type="paragraph" w:styleId="NormalWeb">
    <w:name w:val="Normal (Web)"/>
    <w:basedOn w:val="Normal"/>
    <w:uiPriority w:val="99"/>
    <w:pPr>
      <w:tabs>
        <w:tab w:val="clear" w:pos="1134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TMLCode1">
    <w:name w:val="HTML Code1"/>
    <w:rPr>
      <w:rFonts w:ascii="Courier New" w:eastAsia="MS Mincho" w:hAnsi="Courier New" w:cs="Courier New"/>
      <w:color w:val="333333"/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4C5402"/>
    <w:pPr>
      <w:tabs>
        <w:tab w:val="clear" w:pos="1134"/>
      </w:tabs>
      <w:spacing w:before="0" w:after="0"/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134"/>
      </w:tabs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134"/>
      </w:tabs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134"/>
      </w:tabs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134"/>
      </w:tabs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134"/>
      </w:tabs>
      <w:spacing w:before="0" w:after="0"/>
      <w:ind w:left="1600"/>
    </w:pPr>
    <w:rPr>
      <w:rFonts w:ascii="Times New Roman" w:hAnsi="Times New Roman"/>
      <w:sz w:val="18"/>
      <w:szCs w:val="18"/>
    </w:rPr>
  </w:style>
  <w:style w:type="character" w:styleId="FootnoteReference">
    <w:name w:val="footnote reference"/>
    <w:semiHidden/>
    <w:rsid w:val="001962B1"/>
    <w:rPr>
      <w:vertAlign w:val="superscript"/>
    </w:rPr>
  </w:style>
  <w:style w:type="paragraph" w:customStyle="1" w:styleId="Question">
    <w:name w:val="Question"/>
    <w:basedOn w:val="Normal"/>
    <w:next w:val="Normal"/>
    <w:rsid w:val="0046286F"/>
    <w:pPr>
      <w:numPr>
        <w:numId w:val="7"/>
      </w:numPr>
      <w:pBdr>
        <w:top w:val="single" w:sz="4" w:space="1" w:color="auto"/>
        <w:bottom w:val="single" w:sz="4" w:space="1" w:color="auto"/>
      </w:pBdr>
      <w:spacing w:after="240"/>
    </w:pPr>
    <w:rPr>
      <w:i/>
      <w:color w:val="FF6600"/>
      <w:sz w:val="18"/>
      <w:szCs w:val="18"/>
    </w:rPr>
  </w:style>
  <w:style w:type="table" w:styleId="TableGrid">
    <w:name w:val="Table Grid"/>
    <w:basedOn w:val="TableNormal"/>
    <w:rsid w:val="00380BC5"/>
    <w:pPr>
      <w:tabs>
        <w:tab w:val="left" w:pos="1134"/>
      </w:tabs>
      <w:spacing w:before="120" w:after="120"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B">
    <w:name w:val="Heading B"/>
    <w:basedOn w:val="Heading2"/>
    <w:rsid w:val="00931723"/>
    <w:pPr>
      <w:pBdr>
        <w:top w:val="single" w:sz="6" w:space="1" w:color="auto"/>
      </w:pBdr>
      <w:tabs>
        <w:tab w:val="num" w:pos="504"/>
      </w:tabs>
      <w:overflowPunct w:val="0"/>
      <w:autoSpaceDE w:val="0"/>
      <w:autoSpaceDN w:val="0"/>
      <w:adjustRightInd w:val="0"/>
      <w:spacing w:before="425" w:after="113" w:line="240" w:lineRule="auto"/>
      <w:ind w:left="144"/>
      <w:textAlignment w:val="baseline"/>
      <w:outlineLvl w:val="9"/>
    </w:pPr>
    <w:rPr>
      <w:rFonts w:ascii="Arial" w:eastAsia="Times New Roman" w:hAnsi="Arial" w:cs="Times New Roman"/>
      <w:b/>
      <w:bCs w:val="0"/>
      <w:iCs w:val="0"/>
      <w:color w:val="000080"/>
      <w:szCs w:val="20"/>
      <w:lang w:eastAsia="en-US"/>
    </w:rPr>
  </w:style>
  <w:style w:type="paragraph" w:customStyle="1" w:styleId="Table-Text">
    <w:name w:val="Table - Text"/>
    <w:basedOn w:val="Normal"/>
    <w:autoRedefine/>
    <w:rsid w:val="00E02719"/>
    <w:pPr>
      <w:tabs>
        <w:tab w:val="clear" w:pos="1134"/>
      </w:tabs>
      <w:suppressAutoHyphens/>
      <w:spacing w:before="60" w:after="60" w:line="240" w:lineRule="auto"/>
    </w:pPr>
    <w:rPr>
      <w:rFonts w:eastAsia="Times New Roman"/>
      <w:lang w:eastAsia="en-US"/>
    </w:rPr>
  </w:style>
  <w:style w:type="paragraph" w:customStyle="1" w:styleId="StyleHeadingALeft0Hanging045">
    <w:name w:val="Style Heading A + Left:  0&quot; Hanging:  0.45&quot;"/>
    <w:basedOn w:val="Normal"/>
    <w:next w:val="BodyText"/>
    <w:rsid w:val="00931723"/>
    <w:pPr>
      <w:keepNext/>
      <w:keepLines/>
      <w:pageBreakBefore/>
      <w:pBdr>
        <w:top w:val="single" w:sz="18" w:space="1" w:color="auto"/>
      </w:pBdr>
      <w:tabs>
        <w:tab w:val="clear" w:pos="1134"/>
        <w:tab w:val="num" w:pos="504"/>
      </w:tabs>
      <w:overflowPunct w:val="0"/>
      <w:autoSpaceDE w:val="0"/>
      <w:autoSpaceDN w:val="0"/>
      <w:adjustRightInd w:val="0"/>
      <w:spacing w:before="142" w:after="113" w:line="240" w:lineRule="auto"/>
      <w:ind w:left="652" w:hanging="652"/>
      <w:textAlignment w:val="baseline"/>
    </w:pPr>
    <w:rPr>
      <w:rFonts w:eastAsia="Times New Roman"/>
      <w:b/>
      <w:bCs/>
      <w:color w:val="808080"/>
      <w:kern w:val="28"/>
      <w:sz w:val="44"/>
      <w:lang w:eastAsia="en-US"/>
    </w:rPr>
  </w:style>
  <w:style w:type="paragraph" w:customStyle="1" w:styleId="StyleHeadingBFirstline0">
    <w:name w:val="Style Heading B + First line:  0&quot;"/>
    <w:basedOn w:val="HeadingB"/>
    <w:rsid w:val="00FF1FAB"/>
    <w:pPr>
      <w:spacing w:before="480" w:after="120"/>
      <w:ind w:left="0" w:firstLine="0"/>
    </w:pPr>
    <w:rPr>
      <w:bCs/>
    </w:rPr>
  </w:style>
  <w:style w:type="paragraph" w:customStyle="1" w:styleId="Instructions">
    <w:name w:val="Instructions"/>
    <w:rsid w:val="00AA0434"/>
    <w:pPr>
      <w:spacing w:before="120" w:after="120"/>
      <w:ind w:left="288"/>
    </w:pPr>
    <w:rPr>
      <w:rFonts w:ascii="Arial" w:hAnsi="Arial"/>
      <w:i/>
      <w:color w:val="333399"/>
      <w:lang w:eastAsia="en-GB"/>
    </w:rPr>
  </w:style>
  <w:style w:type="paragraph" w:customStyle="1" w:styleId="TableText0">
    <w:name w:val="Table Text"/>
    <w:basedOn w:val="Normal"/>
    <w:rsid w:val="001A4ED3"/>
    <w:pPr>
      <w:tabs>
        <w:tab w:val="clear" w:pos="1134"/>
      </w:tabs>
      <w:spacing w:before="0" w:after="0" w:line="220" w:lineRule="exact"/>
    </w:pPr>
    <w:rPr>
      <w:rFonts w:eastAsia="Times New Roman"/>
      <w:sz w:val="18"/>
      <w:szCs w:val="24"/>
      <w:lang w:eastAsia="en-US"/>
    </w:rPr>
  </w:style>
  <w:style w:type="character" w:styleId="Strong">
    <w:name w:val="Strong"/>
    <w:qFormat/>
    <w:rsid w:val="00834668"/>
    <w:rPr>
      <w:b/>
      <w:bCs/>
    </w:rPr>
  </w:style>
  <w:style w:type="character" w:customStyle="1" w:styleId="Heading2Char">
    <w:name w:val="Heading 2 Char"/>
    <w:link w:val="Heading2"/>
    <w:rsid w:val="00DB7D9D"/>
    <w:rPr>
      <w:rFonts w:ascii="Helvetica" w:hAnsi="Helvetica" w:cs="Arial"/>
      <w:bCs/>
      <w:iCs/>
      <w:color w:val="282282"/>
      <w:sz w:val="32"/>
      <w:szCs w:val="32"/>
      <w:lang w:val="en-US" w:eastAsia="en-GB" w:bidi="ar-SA"/>
    </w:rPr>
  </w:style>
  <w:style w:type="paragraph" w:styleId="ListParagraph">
    <w:name w:val="List Paragraph"/>
    <w:basedOn w:val="Normal"/>
    <w:uiPriority w:val="34"/>
    <w:qFormat/>
    <w:rsid w:val="00BC21AA"/>
    <w:pPr>
      <w:tabs>
        <w:tab w:val="clear" w:pos="1134"/>
      </w:tabs>
      <w:spacing w:before="0" w:after="0" w:line="240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102855"/>
    <w:pPr>
      <w:tabs>
        <w:tab w:val="left" w:pos="1134"/>
      </w:tabs>
    </w:pPr>
    <w:rPr>
      <w:rFonts w:ascii="Arial" w:hAnsi="Arial"/>
      <w:lang w:eastAsia="en-GB"/>
    </w:rPr>
  </w:style>
  <w:style w:type="character" w:customStyle="1" w:styleId="one-click-content">
    <w:name w:val="one-click-content"/>
    <w:basedOn w:val="DefaultParagraphFont"/>
    <w:rsid w:val="0092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4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1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07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68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70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8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46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03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16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89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85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48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18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78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3807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007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935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06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7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12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55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1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687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585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56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013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1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85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9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5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9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01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58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11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0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02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774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948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338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9570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806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529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604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1721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762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30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88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59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4343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3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7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803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8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92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8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9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4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8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01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243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14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5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31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584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92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7961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55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4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77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40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02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2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35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5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230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15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8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8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809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65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47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32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40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9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211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2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28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63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58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4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008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594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426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867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19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71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15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38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490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47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153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34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0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7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5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2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2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82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90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256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5365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59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59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5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68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67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088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44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1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2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97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17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14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03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5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297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03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637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41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089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193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1829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0515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6005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1057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7957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3426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3327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3521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295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21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533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1296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176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44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2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28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428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635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17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0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3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1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8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9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9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29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53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9563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695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98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26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06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127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6024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738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7324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998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322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47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121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26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959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17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03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84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72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6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8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70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01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46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4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145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14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13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2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972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55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7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0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2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3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0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07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87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33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17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780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61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8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8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23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91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568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70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43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6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0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20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50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81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7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40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6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44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31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0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927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50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961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172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945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4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2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7955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213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3144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281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210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2076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070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053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06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108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95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3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2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0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1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25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63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09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18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49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347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789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3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9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2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06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9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204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44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6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60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28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9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09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006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54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041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86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360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1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298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2018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9084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0654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7844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7231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8508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5593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5287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06425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0363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168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260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76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92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390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97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10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910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670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53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34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98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3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35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5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4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37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37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15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408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94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207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11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770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2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98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01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367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541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855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154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38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804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6828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329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8701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2839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9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0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54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87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43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55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945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52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97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09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0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61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24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10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4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1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1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17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89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378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671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92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574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28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54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08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9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594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4250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282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194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826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9113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895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357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72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8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1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43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4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4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584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387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730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64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3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33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59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6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18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walsh\My%20Documents\1.%20Templates%20To%20Do\SDLC\SoftwareDevelopmentLifecyc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9A811-F1ED-4245-A41E-A5AD7948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SoftwareDevelopmentLifecycle.dot</Template>
  <TotalTime>131</TotalTime>
  <Pages>11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Template</vt:lpstr>
    </vt:vector>
  </TitlesOfParts>
  <Company/>
  <LinksUpToDate>false</LinksUpToDate>
  <CharactersWithSpaces>8164</CharactersWithSpaces>
  <SharedDoc>false</SharedDoc>
  <HLinks>
    <vt:vector size="54" baseType="variant"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_Toc393607844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_Toc393607843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_Toc393607842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_Toc393607841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_Toc393607840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_Toc393607839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_Toc393607838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_Toc393607837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_Toc393607836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Template</dc:title>
  <dc:subject/>
  <dc:creator>user</dc:creator>
  <cp:keywords/>
  <dc:description>Created by Klariti.com</dc:description>
  <cp:lastModifiedBy>Theresa Devine</cp:lastModifiedBy>
  <cp:revision>29</cp:revision>
  <cp:lastPrinted>2009-03-30T22:47:00Z</cp:lastPrinted>
  <dcterms:created xsi:type="dcterms:W3CDTF">2020-08-01T22:45:00Z</dcterms:created>
  <dcterms:modified xsi:type="dcterms:W3CDTF">2021-03-24T23:30:00Z</dcterms:modified>
</cp:coreProperties>
</file>